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sz w:val="24"/>
          <w:szCs w:val="24"/>
        </w:rPr>
        <w:id w:val="-605892268"/>
        <w:docPartObj>
          <w:docPartGallery w:val="Cover Pages"/>
          <w:docPartUnique/>
        </w:docPartObj>
      </w:sdtPr>
      <w:sdtEndPr>
        <w:rPr>
          <w:lang w:eastAsia="en-GB"/>
        </w:rPr>
      </w:sdtEndPr>
      <w:sdtContent>
        <w:p w14:paraId="5F1AE431" w14:textId="5E5433B0" w:rsidR="00FA2A21" w:rsidRPr="00173CE0" w:rsidRDefault="00FA2A21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173CE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 wp14:anchorId="13D60EE2" wp14:editId="1D75249A">
                    <wp:simplePos x="0" y="0"/>
                    <wp:positionH relativeFrom="page">
                      <wp:posOffset>4514850</wp:posOffset>
                    </wp:positionH>
                    <wp:positionV relativeFrom="page">
                      <wp:posOffset>0</wp:posOffset>
                    </wp:positionV>
                    <wp:extent cx="3266070" cy="10058400"/>
                    <wp:effectExtent l="0" t="0" r="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266070" cy="10058400"/>
                              <a:chOff x="-152400" y="0"/>
                              <a:chExt cx="32660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D23AD0D" w14:textId="09F7CA35" w:rsidR="00FA2A21" w:rsidRPr="00173CE0" w:rsidRDefault="006C2BD5">
                                  <w:pPr>
                                    <w:pStyle w:val="NoSpacing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>InfoEducație</w:t>
                                  </w:r>
                                  <w:r w:rsidR="00D16C95"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>-</w:t>
                                  </w:r>
                                  <w:r w:rsidR="00B52291"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>IULIE</w:t>
                                  </w:r>
                                  <w:r w:rsidR="00D16C95"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 xml:space="preserve"> 2023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52400" y="6761017"/>
                                <a:ext cx="3236453" cy="309859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CA37DAF" w14:textId="77777777" w:rsidR="00D16C95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C277B41" w14:textId="0A71D921" w:rsidR="00FA2A21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AUTORI: </w:t>
                                  </w: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ONACA TIMOTEI-DORIN &amp; PANDA GEORGE MARIAN</w:t>
                                  </w:r>
                                </w:p>
                                <w:p w14:paraId="32C2EC2F" w14:textId="77777777" w:rsidR="00D16C95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B36589B" w14:textId="3F29AEA4" w:rsidR="00D16C95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  <w:lang w:val="ro-RO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  <w:lang w:val="ro-RO"/>
                                    </w:rPr>
                                    <w:t xml:space="preserve">ȘCOALA: </w:t>
                                  </w: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  <w:lang w:val="ro-RO"/>
                                    </w:rPr>
                                    <w:t>LICEUL NAȚIONAL DE INFORMATICĂ ARAD</w:t>
                                  </w:r>
                                </w:p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01B0348C" w14:textId="0ACBD953" w:rsidR="00FA2A21" w:rsidRPr="00173CE0" w:rsidRDefault="00DC208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173CE0"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5FDCA0B8" w14:textId="1E4C8A0B" w:rsidR="00FA2A21" w:rsidRPr="00173CE0" w:rsidRDefault="006C2BD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CLASA:</w:t>
                                  </w: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a X-a A</w:t>
                                  </w:r>
                                </w:p>
                                <w:p w14:paraId="7F8AD1CA" w14:textId="5EC3D7CC" w:rsidR="002E7A93" w:rsidRPr="00173CE0" w:rsidRDefault="002E7A9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GITHUB</w:t>
                                  </w:r>
                                  <w:r w:rsidR="004D6906"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="004D6906" w:rsidRPr="00173CE0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14:paraId="51F06E9B" w14:textId="214B1B95" w:rsidR="00B52291" w:rsidRPr="00173CE0" w:rsidRDefault="00000000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hyperlink r:id="rId12" w:history="1">
                                    <w:r w:rsidR="00B52291" w:rsidRPr="00173CE0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bCs/>
                                        <w:sz w:val="24"/>
                                        <w:szCs w:val="24"/>
                                      </w:rPr>
                                      <w:t>https://github.com/timo170/Scolibra.git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3D60EE2" id="Group 78" o:spid="_x0000_s1026" style="position:absolute;left:0;text-align:left;margin-left:355.5pt;margin-top:0;width:257.15pt;height:11in;z-index:251664384;mso-height-percent:1000;mso-position-horizontal-relative:page;mso-position-vertical-relative:page;mso-height-percent:1000" coordorigin="-1524" coordsize="32660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13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5D23AD0D" w14:textId="09F7CA35" w:rsidR="00FA2A21" w:rsidRPr="00173CE0" w:rsidRDefault="006C2BD5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>InfoEducație</w:t>
                            </w:r>
                            <w:r w:rsidR="00D16C95"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>-</w:t>
                            </w:r>
                            <w:r w:rsidR="00B52291"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>IULIE</w:t>
                            </w:r>
                            <w:r w:rsidR="00D16C95"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 xml:space="preserve"> 2023</w:t>
                            </w:r>
                          </w:p>
                        </w:txbxContent>
                      </v:textbox>
                    </v:rect>
                    <v:rect id="Rectangle 9" o:spid="_x0000_s1030" style="position:absolute;left:-1524;top:67610;width:32364;height:3098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4CA37DAF" w14:textId="77777777" w:rsidR="00D16C95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C277B41" w14:textId="0A71D921" w:rsidR="00FA2A21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AUTORI: </w:t>
                            </w: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ONACA TIMOTEI-DORIN &amp; PANDA GEORGE MARIAN</w:t>
                            </w:r>
                          </w:p>
                          <w:p w14:paraId="32C2EC2F" w14:textId="77777777" w:rsidR="00D16C95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6B36589B" w14:textId="3F29AEA4" w:rsidR="00D16C95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o-RO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o-RO"/>
                              </w:rPr>
                              <w:t xml:space="preserve">ȘCOALA: </w:t>
                            </w: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ro-RO"/>
                              </w:rPr>
                              <w:t>LICEUL NAȚIONAL DE INFORMATICĂ ARAD</w:t>
                            </w:r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01B0348C" w14:textId="0ACBD953" w:rsidR="00FA2A21" w:rsidRPr="00173CE0" w:rsidRDefault="00DC208A">
                                <w:pPr>
                                  <w:pStyle w:val="NoSpacing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173CE0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5FDCA0B8" w14:textId="1E4C8A0B" w:rsidR="00FA2A21" w:rsidRPr="00173CE0" w:rsidRDefault="006C2BD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  <w:t>CLASA:</w:t>
                            </w: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a X-a A</w:t>
                            </w:r>
                          </w:p>
                          <w:p w14:paraId="7F8AD1CA" w14:textId="5EC3D7CC" w:rsidR="002E7A93" w:rsidRPr="00173CE0" w:rsidRDefault="002E7A93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GITHUB</w:t>
                            </w:r>
                            <w:r w:rsidR="004D6906"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:</w:t>
                            </w:r>
                            <w:r w:rsidR="004D6906" w:rsidRPr="00173CE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51F06E9B" w14:textId="214B1B95" w:rsidR="00B52291" w:rsidRPr="00173CE0" w:rsidRDefault="00000000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hyperlink r:id="rId14" w:history="1">
                              <w:r w:rsidR="00B52291" w:rsidRPr="00173CE0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https://github.com/timo170/Scolibra.git</w:t>
                              </w:r>
                            </w:hyperlink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4B26E0C2" w14:textId="22E86EA2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04FCF99D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4AD6233B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2187937C" w14:textId="3E4DA1EC" w:rsidR="00845E36" w:rsidRPr="00173CE0" w:rsidRDefault="00BB34B1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  <w:r w:rsidRPr="00173CE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0" allowOverlap="1" wp14:anchorId="7134535C" wp14:editId="7C4E0C55">
                    <wp:simplePos x="0" y="0"/>
                    <wp:positionH relativeFrom="page">
                      <wp:posOffset>111318</wp:posOffset>
                    </wp:positionH>
                    <wp:positionV relativeFrom="page">
                      <wp:posOffset>2506649</wp:posOffset>
                    </wp:positionV>
                    <wp:extent cx="7044856" cy="640080"/>
                    <wp:effectExtent l="0" t="0" r="22860" b="1143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44856" cy="640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38135" w:themeColor="accent6" w:themeShade="BF"/>
                                    <w:sz w:val="32"/>
                                    <w:szCs w:val="3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3067269" w14:textId="5D88E8B3" w:rsidR="00FA2A21" w:rsidRPr="00173CE0" w:rsidRDefault="00FA2A21" w:rsidP="00173CE0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</w:pPr>
                                    <w:r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>Documentație</w:t>
                                    </w:r>
                                    <w:r w:rsidR="00BB34B1"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 xml:space="preserve"> tehnică</w:t>
                                    </w:r>
                                    <w:r w:rsidR="006C2BD5"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>-ȘCOLIBRA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134535C" id="Rectangle 16" o:spid="_x0000_s1031" style="position:absolute;left:0;text-align:left;margin-left:8.75pt;margin-top:197.35pt;width:554.7pt;height:50.4pt;z-index:251668480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" o:allowincell="f" fillcolor="white [3201]" strokecolor="#70ad47 [3209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538135" w:themeColor="accent6" w:themeShade="BF"/>
                              <w:sz w:val="32"/>
                              <w:szCs w:val="3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067269" w14:textId="5D88E8B3" w:rsidR="00FA2A21" w:rsidRPr="00173CE0" w:rsidRDefault="00FA2A21" w:rsidP="00173CE0">
                              <w:pPr>
                                <w:pStyle w:val="NoSpacing"/>
                                <w:jc w:val="center"/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</w:pPr>
                              <w:r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>Documentație</w:t>
                              </w:r>
                              <w:r w:rsidR="00BB34B1"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 xml:space="preserve"> tehnică</w:t>
                              </w:r>
                              <w:r w:rsidR="006C2BD5"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>-ȘCOLIBRA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20ABAA5" w14:textId="5CDD9851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07BD3732" w14:textId="5B805772" w:rsidR="00845E36" w:rsidRPr="00173CE0" w:rsidRDefault="00173CE0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  <w:r w:rsidRPr="00173CE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drawing>
              <wp:anchor distT="0" distB="0" distL="114300" distR="114300" simplePos="0" relativeHeight="251672576" behindDoc="0" locked="0" layoutInCell="1" allowOverlap="1" wp14:anchorId="26C853EB" wp14:editId="3E3AB2C0">
                <wp:simplePos x="0" y="0"/>
                <wp:positionH relativeFrom="column">
                  <wp:posOffset>405765</wp:posOffset>
                </wp:positionH>
                <wp:positionV relativeFrom="paragraph">
                  <wp:posOffset>86995</wp:posOffset>
                </wp:positionV>
                <wp:extent cx="5955030" cy="3348990"/>
                <wp:effectExtent l="0" t="0" r="7620" b="3810"/>
                <wp:wrapThrough wrapText="bothSides">
                  <wp:wrapPolygon edited="0">
                    <wp:start x="0" y="0"/>
                    <wp:lineTo x="0" y="21502"/>
                    <wp:lineTo x="21559" y="21502"/>
                    <wp:lineTo x="21559" y="0"/>
                    <wp:lineTo x="0" y="0"/>
                  </wp:wrapPolygon>
                </wp:wrapThrough>
                <wp:docPr id="100319288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192889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5030" cy="3348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0A91E35" w14:textId="2C5888AE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55A3E5F2" w14:textId="17CB8781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2DAA812" w14:textId="3347ED7E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262771E8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CF7AFCC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A3C22BA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31B1292E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41F7D6E6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20F4E88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39B9793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7A2F96F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0402472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2FE7C035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D1CCD65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0CC587CD" w14:textId="77777777" w:rsidR="004878B6" w:rsidRDefault="004878B6" w:rsidP="004E241E">
          <w:pPr>
            <w:spacing w:line="360" w:lineRule="auto"/>
            <w:jc w:val="both"/>
            <w:rPr>
              <w:rFonts w:ascii="Times New Roman" w:hAnsi="Times New Roman" w:cs="Times New Roman"/>
              <w:color w:val="000000"/>
              <w:sz w:val="24"/>
              <w:szCs w:val="24"/>
              <w:lang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  <w:sdt>
          <w:sdtPr>
            <w:rPr>
              <w:rFonts w:ascii="Times New Roman" w:eastAsiaTheme="minorHAnsi" w:hAnsi="Times New Roman" w:cs="Times New Roman"/>
              <w:color w:val="auto"/>
              <w:sz w:val="24"/>
              <w:szCs w:val="24"/>
            </w:rPr>
            <w:id w:val="-319416878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76857A53" w14:textId="1EC0BA9E" w:rsidR="004878B6" w:rsidRPr="004E241E" w:rsidRDefault="004878B6" w:rsidP="004E241E">
              <w:pPr>
                <w:pStyle w:val="TOCHeading"/>
                <w:spacing w:line="360" w:lineRule="auto"/>
                <w:rPr>
                  <w:rFonts w:ascii="Times New Roman" w:hAnsi="Times New Roman" w:cs="Times New Roman"/>
                  <w:sz w:val="32"/>
                </w:rPr>
              </w:pPr>
              <w:r w:rsidRPr="004E241E">
                <w:rPr>
                  <w:rFonts w:ascii="Times New Roman" w:hAnsi="Times New Roman" w:cs="Times New Roman"/>
                  <w:sz w:val="32"/>
                </w:rPr>
                <w:t>C</w:t>
              </w:r>
              <w:r w:rsidR="007E4130" w:rsidRPr="004E241E">
                <w:rPr>
                  <w:rFonts w:ascii="Times New Roman" w:hAnsi="Times New Roman" w:cs="Times New Roman"/>
                  <w:sz w:val="32"/>
                </w:rPr>
                <w:t>uprins</w:t>
              </w:r>
            </w:p>
            <w:p w14:paraId="4E1EA6D6" w14:textId="0EEE39F8" w:rsidR="004E241E" w:rsidRPr="004E241E" w:rsidRDefault="004878B6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r w:rsidRPr="004E241E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4E241E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TOC \o "1-3" \h \z \u </w:instrText>
              </w:r>
              <w:r w:rsidRPr="004E241E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hyperlink w:anchor="_Toc140591702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1.1. Cerințe minime de instalare și rulare a programului: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_Toc140591702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8F349C5" w14:textId="227303F6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3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1.2. Ghid de instalare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_Toc140591703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2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861BEDD" w14:textId="48EDEAFC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4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2.1. Ce este programul Școlibra?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_Toc140591704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8E41C3F" w14:textId="15BF7275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5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2.2. Funcționalități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_Toc140591705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21C6F62" w14:textId="46E8C959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6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3. Arhitectura aplicației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_Toc140591706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7E9DBEA" w14:textId="71815B12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7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4. Arhitectura site-ului Școlibra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_Toc140591707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1A68DA1" w14:textId="316D3905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8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5. Baza de date locală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_Toc140591708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7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D94295D" w14:textId="2C17BAED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9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6. Baza de date online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_Toc140591709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9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803A064" w14:textId="0784500C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0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7. Interfața programului Școlibra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_Toc140591710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10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E2CDA5F" w14:textId="632313AB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1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8. Viitoare îmbunătățiri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_Toc140591711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14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9C23147" w14:textId="397AE6C3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2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9.Concluzii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_Toc140591712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14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9E91E32" w14:textId="4AC14C1C" w:rsidR="004E241E" w:rsidRPr="004E241E" w:rsidRDefault="00000000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3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10. Bibliografie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_Toc140591713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15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9B2B9CF" w14:textId="7F386736" w:rsidR="004878B6" w:rsidRDefault="004878B6" w:rsidP="004E241E">
              <w:pPr>
                <w:spacing w:line="360" w:lineRule="auto"/>
              </w:pPr>
              <w:r w:rsidRPr="004E241E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  <w:p w14:paraId="68982430" w14:textId="49C7B05C" w:rsidR="00FF57BC" w:rsidRPr="004878B6" w:rsidRDefault="00000000" w:rsidP="004E241E">
          <w:pPr>
            <w:spacing w:line="360" w:lineRule="auto"/>
            <w:jc w:val="both"/>
            <w:rPr>
              <w:rFonts w:ascii="Times New Roman" w:hAnsi="Times New Roman" w:cs="Times New Roman"/>
              <w:color w:val="000000"/>
              <w:sz w:val="24"/>
              <w:szCs w:val="24"/>
              <w:lang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</w:sdtContent>
    </w:sdt>
    <w:p w14:paraId="03C276CD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56545017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7B917657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1675EEB4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4553360C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244D4F37" w14:textId="77777777" w:rsidR="00696EEB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662B0929" w14:textId="77777777" w:rsidR="00B92266" w:rsidRPr="00173CE0" w:rsidRDefault="00B92266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58A14DA1" w14:textId="6A90FC26" w:rsidR="00D26D05" w:rsidRPr="00173CE0" w:rsidRDefault="00BD026F" w:rsidP="004E241E">
      <w:pPr>
        <w:pStyle w:val="Headingme"/>
      </w:pPr>
      <w:bookmarkStart w:id="0" w:name="_Toc140591702"/>
      <w:r w:rsidRPr="00173CE0">
        <w:lastRenderedPageBreak/>
        <w:t>1.</w:t>
      </w:r>
      <w:r w:rsidR="00B349E5" w:rsidRPr="00173CE0">
        <w:t>1.</w:t>
      </w:r>
      <w:r w:rsidRPr="00173CE0">
        <w:t xml:space="preserve"> </w:t>
      </w:r>
      <w:r w:rsidR="00D26D05" w:rsidRPr="00173CE0">
        <w:t>Cerințe minime de instalare și rulare a programului:</w:t>
      </w:r>
      <w:bookmarkEnd w:id="0"/>
    </w:p>
    <w:p w14:paraId="4C5EC3E8" w14:textId="50BEDBD1" w:rsidR="001A1119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95776" behindDoc="0" locked="0" layoutInCell="1" allowOverlap="1" wp14:anchorId="553814E1" wp14:editId="429B0077">
            <wp:simplePos x="0" y="0"/>
            <wp:positionH relativeFrom="column">
              <wp:posOffset>5198336</wp:posOffset>
            </wp:positionH>
            <wp:positionV relativeFrom="paragraph">
              <wp:posOffset>177165</wp:posOffset>
            </wp:positionV>
            <wp:extent cx="548640" cy="546325"/>
            <wp:effectExtent l="0" t="0" r="3810" b="6350"/>
            <wp:wrapNone/>
            <wp:docPr id="1723362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86560" behindDoc="0" locked="0" layoutInCell="1" allowOverlap="1" wp14:anchorId="0D68A405" wp14:editId="5BC8A52F">
            <wp:simplePos x="0" y="0"/>
            <wp:positionH relativeFrom="column">
              <wp:posOffset>6098429</wp:posOffset>
            </wp:positionH>
            <wp:positionV relativeFrom="paragraph">
              <wp:posOffset>-1933</wp:posOffset>
            </wp:positionV>
            <wp:extent cx="500932" cy="606614"/>
            <wp:effectExtent l="0" t="0" r="0" b="3175"/>
            <wp:wrapNone/>
            <wp:docPr id="486369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" cy="606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19" w:rsidRPr="00173CE0">
        <w:rPr>
          <w:rFonts w:ascii="Times New Roman" w:hAnsi="Times New Roman" w:cs="Times New Roman"/>
          <w:sz w:val="24"/>
          <w:szCs w:val="24"/>
          <w:lang w:eastAsia="en-GB"/>
        </w:rPr>
        <w:t>-Windows 7/</w:t>
      </w:r>
      <w:r w:rsidR="00151889" w:rsidRPr="00173CE0">
        <w:rPr>
          <w:rFonts w:ascii="Times New Roman" w:hAnsi="Times New Roman" w:cs="Times New Roman"/>
          <w:sz w:val="24"/>
          <w:szCs w:val="24"/>
          <w:lang w:eastAsia="en-GB"/>
        </w:rPr>
        <w:t>Linux Ubuntu 22.04 LTS /versiuni ulterioare</w:t>
      </w:r>
    </w:p>
    <w:p w14:paraId="440E45FB" w14:textId="3EAB67EE" w:rsidR="00151889" w:rsidRPr="00173CE0" w:rsidRDefault="00151889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-Python 3.10. /versiunile ulterioare</w:t>
      </w:r>
    </w:p>
    <w:p w14:paraId="7A1A34A7" w14:textId="4D6B6C75" w:rsidR="00151889" w:rsidRPr="00173CE0" w:rsidRDefault="00AE47CB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  <w:lang w:val="en-US"/>
        </w:rPr>
        <w:drawing>
          <wp:anchor distT="0" distB="0" distL="114300" distR="114300" simplePos="0" relativeHeight="251614208" behindDoc="0" locked="0" layoutInCell="1" allowOverlap="1" wp14:anchorId="698DFFF0" wp14:editId="24E5BA95">
            <wp:simplePos x="0" y="0"/>
            <wp:positionH relativeFrom="column">
              <wp:posOffset>5072877</wp:posOffset>
            </wp:positionH>
            <wp:positionV relativeFrom="paragraph">
              <wp:posOffset>332933</wp:posOffset>
            </wp:positionV>
            <wp:extent cx="540689" cy="540689"/>
            <wp:effectExtent l="0" t="0" r="0" b="0"/>
            <wp:wrapNone/>
            <wp:docPr id="1009467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9" cy="5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 w:rsidRPr="00173CE0"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  <w:lang w:val="en-US"/>
        </w:rPr>
        <w:drawing>
          <wp:anchor distT="0" distB="0" distL="114300" distR="114300" simplePos="0" relativeHeight="251604992" behindDoc="0" locked="0" layoutInCell="1" allowOverlap="1" wp14:anchorId="682DAF1F" wp14:editId="43E34F16">
            <wp:simplePos x="0" y="0"/>
            <wp:positionH relativeFrom="column">
              <wp:posOffset>5748931</wp:posOffset>
            </wp:positionH>
            <wp:positionV relativeFrom="paragraph">
              <wp:posOffset>332740</wp:posOffset>
            </wp:positionV>
            <wp:extent cx="850009" cy="484505"/>
            <wp:effectExtent l="0" t="0" r="7620" b="0"/>
            <wp:wrapNone/>
            <wp:docPr id="1388225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09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173CE0">
        <w:rPr>
          <w:rFonts w:ascii="Times New Roman" w:hAnsi="Times New Roman" w:cs="Times New Roman"/>
          <w:sz w:val="24"/>
          <w:szCs w:val="24"/>
          <w:lang w:eastAsia="en-GB"/>
        </w:rPr>
        <w:t>-MariaDB Server 10.8.8 /versiunile ulterioare</w:t>
      </w:r>
    </w:p>
    <w:p w14:paraId="637AAB78" w14:textId="64F86571" w:rsidR="00151889" w:rsidRPr="00173CE0" w:rsidRDefault="00151889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-VisualStudio 2022 17.6 /versiunile ulterioare</w:t>
      </w:r>
    </w:p>
    <w:p w14:paraId="68A04984" w14:textId="57261CD0" w:rsidR="00B52291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577344" behindDoc="0" locked="0" layoutInCell="1" allowOverlap="1" wp14:anchorId="6D24D657" wp14:editId="49B30EBC">
            <wp:simplePos x="0" y="0"/>
            <wp:positionH relativeFrom="column">
              <wp:posOffset>5518785</wp:posOffset>
            </wp:positionH>
            <wp:positionV relativeFrom="paragraph">
              <wp:posOffset>290830</wp:posOffset>
            </wp:positionV>
            <wp:extent cx="760202" cy="628153"/>
            <wp:effectExtent l="19050" t="0" r="20955" b="210185"/>
            <wp:wrapNone/>
            <wp:docPr id="3348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1" t="31651" r="34005" b="18164"/>
                    <a:stretch/>
                  </pic:blipFill>
                  <pic:spPr bwMode="auto">
                    <a:xfrm>
                      <a:off x="0" y="0"/>
                      <a:ext cx="760202" cy="628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-Browser( Chrome/Edge/Mozilla Firefox) cu conexiune la internet</w:t>
      </w:r>
    </w:p>
    <w:p w14:paraId="65058606" w14:textId="3B13E030" w:rsidR="0091586C" w:rsidRPr="00173CE0" w:rsidRDefault="0091586C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-PC/ laptop cu cameră web</w:t>
      </w:r>
    </w:p>
    <w:p w14:paraId="6D52399F" w14:textId="3D3F3BF7" w:rsidR="00B349E5" w:rsidRPr="00173CE0" w:rsidRDefault="004B33FE" w:rsidP="004E241E">
      <w:pPr>
        <w:pStyle w:val="Headingme"/>
      </w:pPr>
      <w:bookmarkStart w:id="1" w:name="_Toc140591703"/>
      <w:r w:rsidRPr="00173CE0">
        <w:rPr>
          <w:rFonts w:cs="Times New Roman"/>
          <w:lang w:eastAsia="en-US"/>
        </w:rPr>
        <w:drawing>
          <wp:anchor distT="0" distB="0" distL="114300" distR="114300" simplePos="0" relativeHeight="251691008" behindDoc="0" locked="0" layoutInCell="1" allowOverlap="1" wp14:anchorId="3022ACB9" wp14:editId="6483AF4B">
            <wp:simplePos x="0" y="0"/>
            <wp:positionH relativeFrom="column">
              <wp:posOffset>3371215</wp:posOffset>
            </wp:positionH>
            <wp:positionV relativeFrom="paragraph">
              <wp:posOffset>607695</wp:posOffset>
            </wp:positionV>
            <wp:extent cx="3181350" cy="1983179"/>
            <wp:effectExtent l="0" t="0" r="0" b="0"/>
            <wp:wrapNone/>
            <wp:docPr id="2054453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83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9E5" w:rsidRPr="00173CE0">
        <w:t>1.2. Ghid de instalare</w:t>
      </w:r>
      <w:bookmarkEnd w:id="1"/>
    </w:p>
    <w:p w14:paraId="23A2273A" w14:textId="32889815" w:rsidR="00151889" w:rsidRPr="00173CE0" w:rsidRDefault="00B349E5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Instalare </w:t>
      </w:r>
      <w:hyperlink r:id="rId22" w:history="1">
        <w:r w:rsidRPr="00173CE0">
          <w:rPr>
            <w:rStyle w:val="Hyperlink"/>
            <w:rFonts w:ascii="Times New Roman" w:hAnsi="Times New Roman" w:cs="Times New Roman"/>
            <w:sz w:val="24"/>
            <w:szCs w:val="24"/>
            <w:lang w:eastAsia="en-GB"/>
          </w:rPr>
          <w:t>MariaDB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</w:p>
    <w:p w14:paraId="3F1F52EA" w14:textId="4904A617" w:rsidR="00B349E5" w:rsidRPr="00173CE0" w:rsidRDefault="00B349E5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Instalare </w:t>
      </w:r>
      <w:hyperlink r:id="rId23" w:history="1">
        <w:r w:rsidRPr="00173CE0">
          <w:rPr>
            <w:rStyle w:val="Hyperlink"/>
            <w:rFonts w:ascii="Times New Roman" w:hAnsi="Times New Roman" w:cs="Times New Roman"/>
            <w:sz w:val="24"/>
            <w:szCs w:val="24"/>
            <w:lang w:eastAsia="en-GB"/>
          </w:rPr>
          <w:t>Python</w:t>
        </w:r>
      </w:hyperlink>
    </w:p>
    <w:p w14:paraId="6F3A9CF3" w14:textId="48565060" w:rsidR="00B349E5" w:rsidRDefault="00B349E5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și bifăm Add python.exe to PATH la instalare.</w:t>
      </w:r>
    </w:p>
    <w:p w14:paraId="3090E588" w14:textId="77777777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53DE3081" w14:textId="77777777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50DF998D" w14:textId="77777777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58F952FE" w14:textId="77777777" w:rsidR="004B33FE" w:rsidRPr="00173CE0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60247FC4" w14:textId="462734F3" w:rsidR="00173CE0" w:rsidRPr="00173CE0" w:rsidRDefault="00173CE0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0" locked="0" layoutInCell="1" allowOverlap="1" wp14:anchorId="11655B20" wp14:editId="0B7C0CE0">
            <wp:simplePos x="0" y="0"/>
            <wp:positionH relativeFrom="column">
              <wp:posOffset>3329940</wp:posOffset>
            </wp:positionH>
            <wp:positionV relativeFrom="paragraph">
              <wp:posOffset>237490</wp:posOffset>
            </wp:positionV>
            <wp:extent cx="2188845" cy="522605"/>
            <wp:effectExtent l="0" t="0" r="1905" b="0"/>
            <wp:wrapNone/>
            <wp:docPr id="1749060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52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349E5" w:rsidRPr="00173CE0">
        <w:rPr>
          <w:rFonts w:ascii="Times New Roman" w:hAnsi="Times New Roman" w:cs="Times New Roman"/>
          <w:sz w:val="24"/>
          <w:szCs w:val="24"/>
          <w:lang w:eastAsia="en-GB"/>
        </w:rPr>
        <w:t>Verificăm daca a fost instalat Python și pip</w:t>
      </w:r>
    </w:p>
    <w:p w14:paraId="4009A5CC" w14:textId="60555906" w:rsidR="00B349E5" w:rsidRPr="00173CE0" w:rsidRDefault="00173CE0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47A04C" wp14:editId="3FDD7692">
            <wp:extent cx="2407920" cy="426720"/>
            <wp:effectExtent l="0" t="0" r="0" b="0"/>
            <wp:docPr id="544851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730A9" w14:textId="25C65E95" w:rsidR="00763BCB" w:rsidRPr="00173CE0" w:rsidRDefault="00763BCB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Dacă nu, atunci edităm variabilele de mediu:</w:t>
      </w:r>
      <w:r w:rsidR="00173CE0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74D31163" w14:textId="5E64B186" w:rsidR="00763BCB" w:rsidRPr="00173CE0" w:rsidRDefault="00763BCB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User  variables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sym w:font="Wingdings" w:char="F0E0"/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Path și  System Variables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sym w:font="Wingdings" w:char="F0E0"/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Path      </w:t>
      </w:r>
    </w:p>
    <w:p w14:paraId="7BA93CF3" w14:textId="69801A6F" w:rsidR="00763BCB" w:rsidRPr="00173CE0" w:rsidRDefault="00763BCB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B386D32" wp14:editId="1A86BA24">
            <wp:extent cx="4418965" cy="2506980"/>
            <wp:effectExtent l="0" t="0" r="635" b="7620"/>
            <wp:docPr id="1122623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250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E3EFEB" w14:textId="4ACCDD23" w:rsidR="00B349E5" w:rsidRPr="00173CE0" w:rsidRDefault="00763BCB" w:rsidP="004E241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inline distT="0" distB="0" distL="0" distR="0" wp14:anchorId="350DF248" wp14:editId="519C2B8F">
            <wp:extent cx="4420800" cy="2593637"/>
            <wp:effectExtent l="0" t="0" r="0" b="0"/>
            <wp:docPr id="163182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0" cy="2593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EFCD4" w14:textId="304C6CDF" w:rsidR="00B349E5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41C220CD" wp14:editId="300BFBF6">
            <wp:simplePos x="0" y="0"/>
            <wp:positionH relativeFrom="column">
              <wp:posOffset>3147060</wp:posOffset>
            </wp:positionH>
            <wp:positionV relativeFrom="paragraph">
              <wp:posOffset>283845</wp:posOffset>
            </wp:positionV>
            <wp:extent cx="3017520" cy="2721610"/>
            <wp:effectExtent l="0" t="0" r="0" b="2540"/>
            <wp:wrapNone/>
            <wp:docPr id="1201322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7"/>
                    <a:stretch/>
                  </pic:blipFill>
                  <pic:spPr bwMode="auto">
                    <a:xfrm>
                      <a:off x="0" y="0"/>
                      <a:ext cx="301752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Și repornim calculatorul</w:t>
      </w:r>
    </w:p>
    <w:p w14:paraId="031A2AFC" w14:textId="004E9466" w:rsidR="00763BCB" w:rsidRPr="004B33FE" w:rsidRDefault="00763BCB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Descărcăm de pe GitHub ca zip.</w:t>
      </w:r>
    </w:p>
    <w:p w14:paraId="10BF3222" w14:textId="070ED94C" w:rsidR="00763BCB" w:rsidRDefault="00763BCB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Extragem pe Desktop.</w:t>
      </w:r>
    </w:p>
    <w:p w14:paraId="78E8262C" w14:textId="3DE55938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310AD571" w14:textId="364981A8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CC07E02" w14:textId="0C77545D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537A287" w14:textId="3556A7C2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9563B8F" w14:textId="21D4CD49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04D70DB" w14:textId="77777777" w:rsidR="004B33FE" w:rsidRPr="00173CE0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71D652E6" w14:textId="5694289F" w:rsidR="00763BCB" w:rsidRPr="00173CE0" w:rsidRDefault="004B33FE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27872" behindDoc="0" locked="0" layoutInCell="1" allowOverlap="1" wp14:anchorId="1B13B9D4" wp14:editId="6432E823">
            <wp:simplePos x="0" y="0"/>
            <wp:positionH relativeFrom="column">
              <wp:posOffset>3055620</wp:posOffset>
            </wp:positionH>
            <wp:positionV relativeFrom="paragraph">
              <wp:posOffset>-811530</wp:posOffset>
            </wp:positionV>
            <wp:extent cx="3284220" cy="2874867"/>
            <wp:effectExtent l="0" t="0" r="0" b="1905"/>
            <wp:wrapNone/>
            <wp:docPr id="6171137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874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Importăm baza de date în MariaDB</w:t>
      </w:r>
    </w:p>
    <w:p w14:paraId="791B72B9" w14:textId="50729392" w:rsidR="00763BCB" w:rsidRDefault="00763BCB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1DC67DB2" w14:textId="77777777" w:rsidR="004B33FE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A55D660" w14:textId="1CA81008" w:rsidR="00173CE0" w:rsidRDefault="00173CE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041EABD" w14:textId="784E381B" w:rsidR="00173CE0" w:rsidRPr="00173CE0" w:rsidRDefault="00173CE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0F42837B" w14:textId="222A57E0" w:rsidR="00173CE0" w:rsidRDefault="00763BCB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Instalăm </w:t>
      </w:r>
      <w:hyperlink r:id="rId30" w:history="1">
        <w:r w:rsidRPr="00442C60">
          <w:rPr>
            <w:rStyle w:val="Hyperlink"/>
            <w:rFonts w:ascii="Times New Roman" w:hAnsi="Times New Roman" w:cs="Times New Roman"/>
            <w:sz w:val="24"/>
            <w:szCs w:val="24"/>
            <w:lang w:eastAsia="en-GB"/>
          </w:rPr>
          <w:t>modulele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>:</w:t>
      </w:r>
    </w:p>
    <w:p w14:paraId="55EB3777" w14:textId="355EC1ED" w:rsidR="00763BCB" w:rsidRDefault="00173CE0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0FBAE1B9" wp14:editId="046892CB">
            <wp:simplePos x="0" y="0"/>
            <wp:positionH relativeFrom="column">
              <wp:posOffset>2738982</wp:posOffset>
            </wp:positionH>
            <wp:positionV relativeFrom="paragraph">
              <wp:posOffset>229235</wp:posOffset>
            </wp:positionV>
            <wp:extent cx="3710940" cy="652185"/>
            <wp:effectExtent l="0" t="0" r="3810" b="0"/>
            <wp:wrapNone/>
            <wp:docPr id="316038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65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Fișierul requirements.txt este în directorul programului.Îl copiem pe Desktop și rulăm comenzile din imagine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a de mai sus</w:t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A356AD8" w14:textId="77777777" w:rsidR="00173CE0" w:rsidRPr="00173CE0" w:rsidRDefault="00173CE0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122144A" w14:textId="499282DB" w:rsidR="004B7A86" w:rsidRPr="00173CE0" w:rsidRDefault="004B7A86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Rulăm programul:</w:t>
      </w:r>
    </w:p>
    <w:p w14:paraId="4A945FA1" w14:textId="14B2EE78" w:rsidR="00763BCB" w:rsidRPr="00173CE0" w:rsidRDefault="00173CE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9440" behindDoc="0" locked="0" layoutInCell="1" allowOverlap="1" wp14:anchorId="63846C98" wp14:editId="432F1C58">
            <wp:simplePos x="0" y="0"/>
            <wp:positionH relativeFrom="column">
              <wp:posOffset>2242185</wp:posOffset>
            </wp:positionH>
            <wp:positionV relativeFrom="paragraph">
              <wp:posOffset>89535</wp:posOffset>
            </wp:positionV>
            <wp:extent cx="4041775" cy="402590"/>
            <wp:effectExtent l="0" t="0" r="0" b="0"/>
            <wp:wrapNone/>
            <wp:docPr id="1977177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>și apare interfața.</w:t>
      </w:r>
    </w:p>
    <w:p w14:paraId="6F17A7BE" w14:textId="77777777" w:rsidR="00763BCB" w:rsidRPr="00173CE0" w:rsidRDefault="00763BCB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6026B6D0" w14:textId="703793F3" w:rsidR="00151889" w:rsidRPr="00173CE0" w:rsidRDefault="00BD026F" w:rsidP="004E241E">
      <w:pPr>
        <w:pStyle w:val="Headingme"/>
      </w:pPr>
      <w:bookmarkStart w:id="2" w:name="_Toc140591704"/>
      <w:r w:rsidRPr="00173CE0">
        <w:t>2.</w:t>
      </w:r>
      <w:r w:rsidR="00DF635C">
        <w:t>1.</w:t>
      </w:r>
      <w:r w:rsidRPr="00173CE0">
        <w:t xml:space="preserve"> </w:t>
      </w:r>
      <w:r w:rsidR="00151889" w:rsidRPr="00173CE0">
        <w:t>Ce este programul Școlibra?</w:t>
      </w:r>
      <w:bookmarkEnd w:id="2"/>
    </w:p>
    <w:p w14:paraId="6E0904BA" w14:textId="71589B4B" w:rsidR="00173CE0" w:rsidRDefault="0083069C" w:rsidP="005C6DA5">
      <w:pPr>
        <w:spacing w:line="360" w:lineRule="auto"/>
        <w:ind w:firstLine="720"/>
        <w:jc w:val="both"/>
        <w:rPr>
          <w:rFonts w:ascii="Times New Roman" w:hAnsi="Times New Roman" w:cs="Times New Roman"/>
          <w:color w:val="FF0000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Ideea acestui program a luat naștere în urma eforturilor doamnei bibliotecare din liceul nostru de a înregistra cu pix și pe hârtie toate cărțile din bibliotecă precum și împrumuturile elevilor.</w:t>
      </w:r>
      <w:r w:rsidR="0003730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Problemele apărute au fost pierderea cărților și nereturnarea celor care au fost împrumutate, dar și faptul că elevii nu sunt interesați de a-și procura lecturile din biblioteca școlii. De aceea am creat acest program care va rezolva toate aceste probleme.</w:t>
      </w:r>
    </w:p>
    <w:p w14:paraId="5932F641" w14:textId="2F731C14" w:rsidR="00450D81" w:rsidRPr="00173CE0" w:rsidRDefault="00450D81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color w:val="FF0000"/>
          <w:sz w:val="24"/>
          <w:szCs w:val="24"/>
          <w:lang w:eastAsia="en-GB"/>
        </w:rPr>
        <w:t>Școlibra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este un program utilitar pentru gestionarea bibliotecii unei școli. De asemenea este potrivit pentru o mai bună evidență asupra tuturor cărților din bibliotecă, a tuturor elevilor care împrumută cărți, dar și a tuturor împrumuturilor.</w:t>
      </w:r>
      <w:r w:rsidR="00436AEC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</w:p>
    <w:p w14:paraId="5CCCB407" w14:textId="7D61150C" w:rsidR="00436AEC" w:rsidRPr="00173CE0" w:rsidRDefault="00436AE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Împrumuturile se pot înregistra 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chiar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pe baza codurilor QR ceea ce este mult mai eficient și mai rapid.</w:t>
      </w:r>
    </w:p>
    <w:p w14:paraId="01A0C0C6" w14:textId="29C45804" w:rsidR="00B52291" w:rsidRPr="00173CE0" w:rsidRDefault="00DF635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  <w:lang w:val="en-US"/>
        </w:rPr>
        <w:lastRenderedPageBreak/>
        <w:drawing>
          <wp:anchor distT="0" distB="0" distL="114300" distR="114300" simplePos="0" relativeHeight="251623424" behindDoc="0" locked="0" layoutInCell="1" allowOverlap="1" wp14:anchorId="50416EF2" wp14:editId="112755E3">
            <wp:simplePos x="0" y="0"/>
            <wp:positionH relativeFrom="column">
              <wp:posOffset>4787900</wp:posOffset>
            </wp:positionH>
            <wp:positionV relativeFrom="paragraph">
              <wp:posOffset>668020</wp:posOffset>
            </wp:positionV>
            <wp:extent cx="1364246" cy="1108545"/>
            <wp:effectExtent l="133350" t="57150" r="83820" b="130175"/>
            <wp:wrapNone/>
            <wp:docPr id="18846174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7" t="10168" r="13387" b="8747"/>
                    <a:stretch/>
                  </pic:blipFill>
                  <pic:spPr bwMode="auto">
                    <a:xfrm>
                      <a:off x="0" y="0"/>
                      <a:ext cx="1364246" cy="1108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Școlibra are și un site web numit Școlibra website</w:t>
      </w:r>
      <w:r w:rsid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creat cu scopul de a atrage în special elevii spre</w:t>
      </w:r>
      <w:r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lectură și pentru a-I informa cu privire la cărțile disponibile</w:t>
      </w:r>
      <w:r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pentru împrumut din biblioteca școlii.</w:t>
      </w:r>
    </w:p>
    <w:p w14:paraId="4980E55D" w14:textId="4205996B" w:rsidR="00037305" w:rsidRPr="00173CE0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Publicul țintă este personalul bibliotecii și elevii/profesorii din liceu.</w:t>
      </w:r>
    </w:p>
    <w:p w14:paraId="355C6F2B" w14:textId="77777777" w:rsidR="00DF635C" w:rsidRDefault="00DF635C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32"/>
          <w:szCs w:val="32"/>
          <w:lang w:eastAsia="en-GB"/>
        </w:rPr>
      </w:pPr>
    </w:p>
    <w:p w14:paraId="73E64E8D" w14:textId="672D1CA1" w:rsidR="00037305" w:rsidRPr="00C13FAF" w:rsidRDefault="00DF635C" w:rsidP="004E241E">
      <w:pPr>
        <w:pStyle w:val="Headingme"/>
        <w:rPr>
          <w:lang w:val="ro-RO"/>
        </w:rPr>
      </w:pPr>
      <w:bookmarkStart w:id="3" w:name="_Toc140591705"/>
      <w:r w:rsidRPr="00C13FAF">
        <w:rPr>
          <w:lang w:val="ro-RO"/>
        </w:rPr>
        <w:t xml:space="preserve">2.2. </w:t>
      </w:r>
      <w:r w:rsidR="00037305" w:rsidRPr="00C13FAF">
        <w:rPr>
          <w:lang w:val="ro-RO"/>
        </w:rPr>
        <w:t>Funcționalități</w:t>
      </w:r>
      <w:bookmarkEnd w:id="3"/>
    </w:p>
    <w:p w14:paraId="6E98EA74" w14:textId="77777777" w:rsidR="00DF635C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Cu ajutorul acestui program, putem genera un cod QR pentru fiecare carte în parte care conține toate informațiile despre cartea respectivă precum și un cod QR pentru fiecare abonat al bibliotecii. </w:t>
      </w:r>
    </w:p>
    <w:p w14:paraId="79E99CAA" w14:textId="2DBC6A82" w:rsidR="00037305" w:rsidRPr="00173CE0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Abonații </w:t>
      </w:r>
      <w:r w:rsidR="00DF635C">
        <w:rPr>
          <w:rFonts w:ascii="Times New Roman" w:hAnsi="Times New Roman" w:cs="Times New Roman"/>
          <w:sz w:val="24"/>
          <w:szCs w:val="24"/>
          <w:lang w:eastAsia="en-GB"/>
        </w:rPr>
        <w:t>sunt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notificați cu două zile/o zi</w:t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î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nainte de</w:t>
      </w:r>
      <w:r w:rsidR="00DF635C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data limită returnării cărții</w:t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>, pe WhatsApp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F98C8F6" w14:textId="0B847AB0" w:rsidR="00037305" w:rsidRPr="00173CE0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Bibliotecarul </w:t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>are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C22553" w:rsidRPr="00173CE0">
        <w:rPr>
          <w:rFonts w:ascii="Times New Roman" w:hAnsi="Times New Roman" w:cs="Times New Roman"/>
          <w:sz w:val="24"/>
          <w:szCs w:val="24"/>
          <w:lang w:eastAsia="en-GB"/>
        </w:rPr>
        <w:t>o evidență clară a împrumuturilor.</w:t>
      </w:r>
    </w:p>
    <w:p w14:paraId="3E074235" w14:textId="606223C2" w:rsidR="00436AEC" w:rsidRPr="00DF635C" w:rsidRDefault="00BD026F" w:rsidP="004E241E">
      <w:pPr>
        <w:pStyle w:val="Headingme"/>
      </w:pPr>
      <w:bookmarkStart w:id="4" w:name="_Toc140591706"/>
      <w:r w:rsidRPr="00DF635C">
        <w:t xml:space="preserve">3. </w:t>
      </w:r>
      <w:r w:rsidR="00C22553" w:rsidRPr="00DF635C">
        <w:t>Arhitectura aplicației</w:t>
      </w:r>
      <w:bookmarkEnd w:id="4"/>
    </w:p>
    <w:p w14:paraId="04D06CC1" w14:textId="32EAAD82" w:rsidR="00436AEC" w:rsidRPr="00173CE0" w:rsidRDefault="009B1B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Interfața grafică cu utilizatorul (Graphical User Interface) e create prin</w:t>
      </w:r>
      <w:r w:rsidR="00436AEC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limbajul de programare PYTHON cu funcțiile librăriei </w:t>
      </w:r>
      <w:r w:rsidR="005A5AB9" w:rsidRPr="00173CE0">
        <w:rPr>
          <w:rFonts w:ascii="Times New Roman" w:hAnsi="Times New Roman" w:cs="Times New Roman"/>
          <w:sz w:val="24"/>
          <w:szCs w:val="24"/>
          <w:lang w:eastAsia="en-GB"/>
        </w:rPr>
        <w:t>TKINTER. Codul sursă este scris în întregime de autorii lucrării (cei numiți pe prima pagină), iar variabilele folosite au denumirea cât mai sugestivă. Codul sursă cuprinde și numeroase comentari</w:t>
      </w:r>
      <w:r w:rsidR="00624EC2" w:rsidRPr="00173CE0">
        <w:rPr>
          <w:rFonts w:ascii="Times New Roman" w:hAnsi="Times New Roman" w:cs="Times New Roman"/>
          <w:sz w:val="24"/>
          <w:szCs w:val="24"/>
          <w:lang w:eastAsia="en-GB"/>
        </w:rPr>
        <w:t>i</w:t>
      </w:r>
      <w:r w:rsidR="005A5AB9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pentru înțelegerea acestuia. </w:t>
      </w:r>
    </w:p>
    <w:p w14:paraId="171334E0" w14:textId="64DA0295" w:rsidR="005A5AB9" w:rsidRPr="00173CE0" w:rsidRDefault="005A5AB9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Programul folosește o bază de date numită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biblioteca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creată prin limbajul MySQL în aplicația MariaDB. </w:t>
      </w:r>
    </w:p>
    <w:p w14:paraId="3DC2B78F" w14:textId="4F296D28" w:rsidR="00077A96" w:rsidRPr="00173CE0" w:rsidRDefault="00C22553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Modulele</w:t>
      </w:r>
      <w:r w:rsidR="005A5AB9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din python folosite în program sunt:</w:t>
      </w:r>
    </w:p>
    <w:p w14:paraId="4813304E" w14:textId="5414ABD5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-tkinter</w:t>
      </w:r>
    </w:p>
    <w:p w14:paraId="0D691292" w14:textId="7E0F877B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-random</w:t>
      </w:r>
    </w:p>
    <w:p w14:paraId="4B8D16D5" w14:textId="45462877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-mysql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-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connector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-python</w:t>
      </w:r>
    </w:p>
    <w:p w14:paraId="527F075F" w14:textId="27A9E418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>-pil</w:t>
      </w:r>
    </w:p>
    <w:p w14:paraId="4F6C795B" w14:textId="5770B7B8" w:rsidR="00BD026F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-qrcod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e</w:t>
      </w:r>
    </w:p>
    <w:p w14:paraId="7B9EB9F5" w14:textId="02B53270" w:rsidR="00077A96" w:rsidRPr="00173CE0" w:rsidRDefault="00BD026F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-opencv-python</w:t>
      </w:r>
    </w:p>
    <w:p w14:paraId="76562EEA" w14:textId="018648B4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-pyzba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r</w:t>
      </w:r>
    </w:p>
    <w:p w14:paraId="3BF940D8" w14:textId="2A787C7B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-datetime</w:t>
      </w:r>
    </w:p>
    <w:p w14:paraId="4CF79BB3" w14:textId="04A93146" w:rsidR="00C22553" w:rsidRPr="00173CE0" w:rsidRDefault="00C22553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-requests</w:t>
      </w:r>
    </w:p>
    <w:p w14:paraId="0436852A" w14:textId="037597E2" w:rsidR="00C22553" w:rsidRPr="00173CE0" w:rsidRDefault="00C22553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-webbroswer</w:t>
      </w:r>
    </w:p>
    <w:p w14:paraId="5176479E" w14:textId="197239FF" w:rsidR="00BD026F" w:rsidRPr="00173CE0" w:rsidRDefault="00BD026F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0BD58835" w14:textId="77777777" w:rsidR="00BD026F" w:rsidRPr="00173CE0" w:rsidRDefault="00BD026F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De design s-a ocupat co-autorul Panda George Marian. Cele două imagini care apar în fereastra principală au fost făcute folosind camera foto a telefonului personal.</w:t>
      </w:r>
    </w:p>
    <w:p w14:paraId="34E16398" w14:textId="77777777" w:rsidR="00BD026F" w:rsidRPr="00173CE0" w:rsidRDefault="00BD026F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Imaginile iconițelor fiecarei ferestre provin din pachetul de imagini pentru obiecte al jocului Minecraft.</w:t>
      </w:r>
    </w:p>
    <w:p w14:paraId="6FB8CE28" w14:textId="3255B227" w:rsidR="00BD026F" w:rsidRPr="00173CE0" w:rsidRDefault="00BD026F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Culorile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sunt setate folosind codul hexazecimal și au fost alese de pe site-ul </w:t>
      </w:r>
      <w:hyperlink r:id="rId34" w:history="1">
        <w:r w:rsidR="00607758"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Color Hex Color Codes (color-hex.com)</w:t>
        </w:r>
      </w:hyperlink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2E6ED868" w14:textId="016CC4FF" w:rsidR="00E93D86" w:rsidRPr="00DF635C" w:rsidRDefault="00E93D86" w:rsidP="004E241E">
      <w:pPr>
        <w:pStyle w:val="Headingme"/>
      </w:pPr>
      <w:bookmarkStart w:id="5" w:name="_Toc140591707"/>
      <w:r w:rsidRPr="00DF635C">
        <w:t>4. Arhitectura site-ului Școlibra</w:t>
      </w:r>
      <w:bookmarkEnd w:id="5"/>
    </w:p>
    <w:p w14:paraId="6265E505" w14:textId="712E03AC" w:rsidR="00E93D86" w:rsidRPr="00173CE0" w:rsidRDefault="00E93D8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Pe partea de front-end a lucrat coechipierul Panda George Marian în HTML și CSS. 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De asemenea au fost folosite elemente din </w:t>
      </w:r>
      <w:r w:rsidR="007677C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framework-ul Bootstrap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.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Imaginile cărților au fost făcute cu camera telefonului personal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(unele) sau au fost descărcate din diverse site-uri publice de librării sau anticariate. Pozele cu cei 8 autori au fost luate de pe internet, iar informațiile despre ei au fost luate de pe site-ul </w:t>
      </w:r>
      <w:hyperlink r:id="rId35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Wikipedia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. Imaginile care se deplasează automat pe pagina principală au fost realizate cu camera telefonului personal. Informațiile despre carte au fost copiate de pe site-urile </w:t>
      </w:r>
      <w:hyperlink r:id="rId36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Librarie Online • Reduceri &amp; Oferte • Editura de carti BookZone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și </w:t>
      </w:r>
      <w:hyperlink r:id="rId37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Librarie online - Carti, Jocuri, Muzica (libris.ro)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.</w:t>
      </w:r>
    </w:p>
    <w:p w14:paraId="327DDEBF" w14:textId="4B6C4EF5" w:rsidR="00E93D86" w:rsidRPr="00173CE0" w:rsidRDefault="00E93D8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Sigla site-ului a fost realizată în PhotoShop.</w:t>
      </w:r>
    </w:p>
    <w:p w14:paraId="398962FC" w14:textId="28237D16" w:rsidR="00E93D86" w:rsidRPr="00173CE0" w:rsidRDefault="00E93D8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>Pe partea de back-end a lucrat coechipierul Onaca Timotei Dorin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și rulează o bază de date online numită id20929942_biblioteca aflată pe serverul site-ului </w:t>
      </w:r>
      <w:hyperlink r:id="rId38" w:history="1">
        <w:r w:rsidR="007677C7"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Free Web Hosting - Host a Website for Free with Cpanel, PHP (000webhost.com)</w:t>
        </w:r>
      </w:hyperlink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. Conectarea cu baza de date se face prin PHP. Baza de date online primește modificările aduse bazei de date locale (biblioteca) prin intermediul modulului </w:t>
      </w:r>
      <w:r w:rsidR="007677C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requests (.post)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din python. Aceste modificări sunt ștergerea, inserarea, împrumutarea unei cărți care modifică numărul de exemplare disponibile. </w:t>
      </w:r>
    </w:p>
    <w:p w14:paraId="230E955B" w14:textId="338F2363" w:rsidR="0008783E" w:rsidRDefault="0008783E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Site-ul se găsește la adresa: </w:t>
      </w:r>
      <w:hyperlink r:id="rId39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Şcolibra website (000webhostapp.com)</w:t>
        </w:r>
      </w:hyperlink>
      <w:r w:rsidRPr="00173CE0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A4097C1" w14:textId="338F2363" w:rsidR="00607758" w:rsidRPr="00DF635C" w:rsidRDefault="00607758" w:rsidP="004E241E">
      <w:pPr>
        <w:pStyle w:val="Headingme"/>
      </w:pPr>
      <w:bookmarkStart w:id="6" w:name="_Toc140591708"/>
      <w:r w:rsidRPr="00DF635C">
        <w:t>5. Baza de date</w:t>
      </w:r>
      <w:r w:rsidR="00C22553" w:rsidRPr="00DF635C">
        <w:t xml:space="preserve"> locală</w:t>
      </w:r>
      <w:bookmarkEnd w:id="6"/>
    </w:p>
    <w:p w14:paraId="222EFFE3" w14:textId="043D0255" w:rsidR="00CF0367" w:rsidRPr="00DF635C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5.1.</w:t>
      </w:r>
      <w:r w:rsidR="0099773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Baza de date conține </w:t>
      </w:r>
      <w:r w:rsidR="00C22553" w:rsidRPr="00173CE0">
        <w:rPr>
          <w:rFonts w:ascii="Times New Roman" w:hAnsi="Times New Roman" w:cs="Times New Roman"/>
          <w:sz w:val="24"/>
          <w:szCs w:val="24"/>
          <w:lang w:eastAsia="en-GB"/>
        </w:rPr>
        <w:t>5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tabele: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citate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abonati, carti</w:t>
      </w:r>
      <w:r w:rsidR="00C22553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le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, </w:t>
      </w:r>
      <w:r w:rsidR="00C22553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carticod,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imprumuturi.</w:t>
      </w:r>
      <w:r w:rsidR="00C22553" w:rsidRPr="00173CE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22553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7BB99B" wp14:editId="26B860E0">
            <wp:extent cx="6467475" cy="2049780"/>
            <wp:effectExtent l="0" t="0" r="9525" b="7620"/>
            <wp:docPr id="21406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202" cy="20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5B99" w14:textId="39F6546F" w:rsidR="00CF0367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5.2. 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CF036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abonati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datele unor persoane FICTIVE inventate de autor. Orice potrivire cu realitatea este pur întâmpl</w:t>
      </w:r>
      <w:r w:rsidR="00845E36" w:rsidRPr="00173CE0">
        <w:rPr>
          <w:rFonts w:ascii="Times New Roman" w:hAnsi="Times New Roman" w:cs="Times New Roman"/>
          <w:sz w:val="24"/>
          <w:szCs w:val="24"/>
          <w:lang w:eastAsia="en-GB"/>
        </w:rPr>
        <w:t>ătoare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  <w:r w:rsidR="00C2014C">
        <w:rPr>
          <w:rFonts w:ascii="Times New Roman" w:hAnsi="Times New Roman" w:cs="Times New Roman"/>
          <w:sz w:val="24"/>
          <w:szCs w:val="24"/>
          <w:lang w:eastAsia="en-GB"/>
        </w:rPr>
        <w:t xml:space="preserve"> Numerele de telefon sunt de asemenea tastate aleatoriu.</w:t>
      </w:r>
    </w:p>
    <w:p w14:paraId="317D0F1C" w14:textId="7B1C58DB" w:rsidR="00CF0367" w:rsidRPr="00173CE0" w:rsidRDefault="00C2014C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89C2B9" wp14:editId="0FD1A695">
            <wp:extent cx="5934075" cy="1981200"/>
            <wp:effectExtent l="0" t="0" r="9525" b="0"/>
            <wp:docPr id="1326403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9C03" w14:textId="0B24E81A" w:rsidR="00CF0367" w:rsidRPr="00173CE0" w:rsidRDefault="00CF0367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66918424" w14:textId="6E4DB15A" w:rsidR="00C22553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5.3. 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CF036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carti</w:t>
      </w:r>
      <w:r w:rsidR="00C22553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le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informații despre mai multe cărți din biblioteca liceului  aflate în registrul bibliotecii.</w:t>
      </w:r>
      <w:r w:rsidR="00C22553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Fiecărei cărți i-am atribuit noi un Id</w:t>
      </w:r>
      <w:r w:rsidR="0008783E" w:rsidRPr="00173CE0">
        <w:rPr>
          <w:rFonts w:ascii="Times New Roman" w:hAnsi="Times New Roman" w:cs="Times New Roman"/>
          <w:sz w:val="24"/>
          <w:szCs w:val="24"/>
          <w:lang w:eastAsia="en-GB"/>
        </w:rPr>
        <w:t>. Câmpul Id are cheie primară.</w:t>
      </w:r>
    </w:p>
    <w:p w14:paraId="0E9241B6" w14:textId="71E52BF0" w:rsidR="007D49D5" w:rsidRPr="00173CE0" w:rsidRDefault="00CF0367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Aceste informații</w:t>
      </w:r>
      <w:r w:rsidR="00C2014C">
        <w:rPr>
          <w:rFonts w:ascii="Times New Roman" w:hAnsi="Times New Roman" w:cs="Times New Roman"/>
          <w:sz w:val="24"/>
          <w:szCs w:val="24"/>
          <w:lang w:eastAsia="en-GB"/>
        </w:rPr>
        <w:t xml:space="preserve"> despre cărți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sunt publice oricui cu știrea bibliotecii.</w:t>
      </w:r>
    </w:p>
    <w:p w14:paraId="58C92CA6" w14:textId="0E3E76A5" w:rsidR="00CF0367" w:rsidRPr="00173CE0" w:rsidRDefault="00CA3DBF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68E2F2" wp14:editId="5B6008CD">
            <wp:extent cx="5934075" cy="3267075"/>
            <wp:effectExtent l="0" t="0" r="9525" b="9525"/>
            <wp:docPr id="1138452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9262" w14:textId="6EBB60BD" w:rsidR="00607758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5.4.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citate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proverbe ale unor personalități luate de pe site-ul </w:t>
      </w:r>
      <w:hyperlink r:id="rId43" w:history="1">
        <w:r w:rsidR="00607758"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101 Citate Despre Cărți - cele mai frumoase citate cu imagini (booknation.ro)</w:t>
        </w:r>
      </w:hyperlink>
      <w:r w:rsidR="00607758" w:rsidRPr="00173CE0">
        <w:rPr>
          <w:rFonts w:ascii="Times New Roman" w:hAnsi="Times New Roman" w:cs="Times New Roman"/>
          <w:sz w:val="24"/>
          <w:szCs w:val="24"/>
        </w:rPr>
        <w:t>.</w:t>
      </w:r>
    </w:p>
    <w:p w14:paraId="66D5EBDE" w14:textId="663C6499" w:rsidR="007D49D5" w:rsidRPr="00173CE0" w:rsidRDefault="00CA3DBF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EC3A98" wp14:editId="42909A1B">
            <wp:extent cx="5849612" cy="2528515"/>
            <wp:effectExtent l="0" t="0" r="0" b="5715"/>
            <wp:docPr id="895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254" name=""/>
                    <pic:cNvPicPr/>
                  </pic:nvPicPr>
                  <pic:blipFill rotWithShape="1">
                    <a:blip r:embed="rId44"/>
                    <a:srcRect l="-8" r="55300" b="60984"/>
                    <a:stretch/>
                  </pic:blipFill>
                  <pic:spPr bwMode="auto">
                    <a:xfrm>
                      <a:off x="0" y="0"/>
                      <a:ext cx="5917335" cy="255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B0D16" w14:textId="77777777" w:rsidR="00442C60" w:rsidRDefault="00442C6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B146C" w14:textId="2683254F" w:rsidR="00607758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5.5</w:t>
      </w:r>
      <w:r w:rsidR="00AE47CB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imprumuturi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împrumuturi fictive inventate </w:t>
      </w:r>
      <w:r w:rsidR="00624EC2" w:rsidRPr="00173CE0">
        <w:rPr>
          <w:rFonts w:ascii="Times New Roman" w:hAnsi="Times New Roman" w:cs="Times New Roman"/>
          <w:sz w:val="24"/>
          <w:szCs w:val="24"/>
          <w:lang w:eastAsia="en-GB"/>
        </w:rPr>
        <w:t>de autorul acestei lucrări.</w:t>
      </w:r>
    </w:p>
    <w:p w14:paraId="633B4F26" w14:textId="1610F2CE" w:rsidR="007D49D5" w:rsidRPr="00173CE0" w:rsidRDefault="00DF635C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3F8647" wp14:editId="228A4D1B">
            <wp:extent cx="6534663" cy="1706880"/>
            <wp:effectExtent l="0" t="0" r="0" b="7620"/>
            <wp:docPr id="1854355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28" cy="17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17B0" w14:textId="28C36E44" w:rsidR="00624EC2" w:rsidRPr="00173CE0" w:rsidRDefault="00624EC2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5D9B541" w14:textId="7A040B35" w:rsidR="00607758" w:rsidRPr="00173CE0" w:rsidRDefault="00CA3DBF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5.6 Tabelul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</w:t>
      </w:r>
      <w:r w:rsidR="0008783E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arti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cod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conține codurile unice ale fiecărei bucăți asociat cu Id-ul cărți din tabelul cărțile și starea acestora(împrumutată/neîmprumutată).</w:t>
      </w:r>
      <w:r w:rsidR="0008783E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Câmpul </w:t>
      </w:r>
      <w:r w:rsidR="0008783E" w:rsidRPr="00DF635C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Id</w:t>
      </w:r>
      <w:r w:rsidR="0008783E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are cheie externă care face referire la tabela </w:t>
      </w:r>
      <w:r w:rsidR="0008783E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cartile.</w:t>
      </w:r>
    </w:p>
    <w:p w14:paraId="1991D336" w14:textId="731ECB00" w:rsidR="00DF635C" w:rsidRPr="004B33FE" w:rsidRDefault="0008783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46304" behindDoc="1" locked="0" layoutInCell="1" allowOverlap="1" wp14:anchorId="077E31F8" wp14:editId="04F7DC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050" cy="3345180"/>
            <wp:effectExtent l="0" t="0" r="0" b="7620"/>
            <wp:wrapTight wrapText="bothSides">
              <wp:wrapPolygon edited="0">
                <wp:start x="0" y="0"/>
                <wp:lineTo x="0" y="21526"/>
                <wp:lineTo x="21502" y="21526"/>
                <wp:lineTo x="21502" y="0"/>
                <wp:lineTo x="0" y="0"/>
              </wp:wrapPolygon>
            </wp:wrapTight>
            <wp:docPr id="28705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0D402" w14:textId="77777777" w:rsidR="004B33FE" w:rsidRDefault="004B33FE" w:rsidP="004E241E">
      <w:pPr>
        <w:pStyle w:val="NoSpacing"/>
        <w:spacing w:line="360" w:lineRule="auto"/>
      </w:pPr>
    </w:p>
    <w:p w14:paraId="1DFBCF73" w14:textId="77777777" w:rsidR="00442C60" w:rsidRDefault="00442C60" w:rsidP="004E241E">
      <w:pPr>
        <w:pStyle w:val="NoSpacing"/>
        <w:spacing w:line="360" w:lineRule="auto"/>
      </w:pPr>
    </w:p>
    <w:p w14:paraId="4AC7DFF9" w14:textId="77777777" w:rsidR="00442C60" w:rsidRDefault="00442C60" w:rsidP="004E241E">
      <w:pPr>
        <w:pStyle w:val="NoSpacing"/>
        <w:spacing w:line="360" w:lineRule="auto"/>
      </w:pPr>
    </w:p>
    <w:p w14:paraId="17943D79" w14:textId="77777777" w:rsidR="00442C60" w:rsidRDefault="00442C60" w:rsidP="004E241E">
      <w:pPr>
        <w:pStyle w:val="NoSpacing"/>
        <w:spacing w:line="360" w:lineRule="auto"/>
      </w:pPr>
    </w:p>
    <w:p w14:paraId="007E3873" w14:textId="77777777" w:rsidR="00442C60" w:rsidRDefault="00442C60" w:rsidP="004E241E">
      <w:pPr>
        <w:pStyle w:val="NoSpacing"/>
        <w:spacing w:line="360" w:lineRule="auto"/>
      </w:pPr>
    </w:p>
    <w:p w14:paraId="3F27AE34" w14:textId="77777777" w:rsidR="00442C60" w:rsidRDefault="00442C60" w:rsidP="004E241E">
      <w:pPr>
        <w:pStyle w:val="NoSpacing"/>
        <w:spacing w:line="360" w:lineRule="auto"/>
      </w:pPr>
    </w:p>
    <w:p w14:paraId="34A536D3" w14:textId="77777777" w:rsidR="00442C60" w:rsidRDefault="00442C60" w:rsidP="004E241E">
      <w:pPr>
        <w:spacing w:line="360" w:lineRule="auto"/>
      </w:pPr>
    </w:p>
    <w:p w14:paraId="2BC6BBCB" w14:textId="77777777" w:rsidR="00442C60" w:rsidRDefault="00442C60" w:rsidP="004E241E">
      <w:pPr>
        <w:spacing w:line="360" w:lineRule="auto"/>
      </w:pPr>
    </w:p>
    <w:p w14:paraId="65407236" w14:textId="77777777" w:rsidR="004B33FE" w:rsidRDefault="004B33FE" w:rsidP="004E241E">
      <w:pPr>
        <w:spacing w:line="360" w:lineRule="auto"/>
      </w:pPr>
    </w:p>
    <w:p w14:paraId="449C26C9" w14:textId="35102388" w:rsidR="00CB31E1" w:rsidRPr="00CB31E1" w:rsidRDefault="00CB31E1" w:rsidP="004E241E">
      <w:pPr>
        <w:pStyle w:val="Headingme"/>
        <w:rPr>
          <w:rStyle w:val="Strong"/>
          <w:b w:val="0"/>
          <w:bCs w:val="0"/>
          <w:color w:val="000000" w:themeColor="text1"/>
        </w:rPr>
      </w:pPr>
      <w:bookmarkStart w:id="7" w:name="_Toc140591709"/>
      <w:r w:rsidRPr="00CB31E1">
        <w:rPr>
          <w:rStyle w:val="Strong"/>
          <w:b w:val="0"/>
          <w:bCs w:val="0"/>
          <w:color w:val="000000" w:themeColor="text1"/>
        </w:rPr>
        <w:lastRenderedPageBreak/>
        <w:t>6. Baza de date online</w:t>
      </w:r>
      <w:bookmarkEnd w:id="7"/>
    </w:p>
    <w:p w14:paraId="6D131657" w14:textId="71760563" w:rsidR="00CB31E1" w:rsidRDefault="00CB31E1" w:rsidP="0099773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B31E1">
        <w:rPr>
          <w:rFonts w:ascii="Times New Roman" w:hAnsi="Times New Roman" w:cs="Times New Roman"/>
          <w:sz w:val="24"/>
          <w:szCs w:val="24"/>
        </w:rPr>
        <w:t xml:space="preserve">Baza de data online se numește id20929942_biblioteca și este creată pe serverul oferit de site-ul </w:t>
      </w:r>
      <w:hyperlink r:id="rId47" w:history="1">
        <w:r w:rsidRPr="00CB31E1">
          <w:rPr>
            <w:rStyle w:val="Hyperlink"/>
            <w:rFonts w:ascii="Times New Roman" w:hAnsi="Times New Roman" w:cs="Times New Roman"/>
            <w:sz w:val="24"/>
            <w:szCs w:val="24"/>
          </w:rPr>
          <w:t>https://www.000webhost.com</w:t>
        </w:r>
      </w:hyperlink>
      <w:r w:rsidRPr="00CB31E1">
        <w:rPr>
          <w:rFonts w:ascii="Times New Roman" w:hAnsi="Times New Roman" w:cs="Times New Roman"/>
          <w:sz w:val="24"/>
          <w:szCs w:val="24"/>
        </w:rPr>
        <w:t xml:space="preserve">. Conține un tabel numit </w:t>
      </w:r>
      <w:r w:rsidRPr="00CB31E1">
        <w:rPr>
          <w:rFonts w:ascii="Times New Roman" w:hAnsi="Times New Roman" w:cs="Times New Roman"/>
          <w:i/>
          <w:iCs/>
          <w:sz w:val="24"/>
          <w:szCs w:val="24"/>
        </w:rPr>
        <w:t xml:space="preserve">carte </w:t>
      </w:r>
      <w:r w:rsidRPr="00CB31E1">
        <w:rPr>
          <w:rFonts w:ascii="Times New Roman" w:hAnsi="Times New Roman" w:cs="Times New Roman"/>
          <w:sz w:val="24"/>
          <w:szCs w:val="24"/>
        </w:rPr>
        <w:t>care suferă modificările primite de la programul Școlibra prin fișierele PHP. Datele din acest tabel apar în paginile web ale cărților.</w:t>
      </w:r>
    </w:p>
    <w:p w14:paraId="28AB8CF8" w14:textId="459E81EE" w:rsidR="00442C60" w:rsidRPr="00CB31E1" w:rsidRDefault="00442C60" w:rsidP="004E24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BBA9BC" wp14:editId="4CF678BF">
            <wp:extent cx="5623632" cy="2887133"/>
            <wp:effectExtent l="0" t="0" r="0" b="8890"/>
            <wp:docPr id="11554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18" cy="29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A8DE" w14:textId="77777777" w:rsidR="00CB31E1" w:rsidRPr="00CB31E1" w:rsidRDefault="00CB31E1" w:rsidP="004E241E">
      <w:pPr>
        <w:pStyle w:val="Headingme"/>
      </w:pPr>
    </w:p>
    <w:p w14:paraId="48566B5A" w14:textId="6FF4BCFF" w:rsidR="007D49D5" w:rsidRPr="00DF635C" w:rsidRDefault="00CB31E1" w:rsidP="004E241E">
      <w:pPr>
        <w:pStyle w:val="Headingme"/>
      </w:pPr>
      <w:bookmarkStart w:id="8" w:name="_Toc140591710"/>
      <w:r>
        <w:t>7</w:t>
      </w:r>
      <w:r w:rsidR="00333C3C" w:rsidRPr="00DF635C">
        <w:t xml:space="preserve">. Interfața </w:t>
      </w:r>
      <w:r w:rsidR="00333C3C" w:rsidRPr="00CB31E1">
        <w:t>programului Ș</w:t>
      </w:r>
      <w:r w:rsidR="00333C3C" w:rsidRPr="00DF635C">
        <w:t>colibra</w:t>
      </w:r>
      <w:bookmarkEnd w:id="8"/>
    </w:p>
    <w:p w14:paraId="29100B1F" w14:textId="3619D259" w:rsidR="00333C3C" w:rsidRPr="00173CE0" w:rsidRDefault="00333C3C" w:rsidP="00997735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6.1. Fereastra principală prezintă urmatoarele elemente:</w:t>
      </w:r>
    </w:p>
    <w:p w14:paraId="0C6EB989" w14:textId="0E4F0611" w:rsidR="00333C3C" w:rsidRPr="00173CE0" w:rsidRDefault="00333C3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Imagine cu liceul nostru (stânga-sus)</w:t>
      </w:r>
    </w:p>
    <w:p w14:paraId="3E7E089E" w14:textId="752CDEDA" w:rsidR="00333C3C" w:rsidRPr="00173CE0" w:rsidRDefault="00333C3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Etichetă(cadran) cu un proverb ales aleatoriu din baza de date la deschiderea ferestrei principale (dreapta-sus)</w:t>
      </w:r>
    </w:p>
    <w:p w14:paraId="7FE84BB3" w14:textId="4447E180" w:rsidR="008542FC" w:rsidRPr="00173CE0" w:rsidRDefault="008542F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Etichetă care arată data curentă (dreapta-jos)</w:t>
      </w:r>
    </w:p>
    <w:p w14:paraId="02E0C621" w14:textId="7E2391A4" w:rsidR="00AF5030" w:rsidRPr="00173CE0" w:rsidRDefault="00AF5030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Buton care deschide site-ul Școlibra(stânga-jos)</w:t>
      </w:r>
    </w:p>
    <w:p w14:paraId="0235DED3" w14:textId="279BBC3C" w:rsidR="00333C3C" w:rsidRPr="00173CE0" w:rsidRDefault="00333C3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(Mijloc) </w:t>
      </w:r>
      <w:r w:rsidR="00AF5030" w:rsidRPr="00173CE0">
        <w:rPr>
          <w:rFonts w:ascii="Times New Roman" w:hAnsi="Times New Roman" w:cs="Times New Roman"/>
          <w:sz w:val="24"/>
          <w:szCs w:val="24"/>
          <w:lang w:eastAsia="en-GB"/>
        </w:rPr>
        <w:t>Trei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butoane care deschid ferestrele astfel:</w:t>
      </w:r>
    </w:p>
    <w:p w14:paraId="1B3D4505" w14:textId="15A84248" w:rsidR="00333C3C" w:rsidRPr="00173CE0" w:rsidRDefault="00333C3C" w:rsidP="004E241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  <w:t xml:space="preserve">Cărți împrumutate </w:t>
      </w:r>
      <w:r w:rsidRPr="00173CE0">
        <w:rPr>
          <w:rFonts w:ascii="Times New Roman" w:hAnsi="Times New Roman" w:cs="Times New Roman"/>
          <w:color w:val="000000" w:themeColor="text1"/>
          <w:sz w:val="24"/>
          <w:szCs w:val="24"/>
          <w:lang w:eastAsia="en-GB"/>
        </w:rPr>
        <w:t xml:space="preserve">care deschide fereastra </w:t>
      </w:r>
      <w:r w:rsidRPr="00173CE0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eastAsia="en-GB"/>
        </w:rPr>
        <w:t>Cărți împrumutate</w:t>
      </w:r>
    </w:p>
    <w:p w14:paraId="5A1BFF5D" w14:textId="77777777" w:rsidR="004B33FE" w:rsidRPr="004B33FE" w:rsidRDefault="00333C3C" w:rsidP="004E241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  <w:lastRenderedPageBreak/>
        <w:t xml:space="preserve">Listă cărți </w:t>
      </w:r>
      <w:r w:rsidRPr="00173CE0">
        <w:rPr>
          <w:rFonts w:ascii="Times New Roman" w:hAnsi="Times New Roman" w:cs="Times New Roman"/>
          <w:color w:val="000000" w:themeColor="text1"/>
          <w:sz w:val="24"/>
          <w:szCs w:val="24"/>
          <w:lang w:eastAsia="en-GB"/>
        </w:rPr>
        <w:t>care deschide fereastra cu același nume</w:t>
      </w:r>
    </w:p>
    <w:p w14:paraId="2AB71572" w14:textId="188A693A" w:rsidR="00CA3DBF" w:rsidRPr="004B33FE" w:rsidRDefault="004B33FE" w:rsidP="004E241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7D4177CA" wp14:editId="347750AB">
            <wp:simplePos x="0" y="0"/>
            <wp:positionH relativeFrom="column">
              <wp:posOffset>-19050</wp:posOffset>
            </wp:positionH>
            <wp:positionV relativeFrom="paragraph">
              <wp:posOffset>447040</wp:posOffset>
            </wp:positionV>
            <wp:extent cx="5955030" cy="3348990"/>
            <wp:effectExtent l="0" t="0" r="7620" b="3810"/>
            <wp:wrapThrough wrapText="bothSides">
              <wp:wrapPolygon edited="0">
                <wp:start x="0" y="0"/>
                <wp:lineTo x="0" y="21502"/>
                <wp:lineTo x="21559" y="21502"/>
                <wp:lineTo x="21559" y="0"/>
                <wp:lineTo x="0" y="0"/>
              </wp:wrapPolygon>
            </wp:wrapThrough>
            <wp:docPr id="1306135282" name="Picture 130613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92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C3C" w:rsidRPr="004B33FE">
        <w:rPr>
          <w:rFonts w:ascii="Times New Roman" w:hAnsi="Times New Roman" w:cs="Times New Roman"/>
          <w:color w:val="92D050"/>
          <w:sz w:val="24"/>
          <w:szCs w:val="24"/>
          <w:lang w:eastAsia="en-GB"/>
        </w:rPr>
        <w:t xml:space="preserve">Listă elevi </w:t>
      </w:r>
      <w:r w:rsidR="00333C3C" w:rsidRPr="004B33FE">
        <w:rPr>
          <w:rFonts w:ascii="Times New Roman" w:hAnsi="Times New Roman" w:cs="Times New Roman"/>
          <w:sz w:val="24"/>
          <w:szCs w:val="24"/>
          <w:lang w:eastAsia="en-GB"/>
        </w:rPr>
        <w:t>care deschide fereastra cu același nume</w:t>
      </w:r>
    </w:p>
    <w:p w14:paraId="1CD956B2" w14:textId="0A60794A" w:rsidR="00AF5030" w:rsidRPr="00173CE0" w:rsidRDefault="008542F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6.2. Fereastra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Cărți împrumutate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>conține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>o tabelă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cu datele împrumuturilor.</w:t>
      </w:r>
    </w:p>
    <w:p w14:paraId="74F09C5A" w14:textId="54447540" w:rsidR="008542FC" w:rsidRPr="00173CE0" w:rsidRDefault="00AF503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8412E71" wp14:editId="70C4C016">
                <wp:simplePos x="0" y="0"/>
                <wp:positionH relativeFrom="column">
                  <wp:posOffset>4005580</wp:posOffset>
                </wp:positionH>
                <wp:positionV relativeFrom="paragraph">
                  <wp:posOffset>3033395</wp:posOffset>
                </wp:positionV>
                <wp:extent cx="1754091" cy="879613"/>
                <wp:effectExtent l="819150" t="114300" r="17780" b="15875"/>
                <wp:wrapNone/>
                <wp:docPr id="1184708150" name="Callout: Bent Lin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54091" cy="879613"/>
                        </a:xfrm>
                        <a:prstGeom prst="borderCallout2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20B8C" w14:textId="0F5EA8B0" w:rsidR="008542FC" w:rsidRPr="008542FC" w:rsidRDefault="008542FC" w:rsidP="008542F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542F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După selectarea unui împrumut din tabelă, se apasă acest buton, iar cartea împrumutată devine liberă</w:t>
                            </w:r>
                            <w:r w:rsidR="00AC1EA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12E71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Callout: Bent Line 8" o:spid="_x0000_s1032" type="#_x0000_t48" style="position:absolute;left:0;text-align:left;margin-left:315.4pt;margin-top:238.85pt;width:138.1pt;height:69.25pt;flip:y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5AF20B8C" w14:textId="0F5EA8B0" w:rsidR="008542FC" w:rsidRPr="008542FC" w:rsidRDefault="008542FC" w:rsidP="008542F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8542FC">
                        <w:rPr>
                          <w:color w:val="FFFFFF" w:themeColor="background1"/>
                          <w:sz w:val="18"/>
                          <w:szCs w:val="18"/>
                        </w:rPr>
                        <w:t>După selectarea unui împrumut din tabelă, se apasă acest buton, iar cartea împrumutată devine liberă</w:t>
                      </w:r>
                      <w:r w:rsidR="00AC1EA5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0F025A" wp14:editId="4FDE0412">
            <wp:extent cx="5934075" cy="3190875"/>
            <wp:effectExtent l="0" t="0" r="9525" b="9525"/>
            <wp:docPr id="1838089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DA99" w14:textId="77777777" w:rsidR="00DF635C" w:rsidRDefault="00DF635C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00C7CBC3" w14:textId="77777777" w:rsidR="00DF635C" w:rsidRDefault="00AF5030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La apăsarea butonului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Notifică elevii</w:t>
      </w:r>
      <w:r w:rsidR="00DF635C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se vor trimite mesaje </w:t>
      </w:r>
    </w:p>
    <w:p w14:paraId="7BD9EAB3" w14:textId="7823D0B8" w:rsidR="00AF5030" w:rsidRPr="00173CE0" w:rsidRDefault="00AF503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de informare cu privire la data returnării pe Whatsapp elevilor colorați cu roșu sau galben.</w:t>
      </w:r>
    </w:p>
    <w:p w14:paraId="12632D33" w14:textId="55321FA6" w:rsidR="00AC1EA5" w:rsidRPr="00173CE0" w:rsidRDefault="00DF635C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01BE751" wp14:editId="0DA680EC">
                <wp:simplePos x="0" y="0"/>
                <wp:positionH relativeFrom="column">
                  <wp:posOffset>-922020</wp:posOffset>
                </wp:positionH>
                <wp:positionV relativeFrom="paragraph">
                  <wp:posOffset>267970</wp:posOffset>
                </wp:positionV>
                <wp:extent cx="779145" cy="564515"/>
                <wp:effectExtent l="0" t="0" r="268605" b="26035"/>
                <wp:wrapNone/>
                <wp:docPr id="2141743768" name="Callout: Bent Lin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9145" cy="5645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48446"/>
                            <a:gd name="adj4" fmla="val -14711"/>
                            <a:gd name="adj5" fmla="val 81834"/>
                            <a:gd name="adj6" fmla="val -30750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743EA" w14:textId="1FD7D177" w:rsidR="00AC1EA5" w:rsidRPr="00AC1EA5" w:rsidRDefault="00AC1EA5" w:rsidP="00AC1EA5">
                            <w:pPr>
                              <w:jc w:val="center"/>
                            </w:pPr>
                            <w:r>
                              <w:t>Bara de căutare (Enter)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E751" id="Callout: Bent Line 11" o:spid="_x0000_s1033" type="#_x0000_t48" style="position:absolute;left:0;text-align:left;margin-left:-72.6pt;margin-top:21.1pt;width:61.35pt;height:44.45pt;flip:x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" adj="-6642,17676,-3178,10464" fillcolor="#2b579a [3208]" strokecolor="#152b4c [1608]" strokeweight="1pt">
                <v:textbox>
                  <w:txbxContent>
                    <w:p w14:paraId="61B743EA" w14:textId="1FD7D177" w:rsidR="00AC1EA5" w:rsidRPr="00AC1EA5" w:rsidRDefault="00AC1EA5" w:rsidP="00AC1EA5">
                      <w:pPr>
                        <w:jc w:val="center"/>
                      </w:pPr>
                      <w:r>
                        <w:t>Bara de căutare (Enter)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EF7D621" wp14:editId="0453A49E">
                <wp:simplePos x="0" y="0"/>
                <wp:positionH relativeFrom="column">
                  <wp:posOffset>3131820</wp:posOffset>
                </wp:positionH>
                <wp:positionV relativeFrom="paragraph">
                  <wp:posOffset>12700</wp:posOffset>
                </wp:positionV>
                <wp:extent cx="1242695" cy="419100"/>
                <wp:effectExtent l="1219200" t="19050" r="14605" b="209550"/>
                <wp:wrapNone/>
                <wp:docPr id="2144815330" name="Callout: Bent 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419100"/>
                        </a:xfrm>
                        <a:prstGeom prst="borderCallout2">
                          <a:avLst>
                            <a:gd name="adj1" fmla="val -2716"/>
                            <a:gd name="adj2" fmla="val -2955"/>
                            <a:gd name="adj3" fmla="val 89292"/>
                            <a:gd name="adj4" fmla="val -26242"/>
                            <a:gd name="adj5" fmla="val 145497"/>
                            <a:gd name="adj6" fmla="val -97684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1B1AC" w14:textId="1DBA54CA" w:rsidR="00AC1EA5" w:rsidRPr="00AC1EA5" w:rsidRDefault="00AC1EA5" w:rsidP="00AC1EA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C1EA5">
                              <w:rPr>
                                <w:sz w:val="20"/>
                                <w:szCs w:val="20"/>
                              </w:rPr>
                              <w:t>Filtru de căutare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7D621" id="Callout: Bent Line 10" o:spid="_x0000_s1034" type="#_x0000_t48" style="position:absolute;left:0;text-align:left;margin-left:246.6pt;margin-top:1pt;width:97.85pt;height:33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" adj="-21100,31427,-5668,19287,-638,-587" fillcolor="#2b579a [3208]" strokecolor="#152b4c [1608]" strokeweight="1pt">
                <v:textbox>
                  <w:txbxContent>
                    <w:p w14:paraId="3671B1AC" w14:textId="1DBA54CA" w:rsidR="00AC1EA5" w:rsidRPr="00AC1EA5" w:rsidRDefault="00AC1EA5" w:rsidP="00AC1EA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C1EA5">
                        <w:rPr>
                          <w:sz w:val="20"/>
                          <w:szCs w:val="20"/>
                        </w:rPr>
                        <w:t>Filtru de căutare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6.3. Fereastra </w:t>
      </w:r>
      <w:r w:rsidR="00AC1EA5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Listă cărți</w:t>
      </w:r>
    </w:p>
    <w:p w14:paraId="494DDF92" w14:textId="6CBF8A85" w:rsidR="00AC1EA5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31F181" wp14:editId="160A859B">
            <wp:extent cx="5905500" cy="3952875"/>
            <wp:effectExtent l="0" t="0" r="0" b="9525"/>
            <wp:docPr id="1803557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805E" w14:textId="1297CE12" w:rsidR="00DF635C" w:rsidRDefault="004B33FE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D78D02D" wp14:editId="5AE31D10">
            <wp:simplePos x="0" y="0"/>
            <wp:positionH relativeFrom="column">
              <wp:posOffset>4624070</wp:posOffset>
            </wp:positionH>
            <wp:positionV relativeFrom="paragraph">
              <wp:posOffset>335915</wp:posOffset>
            </wp:positionV>
            <wp:extent cx="1876425" cy="1463040"/>
            <wp:effectExtent l="0" t="0" r="9525" b="3810"/>
            <wp:wrapNone/>
            <wp:docPr id="1410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0632" name=""/>
                    <pic:cNvPicPr/>
                  </pic:nvPicPr>
                  <pic:blipFill rotWithShape="1">
                    <a:blip r:embed="rId51"/>
                    <a:srcRect l="42685" t="40440" r="41538" b="37688"/>
                    <a:stretch/>
                  </pic:blipFill>
                  <pic:spPr bwMode="auto">
                    <a:xfrm>
                      <a:off x="0" y="0"/>
                      <a:ext cx="187642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Butonul </w:t>
      </w:r>
      <w:r w:rsidR="00AC1EA5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Adaugă carte</w: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deschide fereastra cu același nume. După introducerea datelor se apasă butonul </w:t>
      </w:r>
      <w:r w:rsidR="00AC1EA5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Salvare.</w:t>
      </w:r>
    </w:p>
    <w:p w14:paraId="56952F12" w14:textId="248161F6" w:rsidR="00DF635C" w:rsidRDefault="00F16A1D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Butonul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Șterge carte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se poate apăsa după</w:t>
      </w:r>
      <w:r w:rsidR="00DF635C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selectarea unei cărți din</w:t>
      </w:r>
    </w:p>
    <w:p w14:paraId="084058B6" w14:textId="343B9676" w:rsidR="00F16A1D" w:rsidRPr="00DF635C" w:rsidRDefault="00F16A1D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tabelă, iar aceasta</w:t>
      </w:r>
      <w:r w:rsidR="00DF635C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va duce la eliminarea acelei cărți din baza de date.</w:t>
      </w:r>
    </w:p>
    <w:p w14:paraId="48BA5A8F" w14:textId="39A24EEE" w:rsidR="00AC1EA5" w:rsidRPr="00173CE0" w:rsidRDefault="00AC1EA5" w:rsidP="004E241E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</w:p>
    <w:p w14:paraId="25E62A84" w14:textId="2E804C61" w:rsidR="00F16A1D" w:rsidRPr="00173CE0" w:rsidRDefault="00F16A1D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Butonul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Generează cod QR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se poate apăsa după selectarea unei cărți din tabelă, iar programul va genera codul QR care conține datele acelei cărți și-l va salva în directorul programului.</w:t>
      </w:r>
    </w:p>
    <w:p w14:paraId="2C10495C" w14:textId="7769BB71" w:rsidR="00C1148B" w:rsidRPr="00173CE0" w:rsidRDefault="00C1148B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>Pentru a face o căutare, se selectează prima data criteriul (Cod/ Autor/Titlu etc.) apoi se scrie în bara de căutare cuvântul căutat sau o parte din acesta. La apăsarea tastei ENTER se va afișa în tabelă doar rezultatele căutate.</w:t>
      </w:r>
    </w:p>
    <w:p w14:paraId="3CC97213" w14:textId="47DCE1E2" w:rsidR="00C1148B" w:rsidRPr="00173CE0" w:rsidRDefault="00C1148B" w:rsidP="00DA361E">
      <w:pPr>
        <w:spacing w:line="360" w:lineRule="auto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6.4. Fereastra Listă elevi</w:t>
      </w:r>
      <w:r w:rsidR="007A05D6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  <w:r w:rsidR="007A05D6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seamănă cu fereastra </w:t>
      </w:r>
      <w:r w:rsidR="007A05D6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Listă cărți</w:t>
      </w:r>
      <w:r w:rsidR="00AF5030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D2838C" wp14:editId="59A28E45">
            <wp:extent cx="5934075" cy="2636520"/>
            <wp:effectExtent l="0" t="0" r="9525" b="0"/>
            <wp:docPr id="3137010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86"/>
                    <a:stretch/>
                  </pic:blipFill>
                  <pic:spPr bwMode="auto">
                    <a:xfrm>
                      <a:off x="0" y="0"/>
                      <a:ext cx="59340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1103" w14:textId="661B5C13" w:rsidR="007A05D6" w:rsidRPr="00173CE0" w:rsidRDefault="007A05D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Butoanele sunt aceleași și fac același lucru cu excepția butonului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Adaugă împrumut.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Acesta poate fi apăsat dupa selectarea elevului care va împrumuta cartea, și deschide fereastra cu același nume.</w:t>
      </w:r>
    </w:p>
    <w:p w14:paraId="47118C80" w14:textId="4C4F762A" w:rsidR="007A05D6" w:rsidRPr="00173CE0" w:rsidRDefault="00341568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79B35A" wp14:editId="6985C7D0">
            <wp:extent cx="5934075" cy="2543175"/>
            <wp:effectExtent l="0" t="0" r="9525" b="9525"/>
            <wp:docPr id="80445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43B2" w14:textId="058394B1" w:rsidR="007A05D6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793C35B8" w14:textId="1693AFC6" w:rsidR="007A05D6" w:rsidRPr="00173CE0" w:rsidRDefault="007A05D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 xml:space="preserve">Există două posibilități de a introduce cartea care va fi împrumutată: </w:t>
      </w:r>
    </w:p>
    <w:p w14:paraId="2370A955" w14:textId="1A2EA733" w:rsidR="007A05D6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-prin introducerea codului cărți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în casetă</w:t>
      </w:r>
    </w:p>
    <w:p w14:paraId="6268F922" w14:textId="6F4A8DCB" w:rsidR="007A05D6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-prin scanarea codul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ui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QR de pe carte</w:t>
      </w:r>
    </w:p>
    <w:p w14:paraId="472D7C67" w14:textId="1F5CC0DE" w:rsidR="00BF3DC0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Apoi prin apăsarea butonului Salvare împrumutul se va salva în baza de date și va apare și în tabela din fereastra Cărți împrumutate.</w:t>
      </w:r>
    </w:p>
    <w:p w14:paraId="41296355" w14:textId="6C8F142A" w:rsidR="00E921E5" w:rsidRPr="00C13FAF" w:rsidRDefault="00CB31E1" w:rsidP="004E241E">
      <w:pPr>
        <w:pStyle w:val="Headingme"/>
        <w:rPr>
          <w:lang w:val="ro-RO"/>
        </w:rPr>
      </w:pPr>
      <w:bookmarkStart w:id="9" w:name="_Toc140591711"/>
      <w:r w:rsidRPr="00C13FAF">
        <w:rPr>
          <w:lang w:val="ro-RO"/>
        </w:rPr>
        <w:t>8</w:t>
      </w:r>
      <w:r w:rsidR="00E921E5" w:rsidRPr="00C13FAF">
        <w:rPr>
          <w:lang w:val="ro-RO"/>
        </w:rPr>
        <w:t>. Viitoare îmbunătățiri</w:t>
      </w:r>
      <w:bookmarkEnd w:id="9"/>
    </w:p>
    <w:p w14:paraId="0E85FA4D" w14:textId="789AD9B2" w:rsidR="00BF3DC0" w:rsidRPr="00173CE0" w:rsidRDefault="00BF3DC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</w:t>
      </w:r>
      <w:r w:rsidR="00892D53" w:rsidRPr="00173CE0">
        <w:rPr>
          <w:rFonts w:ascii="Times New Roman" w:hAnsi="Times New Roman" w:cs="Times New Roman"/>
          <w:sz w:val="24"/>
          <w:szCs w:val="24"/>
          <w:lang w:eastAsia="en-GB"/>
        </w:rPr>
        <w:t>mărirea font-ului textului din tabele;</w:t>
      </w:r>
    </w:p>
    <w:p w14:paraId="468CF789" w14:textId="08D726B5" w:rsidR="00892D53" w:rsidRPr="00173CE0" w:rsidRDefault="00892D53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-posibilitatea reținerii istoricului împrumuturilor realizat de fiecare elev, dar și </w:t>
      </w:r>
      <w:r w:rsidR="005A1735" w:rsidRPr="00173CE0">
        <w:rPr>
          <w:rFonts w:ascii="Times New Roman" w:hAnsi="Times New Roman" w:cs="Times New Roman"/>
          <w:sz w:val="24"/>
          <w:szCs w:val="24"/>
          <w:lang w:eastAsia="en-GB"/>
        </w:rPr>
        <w:t>suferite de fiecare carte, și generarea unor raporturi despre acesta</w:t>
      </w:r>
    </w:p>
    <w:p w14:paraId="04E859F4" w14:textId="6B56924F" w:rsidR="005A1735" w:rsidRPr="00173CE0" w:rsidRDefault="005A1735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-posibilitatea folosir</w:t>
      </w:r>
      <w:r w:rsidR="0091586C" w:rsidRPr="00173CE0">
        <w:rPr>
          <w:rFonts w:ascii="Times New Roman" w:hAnsi="Times New Roman" w:cs="Times New Roman"/>
          <w:sz w:val="24"/>
          <w:szCs w:val="24"/>
          <w:lang w:eastAsia="en-GB"/>
        </w:rPr>
        <w:t>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i unui scanner de coduri QR în loc de camerele web sau a telefonului pe post de scanner</w:t>
      </w:r>
    </w:p>
    <w:p w14:paraId="0BF54277" w14:textId="73751C51" w:rsidR="00E921E5" w:rsidRDefault="005A1735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-posibilitatea editării în tabele a d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atelor și apoi salvarea automată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a acestor modificări în baza de date</w:t>
      </w:r>
    </w:p>
    <w:p w14:paraId="56A667C9" w14:textId="56DE1D64" w:rsidR="00C13FAF" w:rsidRPr="00173CE0" w:rsidRDefault="00C13FAF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>
        <w:rPr>
          <w:rFonts w:ascii="Times New Roman" w:hAnsi="Times New Roman" w:cs="Times New Roman"/>
          <w:sz w:val="24"/>
          <w:szCs w:val="24"/>
          <w:lang w:eastAsia="en-GB"/>
        </w:rPr>
        <w:t>-modificarea automată a clasei în care se află elevii odată cu trecerea anilor școlari</w:t>
      </w:r>
    </w:p>
    <w:p w14:paraId="40BDAEC9" w14:textId="6ECC4B5B" w:rsidR="005A1735" w:rsidRDefault="005A1735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-pe website, posibilitatea trimiterii unui mesaj prin e-mail către bibliotecar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CA31C61" w14:textId="77777777" w:rsidR="00DF635C" w:rsidRPr="00173CE0" w:rsidRDefault="00DF635C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B78A864" w14:textId="1507BA1A" w:rsidR="00370DF2" w:rsidRPr="00C13FAF" w:rsidRDefault="00CB31E1" w:rsidP="004E241E">
      <w:pPr>
        <w:pStyle w:val="Headingme"/>
        <w:rPr>
          <w:lang w:val="ro-RO"/>
        </w:rPr>
      </w:pPr>
      <w:bookmarkStart w:id="10" w:name="_Toc140591712"/>
      <w:r w:rsidRPr="00C13FAF">
        <w:rPr>
          <w:lang w:val="ro-RO"/>
        </w:rPr>
        <w:t>9</w:t>
      </w:r>
      <w:r w:rsidR="00370DF2" w:rsidRPr="00C13FAF">
        <w:rPr>
          <w:lang w:val="ro-RO"/>
        </w:rPr>
        <w:t>.</w:t>
      </w:r>
      <w:r w:rsidR="00FF57BC" w:rsidRPr="00C13FAF">
        <w:rPr>
          <w:lang w:val="ro-RO"/>
        </w:rPr>
        <w:t>Concluzii</w:t>
      </w:r>
      <w:bookmarkEnd w:id="10"/>
    </w:p>
    <w:p w14:paraId="7BB0B76B" w14:textId="22D4EC1D" w:rsidR="00370DF2" w:rsidRPr="00173CE0" w:rsidRDefault="00370DF2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Am ales aceste limbaje de programare și tehnologii datorită faptului că au fost ușor de înțeles și învățat și au permis implementarea ideilor noastre.</w:t>
      </w:r>
    </w:p>
    <w:p w14:paraId="1C975167" w14:textId="01A8F735" w:rsidR="00370DF2" w:rsidRDefault="00370DF2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Opinia noastră despre ideea de a creea o aplicație care gestionează o bibliotecă este aceea că </w:t>
      </w:r>
      <w:r w:rsidR="00B879A7" w:rsidRPr="00173CE0">
        <w:rPr>
          <w:rFonts w:ascii="Times New Roman" w:hAnsi="Times New Roman" w:cs="Times New Roman"/>
          <w:sz w:val="24"/>
          <w:szCs w:val="24"/>
          <w:lang w:eastAsia="en-GB"/>
        </w:rPr>
        <w:t>este foarte utilă pentru biblioteca noastră și credem că va atrage elevii spre lectură prin intermediul site-ului. Este primul nostru software și ne bucurăm că am reușit să facem ceea ce ne-a</w:t>
      </w:r>
      <w:r w:rsidR="00206CED">
        <w:rPr>
          <w:rFonts w:ascii="Times New Roman" w:hAnsi="Times New Roman" w:cs="Times New Roman"/>
          <w:sz w:val="24"/>
          <w:szCs w:val="24"/>
          <w:lang w:eastAsia="en-GB"/>
        </w:rPr>
        <w:t>m imaginat și am dorit să existe</w:t>
      </w:r>
      <w:r w:rsidR="00B879A7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  <w:r w:rsidR="004F65BA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Suntem mândrii de noi și de programul nostru.</w:t>
      </w:r>
    </w:p>
    <w:p w14:paraId="52B85318" w14:textId="77777777" w:rsidR="004E241E" w:rsidRDefault="004E241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1DBE7B8" w14:textId="376FAFCE" w:rsidR="00442C60" w:rsidRPr="004E241E" w:rsidRDefault="00442C60" w:rsidP="004E241E">
      <w:pPr>
        <w:pStyle w:val="Headingme"/>
      </w:pPr>
      <w:bookmarkStart w:id="11" w:name="_Toc140591713"/>
      <w:r w:rsidRPr="004E241E">
        <w:t>10. Bibliografie</w:t>
      </w:r>
      <w:bookmarkEnd w:id="11"/>
    </w:p>
    <w:p w14:paraId="0CBCCBFB" w14:textId="3078B489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4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Python Tutorial (w3schools.com)</w:t>
        </w:r>
      </w:hyperlink>
    </w:p>
    <w:p w14:paraId="4398A253" w14:textId="7EE0FEDC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5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MySQL Tutorial (w3schools.com)</w:t>
        </w:r>
      </w:hyperlink>
    </w:p>
    <w:p w14:paraId="1AC36554" w14:textId="5DA42A38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6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PHP Tutorial (w3schools.com)</w:t>
        </w:r>
      </w:hyperlink>
    </w:p>
    <w:p w14:paraId="62E8DBF6" w14:textId="5BB33169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7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HTML Tutorial (w3schools.com)</w:t>
        </w:r>
      </w:hyperlink>
    </w:p>
    <w:p w14:paraId="2B967BEC" w14:textId="5A5638E2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8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CSS Tutorial (w3schools.com)</w:t>
        </w:r>
      </w:hyperlink>
    </w:p>
    <w:p w14:paraId="236E2AC3" w14:textId="4E4504C5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9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Bootstrap 3 Tutorial (w3schools.com)</w:t>
        </w:r>
      </w:hyperlink>
    </w:p>
    <w:p w14:paraId="5DB86EFD" w14:textId="6128645E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0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Spaces - W3schools</w:t>
        </w:r>
      </w:hyperlink>
    </w:p>
    <w:p w14:paraId="6F045B17" w14:textId="00ACFA67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1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The Python Tutorial — Python 3.11.4 documentation</w:t>
        </w:r>
      </w:hyperlink>
    </w:p>
    <w:p w14:paraId="05BC9271" w14:textId="744E4CC7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2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Tkinter Hello, World! (pythontutorial.net)</w:t>
        </w:r>
      </w:hyperlink>
    </w:p>
    <w:p w14:paraId="5D57F829" w14:textId="59AB30D4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3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Tkinter Messagebox | Methods and Examples to Implement (educba.com)</w:t>
        </w:r>
      </w:hyperlink>
    </w:p>
    <w:p w14:paraId="38EC02B3" w14:textId="1F38F92E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4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Python Tkinter Search Box - Python Guides</w:t>
        </w:r>
      </w:hyperlink>
    </w:p>
    <w:p w14:paraId="1D0E9258" w14:textId="077850ED" w:rsidR="00442C60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5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How to install all my python modules in single shot - Stack Overflow</w:t>
        </w:r>
      </w:hyperlink>
    </w:p>
    <w:p w14:paraId="6695CE55" w14:textId="202D8169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6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Download MariaDB Server - MariaDB.org</w:t>
        </w:r>
      </w:hyperlink>
    </w:p>
    <w:p w14:paraId="4803DC2C" w14:textId="4AE07F41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7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Download Python | Python.org</w:t>
        </w:r>
      </w:hyperlink>
    </w:p>
    <w:p w14:paraId="3FA067B0" w14:textId="5EDE1050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8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Newest Questions - Stack Overflow</w:t>
        </w:r>
      </w:hyperlink>
    </w:p>
    <w:p w14:paraId="259BA527" w14:textId="454082C2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9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MySQL :: MySQL 5.7 Reference Manual :: 11.1.2 Integer Types (Exact Value) - INTEGER, INT, SMALLINT, TINYINT, MEDIUMINT, BIGINT</w:t>
        </w:r>
      </w:hyperlink>
    </w:p>
    <w:p w14:paraId="743F63D1" w14:textId="4EF9FA04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70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Free Web Hosting - Host a Website for Free with Cpanel, PHP (000webhost.com)</w:t>
        </w:r>
      </w:hyperlink>
    </w:p>
    <w:p w14:paraId="7050303C" w14:textId="36CF38CB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1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Color Hex Color Codes (color-hex.com)</w:t>
        </w:r>
      </w:hyperlink>
    </w:p>
    <w:p w14:paraId="30B7711A" w14:textId="28A89875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2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Librarie Online • Reduceri &amp; Oferte • Editura de carti BookZone</w:t>
        </w:r>
      </w:hyperlink>
    </w:p>
    <w:p w14:paraId="31210FCD" w14:textId="1712F622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3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Librarie online - Carti, Jocuri, Muzica (libris.ro)</w:t>
        </w:r>
      </w:hyperlink>
    </w:p>
    <w:p w14:paraId="07534D9A" w14:textId="21D4CE5C" w:rsidR="004E241E" w:rsidRPr="004E241E" w:rsidRDefault="00000000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4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101 Citate Despre Cărți - cele mai frumoase citate cu imagini (booknation.ro)</w:t>
        </w:r>
      </w:hyperlink>
    </w:p>
    <w:p w14:paraId="444D4D60" w14:textId="77777777" w:rsidR="004E241E" w:rsidRPr="00442C60" w:rsidRDefault="004E241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sectPr w:rsidR="004E241E" w:rsidRPr="00442C60" w:rsidSect="006C2BD5">
      <w:footerReference w:type="default" r:id="rId75"/>
      <w:pgSz w:w="12240" w:h="15840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21E30" w14:textId="77777777" w:rsidR="003E6394" w:rsidRDefault="003E6394">
      <w:pPr>
        <w:spacing w:line="240" w:lineRule="auto"/>
      </w:pPr>
      <w:r>
        <w:separator/>
      </w:r>
    </w:p>
  </w:endnote>
  <w:endnote w:type="continuationSeparator" w:id="0">
    <w:p w14:paraId="1DBA501F" w14:textId="77777777" w:rsidR="003E6394" w:rsidRDefault="003E63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0714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E7B42E" w14:textId="45EBD69C" w:rsidR="00696EEB" w:rsidRDefault="00696E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361E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280ED9EC" w14:textId="77777777" w:rsidR="006C2BD5" w:rsidRDefault="006C2B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D09A5" w14:textId="77777777" w:rsidR="003E6394" w:rsidRDefault="003E6394">
      <w:pPr>
        <w:spacing w:line="240" w:lineRule="auto"/>
      </w:pPr>
      <w:r>
        <w:separator/>
      </w:r>
    </w:p>
  </w:footnote>
  <w:footnote w:type="continuationSeparator" w:id="0">
    <w:p w14:paraId="6D2C237E" w14:textId="77777777" w:rsidR="003E6394" w:rsidRDefault="003E639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566CE4"/>
    <w:multiLevelType w:val="hybridMultilevel"/>
    <w:tmpl w:val="4CF023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E5C33"/>
    <w:multiLevelType w:val="hybridMultilevel"/>
    <w:tmpl w:val="D9EA6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72229B"/>
    <w:multiLevelType w:val="hybridMultilevel"/>
    <w:tmpl w:val="D6B2FBF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61D0D0C"/>
    <w:multiLevelType w:val="hybridMultilevel"/>
    <w:tmpl w:val="1DDE15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B07C6A"/>
    <w:multiLevelType w:val="hybridMultilevel"/>
    <w:tmpl w:val="0B7A92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FC7316"/>
    <w:multiLevelType w:val="hybridMultilevel"/>
    <w:tmpl w:val="C638F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7" w15:restartNumberingAfterBreak="0">
    <w:nsid w:val="7AEF6C32"/>
    <w:multiLevelType w:val="hybridMultilevel"/>
    <w:tmpl w:val="35DA6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9756556">
    <w:abstractNumId w:val="16"/>
  </w:num>
  <w:num w:numId="2" w16cid:durableId="1536309446">
    <w:abstractNumId w:val="16"/>
    <w:lvlOverride w:ilvl="0">
      <w:startOverride w:val="1"/>
    </w:lvlOverride>
  </w:num>
  <w:num w:numId="3" w16cid:durableId="113602569">
    <w:abstractNumId w:val="16"/>
  </w:num>
  <w:num w:numId="4" w16cid:durableId="502475258">
    <w:abstractNumId w:val="16"/>
    <w:lvlOverride w:ilvl="0">
      <w:startOverride w:val="1"/>
    </w:lvlOverride>
  </w:num>
  <w:num w:numId="5" w16cid:durableId="1476146928">
    <w:abstractNumId w:val="8"/>
  </w:num>
  <w:num w:numId="6" w16cid:durableId="1677460455">
    <w:abstractNumId w:val="16"/>
    <w:lvlOverride w:ilvl="0">
      <w:startOverride w:val="1"/>
    </w:lvlOverride>
  </w:num>
  <w:num w:numId="7" w16cid:durableId="166150093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00707115">
    <w:abstractNumId w:val="9"/>
  </w:num>
  <w:num w:numId="9" w16cid:durableId="160749766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9951168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20618959">
    <w:abstractNumId w:val="7"/>
  </w:num>
  <w:num w:numId="12" w16cid:durableId="962660410">
    <w:abstractNumId w:val="6"/>
  </w:num>
  <w:num w:numId="13" w16cid:durableId="857813750">
    <w:abstractNumId w:val="5"/>
  </w:num>
  <w:num w:numId="14" w16cid:durableId="265120224">
    <w:abstractNumId w:val="4"/>
  </w:num>
  <w:num w:numId="15" w16cid:durableId="630205885">
    <w:abstractNumId w:val="3"/>
  </w:num>
  <w:num w:numId="16" w16cid:durableId="107553613">
    <w:abstractNumId w:val="2"/>
  </w:num>
  <w:num w:numId="17" w16cid:durableId="1740515458">
    <w:abstractNumId w:val="1"/>
  </w:num>
  <w:num w:numId="18" w16cid:durableId="48457263">
    <w:abstractNumId w:val="0"/>
  </w:num>
  <w:num w:numId="19" w16cid:durableId="1564371588">
    <w:abstractNumId w:val="17"/>
  </w:num>
  <w:num w:numId="20" w16cid:durableId="655300518">
    <w:abstractNumId w:val="12"/>
  </w:num>
  <w:num w:numId="21" w16cid:durableId="464661491">
    <w:abstractNumId w:val="15"/>
  </w:num>
  <w:num w:numId="22" w16cid:durableId="1948778699">
    <w:abstractNumId w:val="10"/>
  </w:num>
  <w:num w:numId="23" w16cid:durableId="669262502">
    <w:abstractNumId w:val="14"/>
  </w:num>
  <w:num w:numId="24" w16cid:durableId="146094049">
    <w:abstractNumId w:val="13"/>
  </w:num>
  <w:num w:numId="25" w16cid:durableId="20410853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6D05"/>
    <w:rsid w:val="00007202"/>
    <w:rsid w:val="000150E9"/>
    <w:rsid w:val="00030E3C"/>
    <w:rsid w:val="00037305"/>
    <w:rsid w:val="00072D27"/>
    <w:rsid w:val="00077A96"/>
    <w:rsid w:val="00083C22"/>
    <w:rsid w:val="00084C8D"/>
    <w:rsid w:val="00086E87"/>
    <w:rsid w:val="000871A8"/>
    <w:rsid w:val="0008783E"/>
    <w:rsid w:val="000A036B"/>
    <w:rsid w:val="000A619A"/>
    <w:rsid w:val="000D0E4A"/>
    <w:rsid w:val="000F11B9"/>
    <w:rsid w:val="00102341"/>
    <w:rsid w:val="00105960"/>
    <w:rsid w:val="001073CE"/>
    <w:rsid w:val="00121553"/>
    <w:rsid w:val="00124088"/>
    <w:rsid w:val="00131CAB"/>
    <w:rsid w:val="00151889"/>
    <w:rsid w:val="001670E8"/>
    <w:rsid w:val="00173CE0"/>
    <w:rsid w:val="001A1119"/>
    <w:rsid w:val="001C1038"/>
    <w:rsid w:val="001C2CAB"/>
    <w:rsid w:val="001D0BD1"/>
    <w:rsid w:val="002017AC"/>
    <w:rsid w:val="00206CED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2E7A93"/>
    <w:rsid w:val="00301789"/>
    <w:rsid w:val="00314F29"/>
    <w:rsid w:val="00325194"/>
    <w:rsid w:val="00333C3C"/>
    <w:rsid w:val="00341568"/>
    <w:rsid w:val="00370DF2"/>
    <w:rsid w:val="003728E3"/>
    <w:rsid w:val="003962D3"/>
    <w:rsid w:val="003C7D9D"/>
    <w:rsid w:val="003E3A63"/>
    <w:rsid w:val="003E6394"/>
    <w:rsid w:val="00406012"/>
    <w:rsid w:val="004215B9"/>
    <w:rsid w:val="00436AEC"/>
    <w:rsid w:val="00442C60"/>
    <w:rsid w:val="00450D81"/>
    <w:rsid w:val="00457BEB"/>
    <w:rsid w:val="00461B2E"/>
    <w:rsid w:val="00482CFC"/>
    <w:rsid w:val="004878B6"/>
    <w:rsid w:val="00487996"/>
    <w:rsid w:val="00491910"/>
    <w:rsid w:val="004A2AF6"/>
    <w:rsid w:val="004A3D03"/>
    <w:rsid w:val="004B33FE"/>
    <w:rsid w:val="004B6D7F"/>
    <w:rsid w:val="004B7A86"/>
    <w:rsid w:val="004D2E47"/>
    <w:rsid w:val="004D6906"/>
    <w:rsid w:val="004D785F"/>
    <w:rsid w:val="004E241E"/>
    <w:rsid w:val="004E744B"/>
    <w:rsid w:val="004F65BA"/>
    <w:rsid w:val="004F7760"/>
    <w:rsid w:val="00520AC9"/>
    <w:rsid w:val="00555A5E"/>
    <w:rsid w:val="00561F9A"/>
    <w:rsid w:val="00594254"/>
    <w:rsid w:val="00595A5A"/>
    <w:rsid w:val="005A1735"/>
    <w:rsid w:val="005A5AB9"/>
    <w:rsid w:val="005B6EB8"/>
    <w:rsid w:val="005C6DA5"/>
    <w:rsid w:val="005E3F51"/>
    <w:rsid w:val="00607758"/>
    <w:rsid w:val="00614CAB"/>
    <w:rsid w:val="00622011"/>
    <w:rsid w:val="00624EC2"/>
    <w:rsid w:val="00633BC0"/>
    <w:rsid w:val="00661DE5"/>
    <w:rsid w:val="006706DE"/>
    <w:rsid w:val="0069487E"/>
    <w:rsid w:val="00696EEB"/>
    <w:rsid w:val="006A648B"/>
    <w:rsid w:val="006B0B82"/>
    <w:rsid w:val="006B7EF2"/>
    <w:rsid w:val="006C2BD5"/>
    <w:rsid w:val="006C3B5F"/>
    <w:rsid w:val="006C4512"/>
    <w:rsid w:val="006D3A72"/>
    <w:rsid w:val="006F53EE"/>
    <w:rsid w:val="00717507"/>
    <w:rsid w:val="007263B8"/>
    <w:rsid w:val="00726D9C"/>
    <w:rsid w:val="00726F2C"/>
    <w:rsid w:val="00736D30"/>
    <w:rsid w:val="007378F1"/>
    <w:rsid w:val="00742FF3"/>
    <w:rsid w:val="00763BCB"/>
    <w:rsid w:val="00765F1C"/>
    <w:rsid w:val="007677C7"/>
    <w:rsid w:val="00794B27"/>
    <w:rsid w:val="007A05D6"/>
    <w:rsid w:val="007A73CB"/>
    <w:rsid w:val="007A7846"/>
    <w:rsid w:val="007B2795"/>
    <w:rsid w:val="007D49D5"/>
    <w:rsid w:val="007E4130"/>
    <w:rsid w:val="007F483C"/>
    <w:rsid w:val="007F66F5"/>
    <w:rsid w:val="00812400"/>
    <w:rsid w:val="0082203C"/>
    <w:rsid w:val="0083069C"/>
    <w:rsid w:val="00836062"/>
    <w:rsid w:val="008360A8"/>
    <w:rsid w:val="008416E0"/>
    <w:rsid w:val="00845E36"/>
    <w:rsid w:val="00853E64"/>
    <w:rsid w:val="008542FC"/>
    <w:rsid w:val="00892D53"/>
    <w:rsid w:val="00895251"/>
    <w:rsid w:val="00897BFF"/>
    <w:rsid w:val="008C2BF4"/>
    <w:rsid w:val="008C61B9"/>
    <w:rsid w:val="00912477"/>
    <w:rsid w:val="009139AF"/>
    <w:rsid w:val="0091586C"/>
    <w:rsid w:val="00943B06"/>
    <w:rsid w:val="00945864"/>
    <w:rsid w:val="009806F4"/>
    <w:rsid w:val="0098326E"/>
    <w:rsid w:val="009853E9"/>
    <w:rsid w:val="00996E16"/>
    <w:rsid w:val="00997735"/>
    <w:rsid w:val="009B1B3C"/>
    <w:rsid w:val="009B69C5"/>
    <w:rsid w:val="009D3947"/>
    <w:rsid w:val="009F72A7"/>
    <w:rsid w:val="009F7E7C"/>
    <w:rsid w:val="00A119D9"/>
    <w:rsid w:val="00A1309F"/>
    <w:rsid w:val="00A21BED"/>
    <w:rsid w:val="00A27D99"/>
    <w:rsid w:val="00A60D92"/>
    <w:rsid w:val="00A66B21"/>
    <w:rsid w:val="00A86EAC"/>
    <w:rsid w:val="00A923E7"/>
    <w:rsid w:val="00AA661C"/>
    <w:rsid w:val="00AC1EA5"/>
    <w:rsid w:val="00AC2F58"/>
    <w:rsid w:val="00AE47CB"/>
    <w:rsid w:val="00AF5030"/>
    <w:rsid w:val="00B13BA9"/>
    <w:rsid w:val="00B21B34"/>
    <w:rsid w:val="00B349E5"/>
    <w:rsid w:val="00B369B4"/>
    <w:rsid w:val="00B45973"/>
    <w:rsid w:val="00B52291"/>
    <w:rsid w:val="00B53817"/>
    <w:rsid w:val="00B61F85"/>
    <w:rsid w:val="00B879A7"/>
    <w:rsid w:val="00B92266"/>
    <w:rsid w:val="00BA3CC7"/>
    <w:rsid w:val="00BB34B1"/>
    <w:rsid w:val="00BD026F"/>
    <w:rsid w:val="00BF3DC0"/>
    <w:rsid w:val="00BF457D"/>
    <w:rsid w:val="00BF4775"/>
    <w:rsid w:val="00C1148B"/>
    <w:rsid w:val="00C13FAF"/>
    <w:rsid w:val="00C2014C"/>
    <w:rsid w:val="00C22553"/>
    <w:rsid w:val="00C73BA3"/>
    <w:rsid w:val="00C923E5"/>
    <w:rsid w:val="00CA0C45"/>
    <w:rsid w:val="00CA29AF"/>
    <w:rsid w:val="00CA3DBF"/>
    <w:rsid w:val="00CB1D0E"/>
    <w:rsid w:val="00CB31E1"/>
    <w:rsid w:val="00CC3AB0"/>
    <w:rsid w:val="00CD4A9C"/>
    <w:rsid w:val="00CF0367"/>
    <w:rsid w:val="00CF12AE"/>
    <w:rsid w:val="00D16C95"/>
    <w:rsid w:val="00D1798D"/>
    <w:rsid w:val="00D26D05"/>
    <w:rsid w:val="00D44ACA"/>
    <w:rsid w:val="00D902A4"/>
    <w:rsid w:val="00D93A41"/>
    <w:rsid w:val="00DA361E"/>
    <w:rsid w:val="00DB2323"/>
    <w:rsid w:val="00DB331E"/>
    <w:rsid w:val="00DC208A"/>
    <w:rsid w:val="00DC4E21"/>
    <w:rsid w:val="00DD5358"/>
    <w:rsid w:val="00DF635C"/>
    <w:rsid w:val="00E020C3"/>
    <w:rsid w:val="00E224A0"/>
    <w:rsid w:val="00E254F0"/>
    <w:rsid w:val="00E4313F"/>
    <w:rsid w:val="00E51168"/>
    <w:rsid w:val="00E55B4B"/>
    <w:rsid w:val="00E55FC7"/>
    <w:rsid w:val="00E72A21"/>
    <w:rsid w:val="00E7715A"/>
    <w:rsid w:val="00E921E5"/>
    <w:rsid w:val="00E93D86"/>
    <w:rsid w:val="00EB700D"/>
    <w:rsid w:val="00F16A1D"/>
    <w:rsid w:val="00F33B83"/>
    <w:rsid w:val="00F41B42"/>
    <w:rsid w:val="00F54BD0"/>
    <w:rsid w:val="00F633E4"/>
    <w:rsid w:val="00FA2A21"/>
    <w:rsid w:val="00FB3BB2"/>
    <w:rsid w:val="00FC7CB2"/>
    <w:rsid w:val="00FF44F1"/>
    <w:rsid w:val="00FF57BC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39DE2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9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8B6"/>
    <w:rPr>
      <w:lang w:val="ro-RO"/>
    </w:rPr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customStyle="1" w:styleId="GridTable1Light1">
    <w:name w:val="Grid Table 1 Light1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51">
    <w:name w:val="Grid Table 4 - Accent 51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5Dark1">
    <w:name w:val="Grid Table 5 Dark1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41">
    <w:name w:val="Grid Table 41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-Accent11">
    <w:name w:val="Grid Table 1 Light - Accent 1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customStyle="1" w:styleId="GridTable1Light-Accent21">
    <w:name w:val="Grid Table 1 Light - Accent 2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41">
    <w:name w:val="Grid Table 1 Light - Accent 4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51">
    <w:name w:val="Grid Table 1 Light - Accent 5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1">
    <w:name w:val="Grid Table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-Accent11">
    <w:name w:val="Grid Table 2 - Accent 1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-Accent21">
    <w:name w:val="Grid Table 2 - Accent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2-Accent31">
    <w:name w:val="Grid Table 2 - Accent 3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2-Accent41">
    <w:name w:val="Grid Table 2 - Accent 4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2-Accent51">
    <w:name w:val="Grid Table 2 - Accent 5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2-Accent61">
    <w:name w:val="Grid Table 2 - Accent 6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31">
    <w:name w:val="Grid Table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3-Accent31">
    <w:name w:val="Grid Table 3 - Accent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3-Accent41">
    <w:name w:val="Grid Table 3 - Accent 4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51">
    <w:name w:val="Grid Table 3 - Accent 5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3-Accent61">
    <w:name w:val="Grid Table 3 - Accent 6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4-Accent11">
    <w:name w:val="Grid Table 4 - Accent 1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21">
    <w:name w:val="Grid Table 4 - Accent 2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4-Accent31">
    <w:name w:val="Grid Table 4 - Accent 3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41">
    <w:name w:val="Grid Table 4 - Accent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11">
    <w:name w:val="Grid Table 5 Dark - Accent 1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GridTable5Dark-Accent21">
    <w:name w:val="Grid Table 5 Dark - Accent 2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customStyle="1" w:styleId="GridTable5Dark-Accent31">
    <w:name w:val="Grid Table 5 Dark - Accent 3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-Accent41">
    <w:name w:val="Grid Table 5 Dark - Accent 4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customStyle="1" w:styleId="GridTable5Dark-Accent51">
    <w:name w:val="Grid Table 5 Dark - Accent 5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customStyle="1" w:styleId="GridTable5Dark-Accent61">
    <w:name w:val="Grid Table 5 Dark - Accent 6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6Colorful1">
    <w:name w:val="Grid Table 6 Colorful1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-Accent11">
    <w:name w:val="Grid Table 6 Colorful - Accent 1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6Colorful-Accent21">
    <w:name w:val="Grid Table 6 Colorful - Accent 21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6Colorful-Accent41">
    <w:name w:val="Grid Table 6 Colorful - Accent 41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6Colorful-Accent61">
    <w:name w:val="Grid Table 6 Colorful - Accent 61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-Accent11">
    <w:name w:val="Grid Table 7 Colorful - Accent 1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7Colorful-Accent21">
    <w:name w:val="Grid Table 7 Colorful - Accent 21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7Colorful-Accent31">
    <w:name w:val="Grid Table 7 Colorful - Accent 31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7Colorful-Accent41">
    <w:name w:val="Grid Table 7 Colorful - Accent 41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7Colorful-Accent51">
    <w:name w:val="Grid Table 7 Colorful - Accent 51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7Colorful-Accent61">
    <w:name w:val="Grid Table 7 Colorful - Accent 61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customStyle="1" w:styleId="ListTable1Light1">
    <w:name w:val="List Table 1 Light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-Accent11">
    <w:name w:val="List Table 1 Light - Accent 1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1Light-Accent21">
    <w:name w:val="List Table 1 Light - Accent 2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1Light-Accent31">
    <w:name w:val="List Table 1 Light - Accent 3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1Light-Accent41">
    <w:name w:val="List Table 1 Light - Accent 4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1Light-Accent51">
    <w:name w:val="List Table 1 Light - Accent 5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1Light-Accent61">
    <w:name w:val="List Table 1 Light - Accent 6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21">
    <w:name w:val="List Table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-Accent11">
    <w:name w:val="List Table 2 - Accent 1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2-Accent21">
    <w:name w:val="List Table 2 - Accent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2-Accent31">
    <w:name w:val="List Table 2 - Accent 3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2-Accent41">
    <w:name w:val="List Table 2 - Accent 4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2-Accent51">
    <w:name w:val="List Table 2 - Accent 5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2-Accent61">
    <w:name w:val="List Table 2 - Accent 6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31">
    <w:name w:val="List Table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-Accent11">
    <w:name w:val="List Table 3 - Accent 1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customStyle="1" w:styleId="ListTable3-Accent21">
    <w:name w:val="List Table 3 - Accent 2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customStyle="1" w:styleId="ListTable3-Accent31">
    <w:name w:val="List Table 3 - Accent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customStyle="1" w:styleId="ListTable3-Accent41">
    <w:name w:val="List Table 3 - Accent 4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customStyle="1" w:styleId="ListTable3-Accent51">
    <w:name w:val="List Table 3 - Accent 5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customStyle="1" w:styleId="ListTable3-Accent61">
    <w:name w:val="List Table 3 - Accent 6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customStyle="1" w:styleId="ListTable41">
    <w:name w:val="List Table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-Accent11">
    <w:name w:val="List Table 4 - Accent 1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4-Accent21">
    <w:name w:val="List Table 4 - Accent 2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4-Accent31">
    <w:name w:val="List Table 4 - Accent 3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4-Accent41">
    <w:name w:val="List Table 4 - Accent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4-Accent51">
    <w:name w:val="List Table 4 - Accent 5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4-Accent61">
    <w:name w:val="List Table 4 - Accent 6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Dark1">
    <w:name w:val="List Table 5 Dark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11">
    <w:name w:val="List Table 5 Dark - Accent 1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21">
    <w:name w:val="List Table 5 Dark - Accent 2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41">
    <w:name w:val="List Table 5 Dark - Accent 4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51">
    <w:name w:val="List Table 5 Dark - Accent 5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61">
    <w:name w:val="List Table 5 Dark - Accent 6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1">
    <w:name w:val="List Table 6 Colorful1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-Accent11">
    <w:name w:val="List Table 6 Colorful - Accent 1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6Colorful-Accent21">
    <w:name w:val="List Table 6 Colorful - Accent 21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6Colorful-Accent31">
    <w:name w:val="List Table 6 Colorful - Accent 31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6Colorful-Accent41">
    <w:name w:val="List Table 6 Colorful - Accent 41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6Colorful-Accent51">
    <w:name w:val="List Table 6 Colorful - Accent 51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6Colorful-Accent61">
    <w:name w:val="List Table 6 Colorful - Accent 61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7Colorful1">
    <w:name w:val="List Table 7 Colorful1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11">
    <w:name w:val="List Table 7 Colorful - Accent 1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21">
    <w:name w:val="List Table 7 Colorful - Accent 21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31">
    <w:name w:val="List Table 7 Colorful - Accent 31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41">
    <w:name w:val="List Table 7 Colorful - Accent 41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51">
    <w:name w:val="List Table 7 Colorful - Accent 51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61">
    <w:name w:val="List Table 7 Colorful - Accent 61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customStyle="1" w:styleId="PlainTable11">
    <w:name w:val="Plain Table 1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Light1">
    <w:name w:val="Table Grid Light1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FA2A21"/>
  </w:style>
  <w:style w:type="paragraph" w:customStyle="1" w:styleId="Headingme">
    <w:name w:val="Heading_me"/>
    <w:basedOn w:val="Heading1"/>
    <w:autoRedefine/>
    <w:qFormat/>
    <w:rsid w:val="004E241E"/>
    <w:pPr>
      <w:spacing w:line="360" w:lineRule="auto"/>
    </w:pPr>
    <w:rPr>
      <w:rFonts w:ascii="Times New Roman" w:hAnsi="Times New Roman"/>
      <w:noProof/>
      <w:color w:val="000000" w:themeColor="text1"/>
      <w:sz w:val="32"/>
      <w:szCs w:val="32"/>
      <w:lang w:val="en-US" w:eastAsia="en-GB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CB31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8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0.png"/><Relationship Id="rId47" Type="http://schemas.openxmlformats.org/officeDocument/2006/relationships/hyperlink" Target="https://www.000webhost.com" TargetMode="External"/><Relationship Id="rId63" Type="http://schemas.openxmlformats.org/officeDocument/2006/relationships/hyperlink" Target="https://www.educba.com/tkinter-messagebox/" TargetMode="External"/><Relationship Id="rId68" Type="http://schemas.openxmlformats.org/officeDocument/2006/relationships/hyperlink" Target="https://stackoverflow.com/questions" TargetMode="External"/><Relationship Id="rId16" Type="http://schemas.openxmlformats.org/officeDocument/2006/relationships/image" Target="media/image3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hyperlink" Target="https://www.libris.ro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image" Target="media/image29.png"/><Relationship Id="rId58" Type="http://schemas.openxmlformats.org/officeDocument/2006/relationships/hyperlink" Target="https://www.w3schools.com/css/default.asp" TargetMode="External"/><Relationship Id="rId66" Type="http://schemas.openxmlformats.org/officeDocument/2006/relationships/hyperlink" Target="https://mariadb.org/download/?t=mariadb&amp;p=mariadb&amp;r=11.2.0&amp;os=windows&amp;cpu=x86_64&amp;pkg=msi&amp;m=bme" TargetMode="External"/><Relationship Id="rId74" Type="http://schemas.openxmlformats.org/officeDocument/2006/relationships/hyperlink" Target="https://booknation.ro/101-citate-despre-carti-cele-mai-frumoase-citate/" TargetMode="External"/><Relationship Id="rId5" Type="http://schemas.openxmlformats.org/officeDocument/2006/relationships/customXml" Target="../customXml/item5.xml"/><Relationship Id="rId61" Type="http://schemas.openxmlformats.org/officeDocument/2006/relationships/hyperlink" Target="https://docs.python.org/3.11/tutorial/index.html" TargetMode="External"/><Relationship Id="rId19" Type="http://schemas.openxmlformats.org/officeDocument/2006/relationships/image" Target="media/image6.png"/><Relationship Id="rId14" Type="http://schemas.openxmlformats.org/officeDocument/2006/relationships/hyperlink" Target="https://github.com/timo170/Scolibra.git" TargetMode="External"/><Relationship Id="rId22" Type="http://schemas.openxmlformats.org/officeDocument/2006/relationships/hyperlink" Target="https://mariadb.org/download/?t=mariadb&amp;p=mariadb&amp;r=11.2.0&amp;os=windows&amp;cpu=x86_64&amp;pkg=msi&amp;m=bme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stackoverflow.com/questions/65997525/how-to-install-all-my-python-modules-in-single-shot?noredirect=1&amp;lq=1" TargetMode="External"/><Relationship Id="rId35" Type="http://schemas.openxmlformats.org/officeDocument/2006/relationships/hyperlink" Target="https://www.wikipedia.org/" TargetMode="External"/><Relationship Id="rId43" Type="http://schemas.openxmlformats.org/officeDocument/2006/relationships/hyperlink" Target="https://booknation.ro/101-citate-despre-carti-cele-mai-frumoase-citate/" TargetMode="External"/><Relationship Id="rId48" Type="http://schemas.openxmlformats.org/officeDocument/2006/relationships/image" Target="media/image24.png"/><Relationship Id="rId56" Type="http://schemas.openxmlformats.org/officeDocument/2006/relationships/hyperlink" Target="https://www.w3schools.com/php/default.asp" TargetMode="External"/><Relationship Id="rId64" Type="http://schemas.openxmlformats.org/officeDocument/2006/relationships/hyperlink" Target="https://pythonguides.com/python-tkinter-search-box/" TargetMode="External"/><Relationship Id="rId69" Type="http://schemas.openxmlformats.org/officeDocument/2006/relationships/hyperlink" Target="https://dev.mysql.com/doc/refman/5.7/en/integer-types.html" TargetMode="External"/><Relationship Id="rId77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27.png"/><Relationship Id="rId72" Type="http://schemas.openxmlformats.org/officeDocument/2006/relationships/hyperlink" Target="https://bookzone.ro/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timo170/Scolibra.gi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hyperlink" Target="https://www.000webhost.com/" TargetMode="External"/><Relationship Id="rId46" Type="http://schemas.openxmlformats.org/officeDocument/2006/relationships/image" Target="media/image23.png"/><Relationship Id="rId59" Type="http://schemas.openxmlformats.org/officeDocument/2006/relationships/hyperlink" Target="https://www.w3schools.com/bootstrap/default.asp" TargetMode="External"/><Relationship Id="rId67" Type="http://schemas.openxmlformats.org/officeDocument/2006/relationships/hyperlink" Target="https://www.python.org/downloads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hyperlink" Target="https://www.w3schools.com/python/default.asp" TargetMode="External"/><Relationship Id="rId62" Type="http://schemas.openxmlformats.org/officeDocument/2006/relationships/hyperlink" Target="https://www.pythontutorial.net/tkinter/tkinter-hello-world/" TargetMode="External"/><Relationship Id="rId70" Type="http://schemas.openxmlformats.org/officeDocument/2006/relationships/hyperlink" Target="https://www.000webhost.com/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s://www.python.org/downloads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bookzone.ro/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www.w3schools.com/html/default.asp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1.png"/><Relationship Id="rId52" Type="http://schemas.openxmlformats.org/officeDocument/2006/relationships/image" Target="media/image28.png"/><Relationship Id="rId60" Type="http://schemas.openxmlformats.org/officeDocument/2006/relationships/hyperlink" Target="https://spaces.w3schools.com/createspace" TargetMode="External"/><Relationship Id="rId65" Type="http://schemas.openxmlformats.org/officeDocument/2006/relationships/hyperlink" Target="https://stackoverflow.com/questions/65997525/how-to-install-all-my-python-modules-in-single-shot?noredirect=1&amp;lq=1" TargetMode="External"/><Relationship Id="rId73" Type="http://schemas.openxmlformats.org/officeDocument/2006/relationships/hyperlink" Target="https://www.libris.ro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1.gif"/><Relationship Id="rId18" Type="http://schemas.openxmlformats.org/officeDocument/2006/relationships/image" Target="media/image5.png"/><Relationship Id="rId39" Type="http://schemas.openxmlformats.org/officeDocument/2006/relationships/hyperlink" Target="https://scolibra.000webhostapp.com/" TargetMode="External"/><Relationship Id="rId34" Type="http://schemas.openxmlformats.org/officeDocument/2006/relationships/hyperlink" Target="https://www.color-hex.com/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s://www.w3schools.com/mysql/default.asp" TargetMode="External"/><Relationship Id="rId76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hyperlink" Target="https://www.color-hex.com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306858A-9A40-4CB7-A95E-F16ECA50818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0</TotalTime>
  <Pages>16</Pages>
  <Words>2025</Words>
  <Characters>11546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Documentație tehnică-ȘCOLIBRA</vt:lpstr>
    </vt:vector>
  </TitlesOfParts>
  <Manager/>
  <Company/>
  <LinksUpToDate>false</LinksUpToDate>
  <CharactersWithSpaces>13544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Documentație tehnică-ȘCOLIBRA</dc:title>
  <dc:subject/>
  <dc:creator/>
  <cp:keywords/>
  <dc:description/>
  <cp:lastModifiedBy/>
  <cp:revision>1</cp:revision>
  <dcterms:created xsi:type="dcterms:W3CDTF">2023-05-26T05:56:00Z</dcterms:created>
  <dcterms:modified xsi:type="dcterms:W3CDTF">2023-07-22T14:58:00Z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