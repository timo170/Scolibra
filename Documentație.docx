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05892268"/>
        <w:docPartObj>
          <w:docPartGallery w:val="Cover Pages"/>
          <w:docPartUnique/>
        </w:docPartObj>
      </w:sdtPr>
      <w:sdtEndPr>
        <w:rPr>
          <w:lang w:eastAsia="en-GB"/>
        </w:rPr>
      </w:sdtEndPr>
      <w:sdtContent>
        <w:p w14:paraId="5F1AE431" w14:textId="5E5433B0" w:rsidR="00FA2A21" w:rsidRPr="0091586C" w:rsidRDefault="00FA2A21" w:rsidP="00037305">
          <w:pPr>
            <w:spacing w:line="276" w:lineRule="auto"/>
          </w:pPr>
          <w:r w:rsidRPr="0091586C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3D60EE2" wp14:editId="1D75249A">
                    <wp:simplePos x="0" y="0"/>
                    <wp:positionH relativeFrom="page">
                      <wp:posOffset>4514850</wp:posOffset>
                    </wp:positionH>
                    <wp:positionV relativeFrom="page">
                      <wp:posOffset>0</wp:posOffset>
                    </wp:positionV>
                    <wp:extent cx="3266070" cy="10058400"/>
                    <wp:effectExtent l="0" t="0" r="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266070" cy="10058400"/>
                              <a:chOff x="-152400" y="0"/>
                              <a:chExt cx="32660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D23AD0D" w14:textId="09F7CA35" w:rsidR="00FA2A21" w:rsidRPr="006C2BD5" w:rsidRDefault="006C2BD5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</w:pPr>
                                  <w:r w:rsidRPr="006C2BD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InfoEducație</w:t>
                                  </w:r>
                                  <w:r w:rsidR="00D16C9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-</w:t>
                                  </w:r>
                                  <w:r w:rsidR="00B52291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IULIE</w:t>
                                  </w:r>
                                  <w:r w:rsidR="00D16C9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 xml:space="preserve"> 2023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52400" y="6761017"/>
                                <a:ext cx="3236453" cy="309859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CA37DAF" w14:textId="77777777" w:rsid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2C277B41" w14:textId="0A71D921" w:rsidR="00FA2A21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AUTORI: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ONACA TIMOTEI-DORIN &amp; PANDA GEORGE MARIAN</w:t>
                                  </w:r>
                                </w:p>
                                <w:p w14:paraId="32C2EC2F" w14:textId="77777777" w:rsid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  <w:p w14:paraId="6B36589B" w14:textId="3F29AEA4" w:rsidR="00D16C95" w:rsidRP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lang w:val="ro-RO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ro-RO"/>
                                    </w:rPr>
                                    <w:t xml:space="preserve">ȘCOALA: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ro-RO"/>
                                    </w:rPr>
                                    <w:t>LICEUL NAȚIONAL DE INFORMATICĂ ARAD</w:t>
                                  </w:r>
                                </w:p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01B0348C" w14:textId="0ACBD953" w:rsidR="00FA2A21" w:rsidRPr="006C2BD5" w:rsidRDefault="00DC208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5FDCA0B8" w14:textId="1E4C8A0B" w:rsidR="00FA2A21" w:rsidRDefault="006C2BD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D16C95">
                                    <w:rPr>
                                      <w:color w:val="FFFFFF" w:themeColor="background1"/>
                                    </w:rPr>
                                    <w:t>CLASA:</w:t>
                                  </w:r>
                                  <w:r w:rsidRPr="006C2BD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a X-a A</w:t>
                                  </w:r>
                                </w:p>
                                <w:p w14:paraId="7F8AD1CA" w14:textId="5EC3D7CC" w:rsidR="002E7A93" w:rsidRDefault="002E7A93">
                                  <w:pPr>
                                    <w:pStyle w:val="NoSpacing"/>
                                    <w:spacing w:line="360" w:lineRule="auto"/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GITHUB</w:t>
                                  </w:r>
                                  <w:r w:rsidR="004D6906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:</w:t>
                                  </w:r>
                                  <w:r w:rsidR="004D6906" w:rsidRPr="004D6906">
                                    <w:t xml:space="preserve"> </w:t>
                                  </w:r>
                                  <w:r w:rsidR="004D6906">
                                    <w:t xml:space="preserve"> </w:t>
                                  </w:r>
                                </w:p>
                                <w:p w14:paraId="51F06E9B" w14:textId="214B1B95" w:rsidR="00B52291" w:rsidRPr="006C2BD5" w:rsidRDefault="00000000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hyperlink r:id="rId12" w:history="1">
                                    <w:r w:rsidR="00B52291" w:rsidRPr="00B52291">
                                      <w:rPr>
                                        <w:rStyle w:val="Hyperlink"/>
                                        <w:b/>
                                        <w:bCs/>
                                      </w:rPr>
                                      <w:t>https://github.com/timo170/Scolibra.git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3D60EE2" id="Group 78" o:spid="_x0000_s1026" style="position:absolute;margin-left:355.5pt;margin-top:0;width:257.15pt;height:11in;z-index:251677696;mso-height-percent:1000;mso-position-horizontal-relative:page;mso-position-vertical-relative:page;mso-height-percent:1000" coordorigin="-1524" coordsize="32660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13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5D23AD0D" w14:textId="09F7CA35" w:rsidR="00FA2A21" w:rsidRPr="006C2BD5" w:rsidRDefault="006C2BD5">
                            <w:pPr>
                              <w:pStyle w:val="NoSpacing"/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</w:pPr>
                            <w:r w:rsidRPr="006C2BD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InfoEducație</w:t>
                            </w:r>
                            <w:r w:rsidR="00D16C9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-</w:t>
                            </w:r>
                            <w:r w:rsidR="00B52291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IULIE</w:t>
                            </w:r>
                            <w:r w:rsidR="00D16C9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 xml:space="preserve"> 2023</w:t>
                            </w:r>
                          </w:p>
                        </w:txbxContent>
                      </v:textbox>
                    </v:rect>
                    <v:rect id="Rectangle 9" o:spid="_x0000_s1030" style="position:absolute;left:-1524;top:67610;width:32364;height:3098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4CA37DAF" w14:textId="77777777" w:rsid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C277B41" w14:textId="0A71D921" w:rsidR="00FA2A21" w:rsidRDefault="00D16C9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AUTORI: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ONACA TIMOTEI-DORIN &amp; PANDA GEORGE MARIAN</w:t>
                            </w:r>
                          </w:p>
                          <w:p w14:paraId="32C2EC2F" w14:textId="77777777" w:rsid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  <w:p w14:paraId="6B36589B" w14:textId="3F29AEA4" w:rsidR="00D16C95" w:rsidRP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lang w:val="ro-RO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ro-RO"/>
                              </w:rPr>
                              <w:t xml:space="preserve">ȘCOALA: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  <w:lang w:val="ro-RO"/>
                              </w:rPr>
                              <w:t>LICEUL NAȚIONAL DE INFORMATICĂ ARAD</w:t>
                            </w:r>
                          </w:p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01B0348C" w14:textId="0ACBD953" w:rsidR="00FA2A21" w:rsidRPr="006C2BD5" w:rsidRDefault="00DC208A">
                                <w:pPr>
                                  <w:pStyle w:val="NoSpacing"/>
                                  <w:spacing w:line="360" w:lineRule="auto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5FDCA0B8" w14:textId="1E4C8A0B" w:rsidR="00FA2A21" w:rsidRDefault="006C2BD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D16C95">
                              <w:rPr>
                                <w:color w:val="FFFFFF" w:themeColor="background1"/>
                              </w:rPr>
                              <w:t>CLASA:</w:t>
                            </w:r>
                            <w:r w:rsidRPr="006C2B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a X-a A</w:t>
                            </w:r>
                          </w:p>
                          <w:p w14:paraId="7F8AD1CA" w14:textId="5EC3D7CC" w:rsidR="002E7A93" w:rsidRDefault="002E7A93">
                            <w:pPr>
                              <w:pStyle w:val="NoSpacing"/>
                              <w:spacing w:line="360" w:lineRule="auto"/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GITHUB</w:t>
                            </w:r>
                            <w:r w:rsidR="004D690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:</w:t>
                            </w:r>
                            <w:r w:rsidR="004D6906" w:rsidRPr="004D6906">
                              <w:t xml:space="preserve"> </w:t>
                            </w:r>
                            <w:r w:rsidR="004D6906">
                              <w:t xml:space="preserve"> </w:t>
                            </w:r>
                          </w:p>
                          <w:p w14:paraId="51F06E9B" w14:textId="214B1B95" w:rsidR="00B52291" w:rsidRPr="006C2BD5" w:rsidRDefault="00000000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hyperlink r:id="rId14" w:history="1">
                              <w:r w:rsidR="00B52291" w:rsidRPr="00B52291">
                                <w:rPr>
                                  <w:rStyle w:val="Hyperlink"/>
                                  <w:b/>
                                  <w:bCs/>
                                </w:rPr>
                                <w:t>https://github.com/timo170/Scolibra.git</w:t>
                              </w:r>
                            </w:hyperlink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4B26E0C2" w14:textId="22E86EA2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04FCF99D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4AD6233B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2187937C" w14:textId="3E4DA1EC" w:rsidR="00845E36" w:rsidRPr="0091586C" w:rsidRDefault="00BB34B1" w:rsidP="00037305">
          <w:pPr>
            <w:spacing w:line="276" w:lineRule="auto"/>
            <w:rPr>
              <w:lang w:eastAsia="en-GB"/>
            </w:rPr>
          </w:pPr>
          <w:r w:rsidRPr="0091586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0" allowOverlap="1" wp14:anchorId="7134535C" wp14:editId="7C4E0C55">
                    <wp:simplePos x="0" y="0"/>
                    <wp:positionH relativeFrom="page">
                      <wp:posOffset>111318</wp:posOffset>
                    </wp:positionH>
                    <wp:positionV relativeFrom="page">
                      <wp:posOffset>2506649</wp:posOffset>
                    </wp:positionV>
                    <wp:extent cx="7044856" cy="640080"/>
                    <wp:effectExtent l="0" t="0" r="22860" b="1143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44856" cy="640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38135" w:themeColor="accent6" w:themeShade="BF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3067269" w14:textId="5D88E8B3" w:rsidR="00FA2A21" w:rsidRPr="006C2BD5" w:rsidRDefault="00FA2A21">
                                    <w:pPr>
                                      <w:pStyle w:val="NoSpacing"/>
                                      <w:jc w:val="right"/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 w:rsidRPr="006C2BD5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Documentație</w:t>
                                    </w:r>
                                    <w:proofErr w:type="spellEnd"/>
                                    <w:r w:rsidR="00BB34B1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B34B1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tehnică</w:t>
                                    </w:r>
                                    <w:proofErr w:type="spellEnd"/>
                                    <w:r w:rsidR="006C2BD5" w:rsidRPr="006C2BD5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-ȘCOLIBRA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134535C" id="Rectangle 16" o:spid="_x0000_s1031" style="position:absolute;margin-left:8.75pt;margin-top:197.35pt;width:554.7pt;height:50.4pt;z-index:25167974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" o:allowincell="f" fillcolor="white [3201]" strokecolor="#70ad47 [3209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538135" w:themeColor="accent6" w:themeShade="BF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067269" w14:textId="5D88E8B3" w:rsidR="00FA2A21" w:rsidRPr="006C2BD5" w:rsidRDefault="00FA2A21">
                              <w:pPr>
                                <w:pStyle w:val="NoSpacing"/>
                                <w:jc w:val="right"/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 w:rsidRPr="006C2BD5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Documentație</w:t>
                              </w:r>
                              <w:proofErr w:type="spellEnd"/>
                              <w:r w:rsidR="00BB34B1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 w:rsidR="00BB34B1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tehnică</w:t>
                              </w:r>
                              <w:proofErr w:type="spellEnd"/>
                              <w:r w:rsidR="006C2BD5" w:rsidRPr="006C2BD5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-ȘCOLIBRA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20ABAA5" w14:textId="5CDD9851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07BD3732" w14:textId="7C7EBFF8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10A91E35" w14:textId="52D11D02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55A3E5F2" w14:textId="3B52A6CD" w:rsidR="00845E36" w:rsidRPr="0091586C" w:rsidRDefault="00B52291" w:rsidP="00037305">
          <w:pPr>
            <w:spacing w:line="276" w:lineRule="auto"/>
            <w:rPr>
              <w:lang w:eastAsia="en-GB"/>
            </w:rPr>
          </w:pPr>
          <w:r w:rsidRPr="0091586C">
            <w:rPr>
              <w:noProof/>
            </w:rPr>
            <w:drawing>
              <wp:anchor distT="0" distB="0" distL="114300" distR="114300" simplePos="0" relativeHeight="251680768" behindDoc="0" locked="0" layoutInCell="1" allowOverlap="1" wp14:anchorId="26C853EB" wp14:editId="752B4A5C">
                <wp:simplePos x="0" y="0"/>
                <wp:positionH relativeFrom="column">
                  <wp:posOffset>794385</wp:posOffset>
                </wp:positionH>
                <wp:positionV relativeFrom="paragraph">
                  <wp:posOffset>241935</wp:posOffset>
                </wp:positionV>
                <wp:extent cx="5955030" cy="3348990"/>
                <wp:effectExtent l="0" t="0" r="7620" b="3810"/>
                <wp:wrapThrough wrapText="bothSides">
                  <wp:wrapPolygon edited="0">
                    <wp:start x="0" y="0"/>
                    <wp:lineTo x="0" y="21502"/>
                    <wp:lineTo x="21559" y="21502"/>
                    <wp:lineTo x="21559" y="0"/>
                    <wp:lineTo x="0" y="0"/>
                  </wp:wrapPolygon>
                </wp:wrapThrough>
                <wp:docPr id="100319288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192889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5030" cy="3348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2DAA812" w14:textId="3347ED7E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262771E8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6CF7AFCC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6A3C22BA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31B1292E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41F7D6E6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720F4E88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739B9793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77A2F96F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60402472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2FE7C035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7D1CCD65" w14:textId="77777777" w:rsidR="00845E36" w:rsidRPr="0091586C" w:rsidRDefault="00845E36" w:rsidP="00037305">
          <w:pPr>
            <w:spacing w:line="276" w:lineRule="auto"/>
            <w:rPr>
              <w:lang w:eastAsia="en-GB"/>
            </w:rPr>
          </w:pPr>
        </w:p>
        <w:p w14:paraId="1A765C11" w14:textId="5500A81B" w:rsidR="006C2BD5" w:rsidRPr="0091586C" w:rsidRDefault="00000000" w:rsidP="00037305">
          <w:pPr>
            <w:spacing w:line="276" w:lineRule="auto"/>
            <w:rPr>
              <w:color w:val="000000"/>
              <w:lang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</w:sdtContent>
    </w:sdt>
    <w:p w14:paraId="284BD2CA" w14:textId="77777777" w:rsidR="006C2BD5" w:rsidRPr="0091586C" w:rsidRDefault="006C2BD5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</w:p>
    <w:p w14:paraId="16175C30" w14:textId="77777777" w:rsidR="00845E36" w:rsidRPr="0091586C" w:rsidRDefault="00845E36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</w:p>
    <w:p w14:paraId="58A14DA1" w14:textId="2CD552AE" w:rsidR="00D26D05" w:rsidRPr="0091586C" w:rsidRDefault="00765F1C" w:rsidP="00037305">
      <w:pPr>
        <w:spacing w:line="276" w:lineRule="auto"/>
        <w:rPr>
          <w:lang w:eastAsia="en-GB"/>
        </w:rPr>
      </w:pPr>
      <w:r w:rsidRPr="0091586C">
        <w:rPr>
          <w:rFonts w:ascii="Arial" w:hAnsi="Arial" w:cs="Arial"/>
          <w:noProof/>
          <w:color w:val="2E74B5" w:themeColor="accent1" w:themeShade="BF"/>
          <w:sz w:val="44"/>
          <w:szCs w:val="44"/>
          <w:lang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6D24D657" wp14:editId="219051A2">
            <wp:simplePos x="0" y="0"/>
            <wp:positionH relativeFrom="column">
              <wp:posOffset>5215950</wp:posOffset>
            </wp:positionH>
            <wp:positionV relativeFrom="paragraph">
              <wp:posOffset>101435</wp:posOffset>
            </wp:positionV>
            <wp:extent cx="760202" cy="628153"/>
            <wp:effectExtent l="19050" t="0" r="20955" b="210185"/>
            <wp:wrapNone/>
            <wp:docPr id="3348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1" t="31651" r="34005" b="18164"/>
                    <a:stretch/>
                  </pic:blipFill>
                  <pic:spPr bwMode="auto">
                    <a:xfrm>
                      <a:off x="0" y="0"/>
                      <a:ext cx="760202" cy="628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26F"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1.</w:t>
      </w:r>
      <w:r w:rsidR="00B349E5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1.</w:t>
      </w:r>
      <w:r w:rsidR="00BD026F"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 xml:space="preserve"> </w:t>
      </w:r>
      <w:r w:rsidR="00D26D05"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Cerințe minime de instalare și rulare a programului</w:t>
      </w:r>
      <w:r w:rsidR="00D26D05" w:rsidRPr="0091586C">
        <w:rPr>
          <w:lang w:eastAsia="en-GB"/>
        </w:rPr>
        <w:t>:</w:t>
      </w:r>
    </w:p>
    <w:p w14:paraId="4C5EC3E8" w14:textId="35E1742B" w:rsidR="001A1119" w:rsidRPr="0091586C" w:rsidRDefault="00765F1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anchor distT="0" distB="0" distL="114300" distR="114300" simplePos="0" relativeHeight="251660288" behindDoc="0" locked="0" layoutInCell="1" allowOverlap="1" wp14:anchorId="0D68A405" wp14:editId="36051BE6">
            <wp:simplePos x="0" y="0"/>
            <wp:positionH relativeFrom="column">
              <wp:posOffset>6098429</wp:posOffset>
            </wp:positionH>
            <wp:positionV relativeFrom="paragraph">
              <wp:posOffset>-1933</wp:posOffset>
            </wp:positionV>
            <wp:extent cx="500932" cy="606614"/>
            <wp:effectExtent l="0" t="0" r="0" b="3175"/>
            <wp:wrapNone/>
            <wp:docPr id="486369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" cy="606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19" w:rsidRPr="0091586C">
        <w:rPr>
          <w:rFonts w:ascii="Arial" w:hAnsi="Arial" w:cs="Arial"/>
          <w:sz w:val="40"/>
          <w:szCs w:val="40"/>
          <w:lang w:eastAsia="en-GB"/>
        </w:rPr>
        <w:t>-</w:t>
      </w:r>
      <w:r w:rsidR="001A1119" w:rsidRPr="0091586C">
        <w:rPr>
          <w:rFonts w:ascii="Arial" w:hAnsi="Arial" w:cs="Arial"/>
          <w:sz w:val="36"/>
          <w:szCs w:val="36"/>
          <w:lang w:eastAsia="en-GB"/>
        </w:rPr>
        <w:t>Windows 7/</w:t>
      </w:r>
      <w:r w:rsidR="00151889" w:rsidRPr="0091586C">
        <w:rPr>
          <w:rFonts w:ascii="Arial" w:hAnsi="Arial" w:cs="Arial"/>
          <w:sz w:val="36"/>
          <w:szCs w:val="36"/>
          <w:lang w:eastAsia="en-GB"/>
        </w:rPr>
        <w:t>Linux Ubuntu 22.04 LTS /versiuni ulterioare</w:t>
      </w:r>
    </w:p>
    <w:p w14:paraId="440E45FB" w14:textId="1034EFDD" w:rsidR="00151889" w:rsidRPr="0091586C" w:rsidRDefault="00765F1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anchor distT="0" distB="0" distL="114300" distR="114300" simplePos="0" relativeHeight="251661312" behindDoc="0" locked="0" layoutInCell="1" allowOverlap="1" wp14:anchorId="553814E1" wp14:editId="3B4334E4">
            <wp:simplePos x="0" y="0"/>
            <wp:positionH relativeFrom="column">
              <wp:posOffset>5335325</wp:posOffset>
            </wp:positionH>
            <wp:positionV relativeFrom="paragraph">
              <wp:posOffset>82412</wp:posOffset>
            </wp:positionV>
            <wp:extent cx="548640" cy="546325"/>
            <wp:effectExtent l="0" t="0" r="3810" b="6350"/>
            <wp:wrapNone/>
            <wp:docPr id="1723362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91586C">
        <w:rPr>
          <w:rFonts w:ascii="Arial" w:hAnsi="Arial" w:cs="Arial"/>
          <w:sz w:val="36"/>
          <w:szCs w:val="36"/>
          <w:lang w:eastAsia="en-GB"/>
        </w:rPr>
        <w:t>-Python 3.10. /versiunile ulterioare</w:t>
      </w:r>
    </w:p>
    <w:p w14:paraId="7A1A34A7" w14:textId="29104806" w:rsidR="00151889" w:rsidRPr="0091586C" w:rsidRDefault="00AE47CB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color w:val="2E74B5" w:themeColor="accent1" w:themeShade="BF"/>
          <w:sz w:val="44"/>
          <w:szCs w:val="44"/>
          <w:lang w:eastAsia="en-GB"/>
        </w:rPr>
        <w:drawing>
          <wp:anchor distT="0" distB="0" distL="114300" distR="114300" simplePos="0" relativeHeight="251663360" behindDoc="0" locked="0" layoutInCell="1" allowOverlap="1" wp14:anchorId="698DFFF0" wp14:editId="0A00CF43">
            <wp:simplePos x="0" y="0"/>
            <wp:positionH relativeFrom="column">
              <wp:posOffset>5072877</wp:posOffset>
            </wp:positionH>
            <wp:positionV relativeFrom="paragraph">
              <wp:posOffset>332933</wp:posOffset>
            </wp:positionV>
            <wp:extent cx="540689" cy="540689"/>
            <wp:effectExtent l="0" t="0" r="0" b="0"/>
            <wp:wrapNone/>
            <wp:docPr id="1009467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9" cy="5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 w:rsidRPr="0091586C">
        <w:rPr>
          <w:rFonts w:ascii="Arial" w:hAnsi="Arial" w:cs="Arial"/>
          <w:noProof/>
          <w:color w:val="2E74B5" w:themeColor="accent1" w:themeShade="BF"/>
          <w:sz w:val="44"/>
          <w:szCs w:val="44"/>
          <w:lang w:eastAsia="en-GB"/>
        </w:rPr>
        <w:drawing>
          <wp:anchor distT="0" distB="0" distL="114300" distR="114300" simplePos="0" relativeHeight="251662336" behindDoc="0" locked="0" layoutInCell="1" allowOverlap="1" wp14:anchorId="682DAF1F" wp14:editId="43E34F16">
            <wp:simplePos x="0" y="0"/>
            <wp:positionH relativeFrom="column">
              <wp:posOffset>5748931</wp:posOffset>
            </wp:positionH>
            <wp:positionV relativeFrom="paragraph">
              <wp:posOffset>332740</wp:posOffset>
            </wp:positionV>
            <wp:extent cx="850009" cy="484505"/>
            <wp:effectExtent l="0" t="0" r="7620" b="0"/>
            <wp:wrapNone/>
            <wp:docPr id="1388225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09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91586C">
        <w:rPr>
          <w:rFonts w:ascii="Arial" w:hAnsi="Arial" w:cs="Arial"/>
          <w:sz w:val="36"/>
          <w:szCs w:val="36"/>
          <w:lang w:eastAsia="en-GB"/>
        </w:rPr>
        <w:t>-MariaDB Server 10.8.8 /versiunile ulterioare</w:t>
      </w:r>
    </w:p>
    <w:p w14:paraId="637AAB78" w14:textId="3F8D4156" w:rsidR="00151889" w:rsidRPr="0091586C" w:rsidRDefault="00151889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-VisualStudio 2022 17.6 /versiunile ulterioare</w:t>
      </w:r>
    </w:p>
    <w:p w14:paraId="68A04984" w14:textId="7AE839C3" w:rsidR="00B52291" w:rsidRDefault="00B349E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noProof/>
          <w:sz w:val="36"/>
          <w:szCs w:val="36"/>
          <w:lang w:eastAsia="en-GB"/>
        </w:rPr>
        <w:drawing>
          <wp:anchor distT="0" distB="0" distL="114300" distR="114300" simplePos="0" relativeHeight="251686912" behindDoc="0" locked="0" layoutInCell="1" allowOverlap="1" wp14:anchorId="3022ACB9" wp14:editId="4DFC10F0">
            <wp:simplePos x="0" y="0"/>
            <wp:positionH relativeFrom="column">
              <wp:posOffset>3209925</wp:posOffset>
            </wp:positionH>
            <wp:positionV relativeFrom="paragraph">
              <wp:posOffset>687705</wp:posOffset>
            </wp:positionV>
            <wp:extent cx="3181350" cy="1983179"/>
            <wp:effectExtent l="0" t="0" r="0" b="0"/>
            <wp:wrapNone/>
            <wp:docPr id="2054453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83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291" w:rsidRPr="0091586C">
        <w:rPr>
          <w:rFonts w:ascii="Arial" w:hAnsi="Arial" w:cs="Arial"/>
          <w:sz w:val="36"/>
          <w:szCs w:val="36"/>
          <w:lang w:eastAsia="en-GB"/>
        </w:rPr>
        <w:t>-Browser( Chrome/Edge/Mozilla Firefox) cu conexiune la internet</w:t>
      </w:r>
    </w:p>
    <w:p w14:paraId="65058606" w14:textId="4D48BF85" w:rsidR="0091586C" w:rsidRDefault="0091586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-PC/ laptop cu cameră web</w:t>
      </w:r>
    </w:p>
    <w:p w14:paraId="4F1C5952" w14:textId="77777777" w:rsidR="00B349E5" w:rsidRDefault="00B349E5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</w:p>
    <w:p w14:paraId="6D52399F" w14:textId="52562D80" w:rsidR="00B349E5" w:rsidRPr="00B349E5" w:rsidRDefault="00B349E5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B349E5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1.2.</w:t>
      </w:r>
      <w:r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 xml:space="preserve"> Ghid de instalare</w:t>
      </w:r>
    </w:p>
    <w:p w14:paraId="23A2273A" w14:textId="74E63BC3" w:rsidR="00151889" w:rsidRDefault="00B349E5" w:rsidP="00B349E5">
      <w:pPr>
        <w:pStyle w:val="ListParagraph"/>
        <w:numPr>
          <w:ilvl w:val="0"/>
          <w:numId w:val="21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 xml:space="preserve">Instalare </w:t>
      </w:r>
      <w:hyperlink r:id="rId22" w:history="1">
        <w:r w:rsidRPr="00B349E5">
          <w:rPr>
            <w:rStyle w:val="Hyperlink"/>
            <w:rFonts w:ascii="Arial" w:hAnsi="Arial" w:cs="Arial"/>
            <w:sz w:val="36"/>
            <w:szCs w:val="36"/>
            <w:lang w:eastAsia="en-GB"/>
          </w:rPr>
          <w:t>Mari</w:t>
        </w:r>
        <w:r w:rsidRPr="00B349E5">
          <w:rPr>
            <w:rStyle w:val="Hyperlink"/>
            <w:rFonts w:ascii="Arial" w:hAnsi="Arial" w:cs="Arial"/>
            <w:sz w:val="36"/>
            <w:szCs w:val="36"/>
            <w:lang w:eastAsia="en-GB"/>
          </w:rPr>
          <w:t>a</w:t>
        </w:r>
        <w:r w:rsidRPr="00B349E5">
          <w:rPr>
            <w:rStyle w:val="Hyperlink"/>
            <w:rFonts w:ascii="Arial" w:hAnsi="Arial" w:cs="Arial"/>
            <w:sz w:val="36"/>
            <w:szCs w:val="36"/>
            <w:lang w:eastAsia="en-GB"/>
          </w:rPr>
          <w:t>DB</w:t>
        </w:r>
      </w:hyperlink>
      <w:r>
        <w:rPr>
          <w:rFonts w:ascii="Arial" w:hAnsi="Arial" w:cs="Arial"/>
          <w:sz w:val="36"/>
          <w:szCs w:val="36"/>
          <w:lang w:eastAsia="en-GB"/>
        </w:rPr>
        <w:t xml:space="preserve"> </w:t>
      </w:r>
    </w:p>
    <w:p w14:paraId="3F1F52EA" w14:textId="4904A617" w:rsidR="00B349E5" w:rsidRDefault="00B349E5" w:rsidP="00B349E5">
      <w:pPr>
        <w:pStyle w:val="ListParagraph"/>
        <w:numPr>
          <w:ilvl w:val="0"/>
          <w:numId w:val="21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 xml:space="preserve">Instalare </w:t>
      </w:r>
      <w:hyperlink r:id="rId23" w:history="1">
        <w:r w:rsidRPr="00B349E5">
          <w:rPr>
            <w:rStyle w:val="Hyperlink"/>
            <w:rFonts w:ascii="Arial" w:hAnsi="Arial" w:cs="Arial"/>
            <w:sz w:val="36"/>
            <w:szCs w:val="36"/>
            <w:lang w:eastAsia="en-GB"/>
          </w:rPr>
          <w:t>Pyt</w:t>
        </w:r>
        <w:r w:rsidRPr="00B349E5">
          <w:rPr>
            <w:rStyle w:val="Hyperlink"/>
            <w:rFonts w:ascii="Arial" w:hAnsi="Arial" w:cs="Arial"/>
            <w:sz w:val="36"/>
            <w:szCs w:val="36"/>
            <w:lang w:eastAsia="en-GB"/>
          </w:rPr>
          <w:t>h</w:t>
        </w:r>
        <w:r w:rsidRPr="00B349E5">
          <w:rPr>
            <w:rStyle w:val="Hyperlink"/>
            <w:rFonts w:ascii="Arial" w:hAnsi="Arial" w:cs="Arial"/>
            <w:sz w:val="36"/>
            <w:szCs w:val="36"/>
            <w:lang w:eastAsia="en-GB"/>
          </w:rPr>
          <w:t>on</w:t>
        </w:r>
      </w:hyperlink>
    </w:p>
    <w:p w14:paraId="6F3A9CF3" w14:textId="379F111C" w:rsidR="00B349E5" w:rsidRDefault="00B349E5" w:rsidP="00B349E5">
      <w:pPr>
        <w:pStyle w:val="ListParagraph"/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și bifăm Add python.exe to PATH la instalare.</w:t>
      </w:r>
    </w:p>
    <w:p w14:paraId="4009A5CC" w14:textId="111CE529" w:rsidR="00B349E5" w:rsidRDefault="00B349E5" w:rsidP="00B349E5">
      <w:pPr>
        <w:pStyle w:val="ListParagraph"/>
        <w:numPr>
          <w:ilvl w:val="0"/>
          <w:numId w:val="21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Verificăm daca a fost instalat Python și pip</w:t>
      </w:r>
      <w:r w:rsidR="00763BCB"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7CEE3DD9" wp14:editId="13BAD743">
            <wp:extent cx="2407920" cy="426720"/>
            <wp:effectExtent l="0" t="0" r="0" b="0"/>
            <wp:docPr id="544851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63BCB"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11655B20" wp14:editId="255A37D6">
            <wp:extent cx="2188845" cy="560705"/>
            <wp:effectExtent l="0" t="0" r="1905" b="0"/>
            <wp:docPr id="1749060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56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730A9" w14:textId="32EF3438" w:rsidR="00763BCB" w:rsidRDefault="00763BCB" w:rsidP="00B349E5">
      <w:pPr>
        <w:pStyle w:val="ListParagraph"/>
        <w:numPr>
          <w:ilvl w:val="0"/>
          <w:numId w:val="21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Dacă nu, atunci edităm variabilele de mediu:</w:t>
      </w:r>
    </w:p>
    <w:p w14:paraId="74D31163" w14:textId="5E64B186" w:rsidR="00763BCB" w:rsidRDefault="00763BCB" w:rsidP="00763BCB">
      <w:pPr>
        <w:pStyle w:val="ListParagraph"/>
        <w:rPr>
          <w:rFonts w:ascii="Arial" w:hAnsi="Arial" w:cs="Arial"/>
          <w:sz w:val="36"/>
          <w:szCs w:val="36"/>
          <w:lang w:eastAsia="en-GB"/>
        </w:rPr>
      </w:pPr>
      <w:r w:rsidRPr="00763BCB">
        <w:rPr>
          <w:rFonts w:ascii="Arial" w:hAnsi="Arial" w:cs="Arial"/>
          <w:sz w:val="28"/>
          <w:szCs w:val="28"/>
          <w:lang w:eastAsia="en-GB"/>
        </w:rPr>
        <w:t xml:space="preserve">User  variables </w:t>
      </w:r>
      <w:r w:rsidRPr="00763BCB">
        <w:rPr>
          <w:rFonts w:ascii="Arial" w:hAnsi="Arial" w:cs="Arial"/>
          <w:sz w:val="28"/>
          <w:szCs w:val="28"/>
          <w:lang w:eastAsia="en-GB"/>
        </w:rPr>
        <w:sym w:font="Wingdings" w:char="F0E0"/>
      </w:r>
      <w:r w:rsidRPr="00763BCB">
        <w:rPr>
          <w:rFonts w:ascii="Arial" w:hAnsi="Arial" w:cs="Arial"/>
          <w:sz w:val="28"/>
          <w:szCs w:val="28"/>
          <w:lang w:eastAsia="en-GB"/>
        </w:rPr>
        <w:t xml:space="preserve"> Path</w:t>
      </w:r>
      <w:r w:rsidRPr="00763BCB">
        <w:rPr>
          <w:rFonts w:ascii="Arial" w:hAnsi="Arial" w:cs="Arial"/>
          <w:sz w:val="28"/>
          <w:szCs w:val="28"/>
          <w:lang w:eastAsia="en-GB"/>
        </w:rPr>
        <w:t xml:space="preserve"> și  </w:t>
      </w:r>
      <w:r w:rsidRPr="00763BCB">
        <w:rPr>
          <w:rFonts w:ascii="Arial" w:hAnsi="Arial" w:cs="Arial"/>
          <w:sz w:val="28"/>
          <w:szCs w:val="28"/>
          <w:lang w:eastAsia="en-GB"/>
        </w:rPr>
        <w:t>System Variables</w:t>
      </w:r>
      <w:r w:rsidRPr="00763BCB">
        <w:rPr>
          <w:rFonts w:ascii="Arial" w:hAnsi="Arial" w:cs="Arial"/>
          <w:sz w:val="28"/>
          <w:szCs w:val="28"/>
          <w:lang w:eastAsia="en-GB"/>
        </w:rPr>
        <w:sym w:font="Wingdings" w:char="F0E0"/>
      </w:r>
      <w:r w:rsidRPr="00763BCB">
        <w:rPr>
          <w:rFonts w:ascii="Arial" w:hAnsi="Arial" w:cs="Arial"/>
          <w:sz w:val="28"/>
          <w:szCs w:val="28"/>
          <w:lang w:eastAsia="en-GB"/>
        </w:rPr>
        <w:t xml:space="preserve"> Path  </w:t>
      </w:r>
      <w:r w:rsidRPr="00763BCB">
        <w:rPr>
          <w:rFonts w:ascii="Arial" w:hAnsi="Arial" w:cs="Arial"/>
          <w:sz w:val="36"/>
          <w:szCs w:val="36"/>
          <w:lang w:eastAsia="en-GB"/>
        </w:rPr>
        <w:t xml:space="preserve">    </w:t>
      </w:r>
    </w:p>
    <w:p w14:paraId="03720E80" w14:textId="615F66C5" w:rsidR="00763BCB" w:rsidRPr="00763BCB" w:rsidRDefault="00763BCB" w:rsidP="00763BCB">
      <w:pPr>
        <w:pStyle w:val="ListParagraph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noProof/>
          <w:sz w:val="36"/>
          <w:szCs w:val="36"/>
          <w:lang w:eastAsia="en-GB"/>
        </w:rPr>
        <w:lastRenderedPageBreak/>
        <w:drawing>
          <wp:inline distT="0" distB="0" distL="0" distR="0" wp14:anchorId="0B386D32" wp14:editId="2879BD49">
            <wp:extent cx="5944235" cy="3566160"/>
            <wp:effectExtent l="0" t="0" r="0" b="0"/>
            <wp:docPr id="1122623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93CF3" w14:textId="77777777" w:rsidR="00763BCB" w:rsidRPr="00B349E5" w:rsidRDefault="00763BCB" w:rsidP="00763BCB">
      <w:pPr>
        <w:pStyle w:val="ListParagraph"/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67E3EFEB" w14:textId="45DD3B77" w:rsidR="00B349E5" w:rsidRPr="00B349E5" w:rsidRDefault="00763BCB" w:rsidP="00B349E5">
      <w:pPr>
        <w:pStyle w:val="ListParagraph"/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350DF248" wp14:editId="5F875740">
            <wp:extent cx="5944235" cy="3487420"/>
            <wp:effectExtent l="0" t="0" r="0" b="0"/>
            <wp:docPr id="163182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8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EFCD4" w14:textId="408AA0D6" w:rsidR="00B349E5" w:rsidRDefault="00763BCB" w:rsidP="00B349E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Și repornim calculatorul</w:t>
      </w:r>
    </w:p>
    <w:p w14:paraId="53F03A11" w14:textId="77777777" w:rsidR="00763BCB" w:rsidRDefault="00763BCB" w:rsidP="00763BCB">
      <w:pPr>
        <w:pStyle w:val="ListParagraph"/>
        <w:numPr>
          <w:ilvl w:val="0"/>
          <w:numId w:val="23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lastRenderedPageBreak/>
        <w:t>Descărcăm de pe GitHub ca zip.</w:t>
      </w:r>
    </w:p>
    <w:p w14:paraId="031A2AFC" w14:textId="41F08F18" w:rsidR="00763BCB" w:rsidRDefault="00763BCB" w:rsidP="00763BCB">
      <w:pPr>
        <w:pStyle w:val="ListParagraph"/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noProof/>
          <w:lang w:eastAsia="en-GB"/>
        </w:rPr>
        <w:drawing>
          <wp:inline distT="0" distB="0" distL="0" distR="0" wp14:anchorId="41C220CD" wp14:editId="630CEE32">
            <wp:extent cx="3686810" cy="3243580"/>
            <wp:effectExtent l="0" t="0" r="8890" b="0"/>
            <wp:docPr id="1201322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7"/>
                    <a:stretch/>
                  </pic:blipFill>
                  <pic:spPr bwMode="auto">
                    <a:xfrm>
                      <a:off x="0" y="0"/>
                      <a:ext cx="36868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3222" w14:textId="68368203" w:rsidR="00763BCB" w:rsidRDefault="00763BCB" w:rsidP="00763BCB">
      <w:pPr>
        <w:pStyle w:val="ListParagraph"/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Extragem pe Desktop.</w:t>
      </w:r>
    </w:p>
    <w:p w14:paraId="71D652E6" w14:textId="1B80CCBB" w:rsidR="00763BCB" w:rsidRDefault="00763BCB" w:rsidP="00763BCB">
      <w:pPr>
        <w:pStyle w:val="ListParagraph"/>
        <w:numPr>
          <w:ilvl w:val="0"/>
          <w:numId w:val="23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Importăm baza de date în MariaDB</w:t>
      </w:r>
    </w:p>
    <w:p w14:paraId="791B72B9" w14:textId="0E01BE56" w:rsidR="00763BCB" w:rsidRPr="00763BCB" w:rsidRDefault="00763BCB" w:rsidP="00763BCB">
      <w:pPr>
        <w:pStyle w:val="ListParagraph"/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1B13B9D4" wp14:editId="1EED7A82">
            <wp:extent cx="4791075" cy="3847292"/>
            <wp:effectExtent l="0" t="0" r="0" b="1270"/>
            <wp:docPr id="6171137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28" cy="3856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C208DB" w14:textId="701209F8" w:rsidR="00763BCB" w:rsidRPr="00763BCB" w:rsidRDefault="00763BCB" w:rsidP="00763BCB">
      <w:pPr>
        <w:pStyle w:val="ListParagraph"/>
        <w:numPr>
          <w:ilvl w:val="0"/>
          <w:numId w:val="23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noProof/>
          <w:sz w:val="36"/>
          <w:szCs w:val="36"/>
          <w:lang w:eastAsia="en-GB"/>
        </w:rPr>
        <w:lastRenderedPageBreak/>
        <w:drawing>
          <wp:anchor distT="0" distB="0" distL="114300" distR="114300" simplePos="0" relativeHeight="251687936" behindDoc="0" locked="0" layoutInCell="1" allowOverlap="1" wp14:anchorId="0FBAE1B9" wp14:editId="6308B6A4">
            <wp:simplePos x="0" y="0"/>
            <wp:positionH relativeFrom="column">
              <wp:posOffset>2409825</wp:posOffset>
            </wp:positionH>
            <wp:positionV relativeFrom="paragraph">
              <wp:posOffset>-57150</wp:posOffset>
            </wp:positionV>
            <wp:extent cx="4231005" cy="743585"/>
            <wp:effectExtent l="0" t="0" r="0" b="0"/>
            <wp:wrapNone/>
            <wp:docPr id="316038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74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6"/>
          <w:szCs w:val="36"/>
          <w:lang w:eastAsia="en-GB"/>
        </w:rPr>
        <w:t xml:space="preserve">Instalăm </w:t>
      </w:r>
      <w:hyperlink r:id="rId31" w:history="1">
        <w:r w:rsidRPr="00763BCB">
          <w:rPr>
            <w:rStyle w:val="Hyperlink"/>
            <w:rFonts w:ascii="Arial" w:hAnsi="Arial" w:cs="Arial"/>
            <w:sz w:val="36"/>
            <w:szCs w:val="36"/>
            <w:lang w:eastAsia="en-GB"/>
          </w:rPr>
          <w:t>module</w:t>
        </w:r>
      </w:hyperlink>
      <w:r w:rsidRPr="00763BCB">
        <w:rPr>
          <w:rStyle w:val="Hyperlink"/>
          <w:rFonts w:ascii="Arial" w:hAnsi="Arial" w:cs="Arial"/>
          <w:sz w:val="36"/>
          <w:szCs w:val="36"/>
          <w:lang w:eastAsia="en-GB"/>
        </w:rPr>
        <w:t>le</w:t>
      </w:r>
      <w:r>
        <w:rPr>
          <w:rFonts w:ascii="Arial" w:hAnsi="Arial" w:cs="Arial"/>
          <w:sz w:val="36"/>
          <w:szCs w:val="36"/>
          <w:lang w:eastAsia="en-GB"/>
        </w:rPr>
        <w:t>:</w:t>
      </w:r>
    </w:p>
    <w:p w14:paraId="08846705" w14:textId="77777777" w:rsidR="00763BCB" w:rsidRDefault="00763BCB" w:rsidP="00763BCB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55EB3777" w14:textId="605396C4" w:rsidR="00763BCB" w:rsidRDefault="00763BCB" w:rsidP="00763BCB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Fișierul requirements.txt este în directorul programului.Îl copiem pe Desktop și rulăm comenzile din imagine.</w:t>
      </w:r>
    </w:p>
    <w:p w14:paraId="2122144A" w14:textId="0B9B77B9" w:rsidR="004B7A86" w:rsidRPr="004B7A86" w:rsidRDefault="004B7A86" w:rsidP="004B7A86">
      <w:pPr>
        <w:pStyle w:val="ListParagraph"/>
        <w:numPr>
          <w:ilvl w:val="0"/>
          <w:numId w:val="23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noProof/>
          <w:sz w:val="36"/>
          <w:szCs w:val="36"/>
          <w:lang w:eastAsia="en-GB"/>
        </w:rPr>
        <w:drawing>
          <wp:anchor distT="0" distB="0" distL="114300" distR="114300" simplePos="0" relativeHeight="251688960" behindDoc="0" locked="0" layoutInCell="1" allowOverlap="1" wp14:anchorId="63846C98" wp14:editId="1C6082DC">
            <wp:simplePos x="0" y="0"/>
            <wp:positionH relativeFrom="column">
              <wp:posOffset>2409825</wp:posOffset>
            </wp:positionH>
            <wp:positionV relativeFrom="paragraph">
              <wp:posOffset>134620</wp:posOffset>
            </wp:positionV>
            <wp:extent cx="4041775" cy="402590"/>
            <wp:effectExtent l="0" t="0" r="0" b="0"/>
            <wp:wrapNone/>
            <wp:docPr id="1977177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36"/>
          <w:szCs w:val="36"/>
          <w:lang w:eastAsia="en-GB"/>
        </w:rPr>
        <w:t>Rulăm programul:</w:t>
      </w:r>
    </w:p>
    <w:p w14:paraId="4A945FA1" w14:textId="7AC92892" w:rsidR="00763BCB" w:rsidRDefault="004B7A86" w:rsidP="00763BCB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eastAsia="en-GB"/>
        </w:rPr>
        <w:t>și apare interfața.</w:t>
      </w:r>
    </w:p>
    <w:p w14:paraId="6F17A7BE" w14:textId="77777777" w:rsidR="00763BCB" w:rsidRDefault="00763BCB" w:rsidP="00763BCB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6026B6D0" w14:textId="26DF99FE" w:rsidR="00151889" w:rsidRPr="0091586C" w:rsidRDefault="00BD026F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 xml:space="preserve">2. </w:t>
      </w:r>
      <w:r w:rsidR="00151889"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Ce este programul Școlibra?</w:t>
      </w:r>
    </w:p>
    <w:p w14:paraId="7CE64630" w14:textId="636945BB" w:rsidR="0083069C" w:rsidRPr="0091586C" w:rsidRDefault="0083069C" w:rsidP="00037305">
      <w:pPr>
        <w:spacing w:line="276" w:lineRule="auto"/>
        <w:rPr>
          <w:rFonts w:ascii="Arial" w:hAnsi="Arial" w:cs="Arial"/>
          <w:color w:val="FF0000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Ideea acestui program a luat naștere în urma eforturilor doamnei bibliotecare din liceul nostru de a înregistra cu pix și pe hârtie toate cărțile din bibliotecă precum și împrumuturile elevilor.</w:t>
      </w:r>
      <w:r w:rsidR="00037305" w:rsidRPr="0091586C">
        <w:rPr>
          <w:rFonts w:ascii="Arial" w:hAnsi="Arial" w:cs="Arial"/>
          <w:sz w:val="36"/>
          <w:szCs w:val="36"/>
          <w:lang w:eastAsia="en-GB"/>
        </w:rPr>
        <w:t xml:space="preserve"> Problemele apărute au fost pierderea cărților și nereturnarea celor care au fost împrumutate, dar și faptul că elevii nu sunt interesați de a-și procura lecturile din biblioteca școlii. De aceea am creat acest program care va rezolva toate aceste probleme.</w:t>
      </w:r>
    </w:p>
    <w:p w14:paraId="2A1E65CC" w14:textId="77777777" w:rsidR="00037305" w:rsidRPr="0091586C" w:rsidRDefault="00037305" w:rsidP="00037305">
      <w:pPr>
        <w:spacing w:line="276" w:lineRule="auto"/>
        <w:rPr>
          <w:rFonts w:ascii="Arial" w:hAnsi="Arial" w:cs="Arial"/>
          <w:color w:val="FF0000"/>
          <w:sz w:val="36"/>
          <w:szCs w:val="36"/>
          <w:lang w:eastAsia="en-GB"/>
        </w:rPr>
      </w:pPr>
    </w:p>
    <w:p w14:paraId="5932F641" w14:textId="74C0F907" w:rsidR="00450D81" w:rsidRPr="0091586C" w:rsidRDefault="00450D81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color w:val="FF0000"/>
          <w:sz w:val="36"/>
          <w:szCs w:val="36"/>
          <w:lang w:eastAsia="en-GB"/>
        </w:rPr>
        <w:t>Școlibra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este un program utilitar pentru gestionarea bibliotecii unei școli. De asemenea este potrivit pentru o mai bună evidență asupra tuturor cărților din bibliotecă, a tuturor elevilor care împrumută cărți, dar și a tuturor împrumuturilor.</w:t>
      </w:r>
      <w:r w:rsidR="00436AEC" w:rsidRPr="0091586C">
        <w:rPr>
          <w:rFonts w:ascii="Arial" w:hAnsi="Arial" w:cs="Arial"/>
          <w:sz w:val="36"/>
          <w:szCs w:val="36"/>
          <w:lang w:eastAsia="en-GB"/>
        </w:rPr>
        <w:t xml:space="preserve"> </w:t>
      </w:r>
    </w:p>
    <w:p w14:paraId="0983D62F" w14:textId="1FCDF5F6" w:rsidR="00436AEC" w:rsidRPr="0091586C" w:rsidRDefault="00436AE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lastRenderedPageBreak/>
        <w:t xml:space="preserve">Cu ajutorul acestui program, putem genera un cod QR pentru fiecare carte în parte care conține toate informațiile despre cartea respectivă precum și un cod QR pentru fiecare abonat al bibliotecii. </w:t>
      </w:r>
    </w:p>
    <w:p w14:paraId="5CCCB407" w14:textId="1BE85CCE" w:rsidR="00436AEC" w:rsidRPr="0091586C" w:rsidRDefault="00AE47CB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color w:val="2E74B5" w:themeColor="accent1" w:themeShade="BF"/>
          <w:sz w:val="44"/>
          <w:szCs w:val="44"/>
          <w:lang w:eastAsia="en-GB"/>
        </w:rPr>
        <w:drawing>
          <wp:anchor distT="0" distB="0" distL="114300" distR="114300" simplePos="0" relativeHeight="251664384" behindDoc="0" locked="0" layoutInCell="1" allowOverlap="1" wp14:anchorId="50416EF2" wp14:editId="2CCA0F54">
            <wp:simplePos x="0" y="0"/>
            <wp:positionH relativeFrom="column">
              <wp:posOffset>5085715</wp:posOffset>
            </wp:positionH>
            <wp:positionV relativeFrom="paragraph">
              <wp:posOffset>360845</wp:posOffset>
            </wp:positionV>
            <wp:extent cx="1364246" cy="1108545"/>
            <wp:effectExtent l="133350" t="57150" r="83820" b="130175"/>
            <wp:wrapNone/>
            <wp:docPr id="18846174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7" t="10168" r="13387" b="8747"/>
                    <a:stretch/>
                  </pic:blipFill>
                  <pic:spPr bwMode="auto">
                    <a:xfrm>
                      <a:off x="0" y="0"/>
                      <a:ext cx="1364246" cy="1108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EC" w:rsidRPr="0091586C">
        <w:rPr>
          <w:rFonts w:ascii="Arial" w:hAnsi="Arial" w:cs="Arial"/>
          <w:sz w:val="36"/>
          <w:szCs w:val="36"/>
          <w:lang w:eastAsia="en-GB"/>
        </w:rPr>
        <w:t xml:space="preserve">Împrumuturile se pot înregistra </w:t>
      </w:r>
      <w:r w:rsidR="00CF0367" w:rsidRPr="0091586C">
        <w:rPr>
          <w:rFonts w:ascii="Arial" w:hAnsi="Arial" w:cs="Arial"/>
          <w:sz w:val="36"/>
          <w:szCs w:val="36"/>
          <w:lang w:eastAsia="en-GB"/>
        </w:rPr>
        <w:t xml:space="preserve">chiar </w:t>
      </w:r>
      <w:r w:rsidR="00436AEC" w:rsidRPr="0091586C">
        <w:rPr>
          <w:rFonts w:ascii="Arial" w:hAnsi="Arial" w:cs="Arial"/>
          <w:sz w:val="36"/>
          <w:szCs w:val="36"/>
          <w:lang w:eastAsia="en-GB"/>
        </w:rPr>
        <w:t>pe baza codurilor QR ceea ce este mult mai eficient și mai rapid.</w:t>
      </w:r>
    </w:p>
    <w:p w14:paraId="3A29C6FB" w14:textId="6FC36A7D" w:rsidR="00B52291" w:rsidRPr="0091586C" w:rsidRDefault="00B52291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Școlibra are și un site web numit Școlibra website</w:t>
      </w:r>
    </w:p>
    <w:p w14:paraId="47627EAE" w14:textId="784EF684" w:rsidR="00B52291" w:rsidRPr="0091586C" w:rsidRDefault="00B52291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creat cu scopul de a atrage în special elevii spre</w:t>
      </w:r>
    </w:p>
    <w:p w14:paraId="1B86DE5F" w14:textId="1FF51685" w:rsidR="00B52291" w:rsidRPr="0091586C" w:rsidRDefault="00B52291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lectură și pentru a-I informa cu privire la cărțile disponibile</w:t>
      </w:r>
    </w:p>
    <w:p w14:paraId="01A0C0C6" w14:textId="44C27070" w:rsidR="00B52291" w:rsidRPr="0091586C" w:rsidRDefault="00B52291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pentru împrumut din biblioteca școlii.</w:t>
      </w:r>
    </w:p>
    <w:p w14:paraId="4980E55D" w14:textId="4205996B" w:rsidR="00037305" w:rsidRPr="0091586C" w:rsidRDefault="0003730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Publicul țintă este personalul bibliotecii și elevii/profesorii din liceu.</w:t>
      </w:r>
    </w:p>
    <w:p w14:paraId="73E64E8D" w14:textId="096E5119" w:rsidR="00037305" w:rsidRPr="0091586C" w:rsidRDefault="00037305" w:rsidP="00037305">
      <w:pPr>
        <w:spacing w:line="276" w:lineRule="auto"/>
        <w:rPr>
          <w:rFonts w:ascii="Bahnschrift SemiBold" w:hAnsi="Bahnschrift SemiBold" w:cs="Arial"/>
          <w:color w:val="2E74B5" w:themeColor="accent1" w:themeShade="BF"/>
          <w:sz w:val="44"/>
          <w:szCs w:val="44"/>
          <w:lang w:eastAsia="en-GB"/>
        </w:rPr>
      </w:pPr>
      <w:r w:rsidRPr="0091586C">
        <w:rPr>
          <w:rFonts w:ascii="Bahnschrift SemiBold" w:hAnsi="Bahnschrift SemiBold" w:cs="Arial"/>
          <w:color w:val="2E74B5" w:themeColor="accent1" w:themeShade="BF"/>
          <w:sz w:val="44"/>
          <w:szCs w:val="44"/>
          <w:lang w:eastAsia="en-GB"/>
        </w:rPr>
        <w:t xml:space="preserve"> Funcționalități:</w:t>
      </w:r>
    </w:p>
    <w:p w14:paraId="1D9C5249" w14:textId="77777777" w:rsidR="00037305" w:rsidRPr="0091586C" w:rsidRDefault="0003730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Cu ajutorul acestui program, putem genera un cod QR pentru fiecare carte în parte care conține toate informațiile despre cartea respectivă precum și un cod QR pentru fiecare abonat al bibliotecii. </w:t>
      </w:r>
    </w:p>
    <w:p w14:paraId="110D6A1A" w14:textId="77777777" w:rsidR="00037305" w:rsidRPr="0091586C" w:rsidRDefault="0003730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color w:val="2E74B5" w:themeColor="accent1" w:themeShade="BF"/>
          <w:sz w:val="44"/>
          <w:szCs w:val="44"/>
          <w:lang w:eastAsia="en-GB"/>
        </w:rPr>
        <w:drawing>
          <wp:anchor distT="0" distB="0" distL="114300" distR="114300" simplePos="0" relativeHeight="251682816" behindDoc="0" locked="0" layoutInCell="1" allowOverlap="1" wp14:anchorId="4AAC2808" wp14:editId="4988AAC6">
            <wp:simplePos x="0" y="0"/>
            <wp:positionH relativeFrom="column">
              <wp:posOffset>5085715</wp:posOffset>
            </wp:positionH>
            <wp:positionV relativeFrom="paragraph">
              <wp:posOffset>360845</wp:posOffset>
            </wp:positionV>
            <wp:extent cx="1364246" cy="1108545"/>
            <wp:effectExtent l="133350" t="57150" r="83820" b="130175"/>
            <wp:wrapNone/>
            <wp:docPr id="824927310" name="Picture 824927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7" t="10168" r="13387" b="8747"/>
                    <a:stretch/>
                  </pic:blipFill>
                  <pic:spPr bwMode="auto">
                    <a:xfrm>
                      <a:off x="0" y="0"/>
                      <a:ext cx="1364246" cy="1108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586C">
        <w:rPr>
          <w:rFonts w:ascii="Arial" w:hAnsi="Arial" w:cs="Arial"/>
          <w:sz w:val="36"/>
          <w:szCs w:val="36"/>
          <w:lang w:eastAsia="en-GB"/>
        </w:rPr>
        <w:t>Împrumuturile se pot înregistra chiar pe baza codurilor QR ceea ce este mult mai eficient și mai rapid.</w:t>
      </w:r>
    </w:p>
    <w:p w14:paraId="1FFC40E3" w14:textId="77777777" w:rsidR="004B7A86" w:rsidRDefault="00037305" w:rsidP="004B7A86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Abonații vor fi notificați cu două zile/o zi</w:t>
      </w:r>
      <w:r w:rsidR="004B7A86">
        <w:rPr>
          <w:rFonts w:ascii="Arial" w:hAnsi="Arial" w:cs="Arial"/>
          <w:sz w:val="36"/>
          <w:szCs w:val="36"/>
          <w:lang w:eastAsia="en-GB"/>
        </w:rPr>
        <w:t xml:space="preserve"> î</w:t>
      </w:r>
      <w:r w:rsidRPr="0091586C">
        <w:rPr>
          <w:rFonts w:ascii="Arial" w:hAnsi="Arial" w:cs="Arial"/>
          <w:sz w:val="36"/>
          <w:szCs w:val="36"/>
          <w:lang w:eastAsia="en-GB"/>
        </w:rPr>
        <w:t>nainte de</w:t>
      </w:r>
    </w:p>
    <w:p w14:paraId="79E99CAA" w14:textId="035F61B1" w:rsidR="00037305" w:rsidRPr="0091586C" w:rsidRDefault="00037305" w:rsidP="004B7A86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data limită returnării cărții</w:t>
      </w:r>
      <w:r w:rsidR="004B7A86">
        <w:rPr>
          <w:rFonts w:ascii="Arial" w:hAnsi="Arial" w:cs="Arial"/>
          <w:sz w:val="36"/>
          <w:szCs w:val="36"/>
          <w:lang w:eastAsia="en-GB"/>
        </w:rPr>
        <w:t xml:space="preserve">, </w:t>
      </w:r>
      <w:r w:rsidR="004B7A86" w:rsidRPr="0091586C">
        <w:rPr>
          <w:rFonts w:ascii="Arial" w:hAnsi="Arial" w:cs="Arial"/>
          <w:sz w:val="36"/>
          <w:szCs w:val="36"/>
          <w:lang w:eastAsia="en-GB"/>
        </w:rPr>
        <w:t>pe WhatsApp</w:t>
      </w:r>
      <w:r w:rsidRPr="0091586C">
        <w:rPr>
          <w:rFonts w:ascii="Arial" w:hAnsi="Arial" w:cs="Arial"/>
          <w:sz w:val="36"/>
          <w:szCs w:val="36"/>
          <w:lang w:eastAsia="en-GB"/>
        </w:rPr>
        <w:t>.</w:t>
      </w:r>
    </w:p>
    <w:p w14:paraId="6F98C8F6" w14:textId="0B847AB0" w:rsidR="00037305" w:rsidRPr="0091586C" w:rsidRDefault="0003730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Bibliotecarul </w:t>
      </w:r>
      <w:r w:rsidR="004B7A86">
        <w:rPr>
          <w:rFonts w:ascii="Arial" w:hAnsi="Arial" w:cs="Arial"/>
          <w:sz w:val="36"/>
          <w:szCs w:val="36"/>
          <w:lang w:eastAsia="en-GB"/>
        </w:rPr>
        <w:t>are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</w:t>
      </w:r>
      <w:r w:rsidR="00C22553" w:rsidRPr="0091586C">
        <w:rPr>
          <w:rFonts w:ascii="Arial" w:hAnsi="Arial" w:cs="Arial"/>
          <w:sz w:val="36"/>
          <w:szCs w:val="36"/>
          <w:lang w:eastAsia="en-GB"/>
        </w:rPr>
        <w:t>o evidență clară a împrumuturilor.</w:t>
      </w:r>
    </w:p>
    <w:p w14:paraId="3E074235" w14:textId="606223C2" w:rsidR="00436AEC" w:rsidRPr="0091586C" w:rsidRDefault="00BD026F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lastRenderedPageBreak/>
        <w:t xml:space="preserve">3. </w:t>
      </w:r>
      <w:r w:rsidR="00C22553"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Arhitectura aplicației</w:t>
      </w:r>
    </w:p>
    <w:p w14:paraId="04D06CC1" w14:textId="32EAAD82" w:rsidR="00436AEC" w:rsidRPr="0091586C" w:rsidRDefault="009B1B3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Interfața grafică cu utilizatorul (Graphical User Interface) e create prin</w:t>
      </w:r>
      <w:r w:rsidR="00436AEC" w:rsidRPr="0091586C">
        <w:rPr>
          <w:rFonts w:ascii="Arial" w:hAnsi="Arial" w:cs="Arial"/>
          <w:sz w:val="36"/>
          <w:szCs w:val="36"/>
          <w:lang w:eastAsia="en-GB"/>
        </w:rPr>
        <w:t xml:space="preserve"> limbajul de programare PYTHON cu funcțiile librăriei </w:t>
      </w:r>
      <w:r w:rsidR="005A5AB9" w:rsidRPr="0091586C">
        <w:rPr>
          <w:rFonts w:ascii="Arial" w:hAnsi="Arial" w:cs="Arial"/>
          <w:sz w:val="36"/>
          <w:szCs w:val="36"/>
          <w:lang w:eastAsia="en-GB"/>
        </w:rPr>
        <w:t>TKINTER. Codul sursă este scris în întregime de autorii lucrării (cei numiți pe prima pagină), iar variabilele folosite au denumirea cât mai sugestivă. Codul sursă cuprinde și numeroase comentari</w:t>
      </w:r>
      <w:r w:rsidR="00624EC2" w:rsidRPr="0091586C">
        <w:rPr>
          <w:rFonts w:ascii="Arial" w:hAnsi="Arial" w:cs="Arial"/>
          <w:sz w:val="36"/>
          <w:szCs w:val="36"/>
          <w:lang w:eastAsia="en-GB"/>
        </w:rPr>
        <w:t>i</w:t>
      </w:r>
      <w:r w:rsidR="005A5AB9" w:rsidRPr="0091586C">
        <w:rPr>
          <w:rFonts w:ascii="Arial" w:hAnsi="Arial" w:cs="Arial"/>
          <w:sz w:val="36"/>
          <w:szCs w:val="36"/>
          <w:lang w:eastAsia="en-GB"/>
        </w:rPr>
        <w:t xml:space="preserve"> pentru înțelegerea acestuia. </w:t>
      </w:r>
    </w:p>
    <w:p w14:paraId="171334E0" w14:textId="64DA0295" w:rsidR="005A5AB9" w:rsidRPr="0091586C" w:rsidRDefault="005A5AB9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Programul folosește o bază de date numită </w:t>
      </w:r>
      <w:r w:rsidRPr="0091586C">
        <w:rPr>
          <w:rFonts w:ascii="Arial" w:hAnsi="Arial" w:cs="Arial"/>
          <w:i/>
          <w:iCs/>
          <w:sz w:val="36"/>
          <w:szCs w:val="36"/>
          <w:lang w:eastAsia="en-GB"/>
        </w:rPr>
        <w:t>biblioteca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creată prin limbajul MySQL în aplicația MariaDB. </w:t>
      </w:r>
    </w:p>
    <w:p w14:paraId="3DC2B78F" w14:textId="4F296D28" w:rsidR="00077A96" w:rsidRPr="0091586C" w:rsidRDefault="00C22553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Modulele</w:t>
      </w:r>
      <w:r w:rsidR="005A5AB9" w:rsidRPr="0091586C">
        <w:rPr>
          <w:rFonts w:ascii="Arial" w:hAnsi="Arial" w:cs="Arial"/>
          <w:sz w:val="36"/>
          <w:szCs w:val="36"/>
          <w:lang w:eastAsia="en-GB"/>
        </w:rPr>
        <w:t xml:space="preserve"> din python folosite în program sunt:</w:t>
      </w:r>
    </w:p>
    <w:p w14:paraId="4813304E" w14:textId="5414ABD5" w:rsidR="00077A96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-tkinter</w:t>
      </w:r>
    </w:p>
    <w:p w14:paraId="0D691292" w14:textId="7E0F877B" w:rsidR="00077A96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-random</w:t>
      </w:r>
    </w:p>
    <w:p w14:paraId="4B8D16D5" w14:textId="45462877" w:rsidR="00077A96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-mysql</w:t>
      </w:r>
      <w:r w:rsidR="00BD026F" w:rsidRPr="0091586C">
        <w:rPr>
          <w:rFonts w:ascii="Arial" w:hAnsi="Arial" w:cs="Arial"/>
          <w:sz w:val="36"/>
          <w:szCs w:val="36"/>
          <w:lang w:eastAsia="en-GB"/>
        </w:rPr>
        <w:t>-</w:t>
      </w:r>
      <w:r w:rsidRPr="0091586C">
        <w:rPr>
          <w:rFonts w:ascii="Arial" w:hAnsi="Arial" w:cs="Arial"/>
          <w:sz w:val="36"/>
          <w:szCs w:val="36"/>
          <w:lang w:eastAsia="en-GB"/>
        </w:rPr>
        <w:t>connector</w:t>
      </w:r>
      <w:r w:rsidR="00BD026F" w:rsidRPr="0091586C">
        <w:rPr>
          <w:rFonts w:ascii="Arial" w:hAnsi="Arial" w:cs="Arial"/>
          <w:sz w:val="36"/>
          <w:szCs w:val="36"/>
          <w:lang w:eastAsia="en-GB"/>
        </w:rPr>
        <w:t>-python</w:t>
      </w:r>
    </w:p>
    <w:p w14:paraId="527F075F" w14:textId="27A9E418" w:rsidR="00077A96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-pil</w:t>
      </w:r>
    </w:p>
    <w:p w14:paraId="4F6C795B" w14:textId="5770B7B8" w:rsidR="00BD026F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-qrcod</w:t>
      </w:r>
      <w:r w:rsidR="00BD026F" w:rsidRPr="0091586C">
        <w:rPr>
          <w:rFonts w:ascii="Arial" w:hAnsi="Arial" w:cs="Arial"/>
          <w:sz w:val="36"/>
          <w:szCs w:val="36"/>
          <w:lang w:eastAsia="en-GB"/>
        </w:rPr>
        <w:t>e</w:t>
      </w:r>
    </w:p>
    <w:p w14:paraId="7B9EB9F5" w14:textId="02B53270" w:rsidR="00077A96" w:rsidRPr="0091586C" w:rsidRDefault="00BD026F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-opencv-python</w:t>
      </w:r>
    </w:p>
    <w:p w14:paraId="76562EEA" w14:textId="018648B4" w:rsidR="00077A96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-pyzba</w:t>
      </w:r>
      <w:r w:rsidR="00BD026F" w:rsidRPr="0091586C">
        <w:rPr>
          <w:rFonts w:ascii="Arial" w:hAnsi="Arial" w:cs="Arial"/>
          <w:sz w:val="36"/>
          <w:szCs w:val="36"/>
          <w:lang w:eastAsia="en-GB"/>
        </w:rPr>
        <w:t>r</w:t>
      </w:r>
    </w:p>
    <w:p w14:paraId="3BF940D8" w14:textId="2A787C7B" w:rsidR="00077A96" w:rsidRPr="0091586C" w:rsidRDefault="00077A9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-datetime</w:t>
      </w:r>
    </w:p>
    <w:p w14:paraId="4CF79BB3" w14:textId="04A93146" w:rsidR="00C22553" w:rsidRPr="0091586C" w:rsidRDefault="00C22553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-requests</w:t>
      </w:r>
    </w:p>
    <w:p w14:paraId="0436852A" w14:textId="037597E2" w:rsidR="00C22553" w:rsidRPr="0091586C" w:rsidRDefault="00C22553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-webbroswer</w:t>
      </w:r>
    </w:p>
    <w:p w14:paraId="5176479E" w14:textId="197239FF" w:rsidR="00BD026F" w:rsidRPr="0091586C" w:rsidRDefault="00BD026F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</w:p>
    <w:p w14:paraId="0BD58835" w14:textId="77777777" w:rsidR="00BD026F" w:rsidRPr="0091586C" w:rsidRDefault="00BD026F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De design s-a ocupat co-autorul Panda George Marian. Cele două imagini care apar în fereastra principală au fost făcute folosind camera foto a telefonului personal.</w:t>
      </w:r>
    </w:p>
    <w:p w14:paraId="34E16398" w14:textId="77777777" w:rsidR="00BD026F" w:rsidRPr="0091586C" w:rsidRDefault="00BD026F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Imaginile iconițelor fiecarei ferestre provin din pachetul de imagini pentru obiecte al jocului Minecraft.</w:t>
      </w:r>
    </w:p>
    <w:p w14:paraId="6FB8CE28" w14:textId="41F4D0D2" w:rsidR="00BD026F" w:rsidRPr="0091586C" w:rsidRDefault="00BD026F" w:rsidP="00037305">
      <w:pPr>
        <w:spacing w:line="276" w:lineRule="auto"/>
        <w:rPr>
          <w:rFonts w:ascii="Arial" w:hAnsi="Arial" w:cs="Arial"/>
          <w:sz w:val="48"/>
          <w:szCs w:val="48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Culorile 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sunt setate folosind codul hexazecimal și au fost alese de pe site-ul </w:t>
      </w:r>
      <w:hyperlink r:id="rId34" w:history="1">
        <w:r w:rsidR="00607758" w:rsidRPr="0091586C">
          <w:rPr>
            <w:rFonts w:ascii="Arial" w:hAnsi="Arial" w:cs="Arial"/>
            <w:color w:val="0000FF"/>
            <w:sz w:val="32"/>
            <w:szCs w:val="32"/>
            <w:u w:val="single"/>
          </w:rPr>
          <w:t>Color Hex Color Codes (color-hex.com)</w:t>
        </w:r>
      </w:hyperlink>
      <w:r w:rsidR="00607758" w:rsidRPr="0091586C">
        <w:rPr>
          <w:rFonts w:ascii="Arial" w:hAnsi="Arial" w:cs="Arial"/>
          <w:sz w:val="48"/>
          <w:szCs w:val="48"/>
          <w:lang w:eastAsia="en-GB"/>
        </w:rPr>
        <w:t>.</w:t>
      </w:r>
    </w:p>
    <w:p w14:paraId="2E6ED868" w14:textId="016CC4FF" w:rsidR="00E93D86" w:rsidRPr="0091586C" w:rsidRDefault="00E93D86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4. Arhitectura site-ului Școlibra</w:t>
      </w:r>
    </w:p>
    <w:p w14:paraId="6265E505" w14:textId="712E03AC" w:rsidR="00E93D86" w:rsidRPr="0091586C" w:rsidRDefault="00E93D8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Pe partea de front-end a lucrat coechipierul Panda George Marian în HTML și CSS. 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De asemenea au fost folosite elemente din </w:t>
      </w:r>
      <w:r w:rsidR="007677C7" w:rsidRPr="0091586C">
        <w:rPr>
          <w:rFonts w:ascii="Arial" w:hAnsi="Arial" w:cs="Arial"/>
          <w:i/>
          <w:iCs/>
          <w:sz w:val="36"/>
          <w:szCs w:val="36"/>
          <w:lang w:eastAsia="en-GB"/>
        </w:rPr>
        <w:t>framework-ul Bootstrap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 . </w:t>
      </w:r>
      <w:r w:rsidRPr="0091586C">
        <w:rPr>
          <w:rFonts w:ascii="Arial" w:hAnsi="Arial" w:cs="Arial"/>
          <w:sz w:val="36"/>
          <w:szCs w:val="36"/>
          <w:lang w:eastAsia="en-GB"/>
        </w:rPr>
        <w:t>Imaginile cărților au fost făcute cu camera telefonului personal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 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(unele) sau au fost descărcate din diverse site-uri publice de librării sau anticariate. Pozele cu cei 8 autori au fost luate de pe internet, iar informațiile despre ei au fost luate de pe site-ul </w:t>
      </w:r>
      <w:hyperlink r:id="rId35" w:history="1">
        <w:r w:rsidRPr="0091586C">
          <w:rPr>
            <w:rFonts w:ascii="Arial" w:hAnsi="Arial" w:cs="Arial"/>
            <w:color w:val="0000FF"/>
            <w:sz w:val="32"/>
            <w:szCs w:val="32"/>
            <w:u w:val="single"/>
          </w:rPr>
          <w:t>Wikipedia</w:t>
        </w:r>
      </w:hyperlink>
      <w:r w:rsidRPr="0091586C">
        <w:rPr>
          <w:rFonts w:ascii="Arial" w:hAnsi="Arial" w:cs="Arial"/>
          <w:sz w:val="36"/>
          <w:szCs w:val="36"/>
          <w:lang w:eastAsia="en-GB"/>
        </w:rPr>
        <w:t xml:space="preserve">. Imaginile care se deplasează automat pe pagina principală au fost realizate cu camera telefonului personal. Informațiile despre carte au fost copiate de pe site-urile </w:t>
      </w:r>
      <w:hyperlink r:id="rId36" w:history="1">
        <w:r w:rsidRPr="0091586C">
          <w:rPr>
            <w:rFonts w:ascii="Arial" w:hAnsi="Arial" w:cs="Arial"/>
            <w:color w:val="0000FF"/>
            <w:sz w:val="32"/>
            <w:szCs w:val="32"/>
            <w:u w:val="single"/>
          </w:rPr>
          <w:t>Librarie Online • Reduceri &amp; Oferte • Editura de carti BookZone</w:t>
        </w:r>
      </w:hyperlink>
      <w:r w:rsidRPr="0091586C">
        <w:rPr>
          <w:rFonts w:ascii="Arial" w:hAnsi="Arial" w:cs="Arial"/>
          <w:sz w:val="36"/>
          <w:szCs w:val="36"/>
          <w:lang w:eastAsia="en-GB"/>
        </w:rPr>
        <w:t xml:space="preserve"> și </w:t>
      </w:r>
      <w:hyperlink r:id="rId37" w:history="1">
        <w:r w:rsidRPr="0091586C">
          <w:rPr>
            <w:rFonts w:ascii="Arial" w:hAnsi="Arial" w:cs="Arial"/>
            <w:color w:val="0000FF"/>
            <w:sz w:val="32"/>
            <w:szCs w:val="32"/>
            <w:u w:val="single"/>
          </w:rPr>
          <w:t>Librarie online - Carti, Jocuri, Muzica (libris.ro)</w:t>
        </w:r>
      </w:hyperlink>
      <w:r w:rsidRPr="0091586C">
        <w:rPr>
          <w:rFonts w:ascii="Arial" w:hAnsi="Arial" w:cs="Arial"/>
          <w:sz w:val="36"/>
          <w:szCs w:val="36"/>
          <w:lang w:eastAsia="en-GB"/>
        </w:rPr>
        <w:t xml:space="preserve"> .</w:t>
      </w:r>
    </w:p>
    <w:p w14:paraId="327DDEBF" w14:textId="4B6C4EF5" w:rsidR="00E93D86" w:rsidRPr="0091586C" w:rsidRDefault="00E93D8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Sigla site-ului a fost realizată în PhotoShop.</w:t>
      </w:r>
    </w:p>
    <w:p w14:paraId="398962FC" w14:textId="28237D16" w:rsidR="00E93D86" w:rsidRPr="0091586C" w:rsidRDefault="00E93D86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lastRenderedPageBreak/>
        <w:t>Pe partea de back-end a lucrat coechipierul Onaca Timotei Dorin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 și rulează o bază de date online numită 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>id20929942_biblioteca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 aflată pe serverul site-ului </w:t>
      </w:r>
      <w:hyperlink r:id="rId38" w:history="1">
        <w:r w:rsidR="007677C7" w:rsidRPr="0091586C">
          <w:rPr>
            <w:rFonts w:ascii="Arial" w:hAnsi="Arial" w:cs="Arial"/>
            <w:color w:val="0000FF"/>
            <w:sz w:val="32"/>
            <w:szCs w:val="32"/>
            <w:u w:val="single"/>
          </w:rPr>
          <w:t>Free Web Hosting - Host a Website for Free with Cpanel, PHP (000webhost.com)</w:t>
        </w:r>
      </w:hyperlink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. Conectarea cu baza de date se face prin PHP. Baza de date online primește modificările aduse bazei de date locale (biblioteca) prin intermediul modulului </w:t>
      </w:r>
      <w:r w:rsidR="007677C7" w:rsidRPr="0091586C">
        <w:rPr>
          <w:rFonts w:ascii="Arial" w:hAnsi="Arial" w:cs="Arial"/>
          <w:i/>
          <w:iCs/>
          <w:sz w:val="36"/>
          <w:szCs w:val="36"/>
          <w:lang w:eastAsia="en-GB"/>
        </w:rPr>
        <w:t>requests (.post)</w:t>
      </w:r>
      <w:r w:rsidR="007677C7" w:rsidRPr="0091586C">
        <w:rPr>
          <w:rFonts w:ascii="Arial" w:hAnsi="Arial" w:cs="Arial"/>
          <w:sz w:val="36"/>
          <w:szCs w:val="36"/>
          <w:lang w:eastAsia="en-GB"/>
        </w:rPr>
        <w:t xml:space="preserve"> din python. Aceste modificări sunt ștergerea, inserarea, împrumutarea unei cărți care modifică numărul de exemplare disponibile. </w:t>
      </w:r>
    </w:p>
    <w:p w14:paraId="230E955B" w14:textId="0F7BE067" w:rsidR="0008783E" w:rsidRPr="0091586C" w:rsidRDefault="0008783E" w:rsidP="00037305">
      <w:pPr>
        <w:spacing w:line="276" w:lineRule="auto"/>
        <w:rPr>
          <w:sz w:val="24"/>
          <w:szCs w:val="24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Site-ul se găsește la adresa: </w:t>
      </w:r>
      <w:hyperlink r:id="rId39" w:history="1">
        <w:r w:rsidRPr="0091586C">
          <w:rPr>
            <w:color w:val="0000FF"/>
            <w:sz w:val="24"/>
            <w:szCs w:val="24"/>
            <w:u w:val="single"/>
          </w:rPr>
          <w:t>Şcolibra website (000webhostapp.com)</w:t>
        </w:r>
      </w:hyperlink>
      <w:r w:rsidRPr="0091586C">
        <w:rPr>
          <w:sz w:val="24"/>
          <w:szCs w:val="24"/>
        </w:rPr>
        <w:t xml:space="preserve"> .</w:t>
      </w:r>
    </w:p>
    <w:p w14:paraId="2A4097C1" w14:textId="36719937" w:rsidR="00607758" w:rsidRPr="0091586C" w:rsidRDefault="00607758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5. Baza de date</w:t>
      </w:r>
      <w:r w:rsidR="00C22553"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 xml:space="preserve"> locală</w:t>
      </w:r>
    </w:p>
    <w:p w14:paraId="7B914FB1" w14:textId="733A565F" w:rsidR="00607758" w:rsidRPr="0091586C" w:rsidRDefault="00333C3C" w:rsidP="00037305">
      <w:pPr>
        <w:spacing w:line="276" w:lineRule="auto"/>
        <w:rPr>
          <w:rFonts w:ascii="Arial" w:hAnsi="Arial" w:cs="Arial"/>
          <w:i/>
          <w:iCs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5.1. 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Baza de date conține </w:t>
      </w:r>
      <w:r w:rsidR="00C22553" w:rsidRPr="0091586C">
        <w:rPr>
          <w:rFonts w:ascii="Arial" w:hAnsi="Arial" w:cs="Arial"/>
          <w:sz w:val="36"/>
          <w:szCs w:val="36"/>
          <w:lang w:eastAsia="en-GB"/>
        </w:rPr>
        <w:t>5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 tabele: </w:t>
      </w:r>
      <w:r w:rsidR="00607758" w:rsidRPr="0091586C">
        <w:rPr>
          <w:rFonts w:ascii="Arial" w:hAnsi="Arial" w:cs="Arial"/>
          <w:i/>
          <w:iCs/>
          <w:sz w:val="36"/>
          <w:szCs w:val="36"/>
          <w:lang w:eastAsia="en-GB"/>
        </w:rPr>
        <w:t>citate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, </w:t>
      </w:r>
      <w:r w:rsidR="00607758" w:rsidRPr="0091586C">
        <w:rPr>
          <w:rFonts w:ascii="Arial" w:hAnsi="Arial" w:cs="Arial"/>
          <w:i/>
          <w:iCs/>
          <w:sz w:val="36"/>
          <w:szCs w:val="36"/>
          <w:lang w:eastAsia="en-GB"/>
        </w:rPr>
        <w:t>abonati, carti</w:t>
      </w:r>
      <w:r w:rsidR="00C22553" w:rsidRPr="0091586C">
        <w:rPr>
          <w:rFonts w:ascii="Arial" w:hAnsi="Arial" w:cs="Arial"/>
          <w:i/>
          <w:iCs/>
          <w:sz w:val="36"/>
          <w:szCs w:val="36"/>
          <w:lang w:eastAsia="en-GB"/>
        </w:rPr>
        <w:t>le</w:t>
      </w:r>
      <w:r w:rsidR="00607758" w:rsidRPr="0091586C">
        <w:rPr>
          <w:rFonts w:ascii="Arial" w:hAnsi="Arial" w:cs="Arial"/>
          <w:i/>
          <w:iCs/>
          <w:sz w:val="36"/>
          <w:szCs w:val="36"/>
          <w:lang w:eastAsia="en-GB"/>
        </w:rPr>
        <w:t xml:space="preserve">, </w:t>
      </w:r>
      <w:r w:rsidR="00C22553" w:rsidRPr="0091586C">
        <w:rPr>
          <w:rFonts w:ascii="Arial" w:hAnsi="Arial" w:cs="Arial"/>
          <w:i/>
          <w:iCs/>
          <w:sz w:val="36"/>
          <w:szCs w:val="36"/>
          <w:lang w:eastAsia="en-GB"/>
        </w:rPr>
        <w:t xml:space="preserve">carticod, </w:t>
      </w:r>
      <w:r w:rsidR="00607758" w:rsidRPr="0091586C">
        <w:rPr>
          <w:rFonts w:ascii="Arial" w:hAnsi="Arial" w:cs="Arial"/>
          <w:i/>
          <w:iCs/>
          <w:sz w:val="36"/>
          <w:szCs w:val="36"/>
          <w:lang w:eastAsia="en-GB"/>
        </w:rPr>
        <w:t>imprumuturi.</w:t>
      </w:r>
      <w:r w:rsidR="00C22553" w:rsidRPr="0091586C">
        <w:rPr>
          <w:noProof/>
        </w:rPr>
        <w:t xml:space="preserve"> </w:t>
      </w:r>
      <w:r w:rsidR="00C22553" w:rsidRPr="0091586C">
        <w:rPr>
          <w:noProof/>
        </w:rPr>
        <w:drawing>
          <wp:inline distT="0" distB="0" distL="0" distR="0" wp14:anchorId="757BB99B" wp14:editId="268C6639">
            <wp:extent cx="5934075" cy="1581150"/>
            <wp:effectExtent l="0" t="0" r="9525" b="0"/>
            <wp:docPr id="21406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83FE" w14:textId="19ACEBE9" w:rsidR="00CF0367" w:rsidRPr="0091586C" w:rsidRDefault="00CF0367" w:rsidP="00037305">
      <w:pPr>
        <w:spacing w:line="276" w:lineRule="auto"/>
        <w:rPr>
          <w:noProof/>
        </w:rPr>
      </w:pPr>
    </w:p>
    <w:p w14:paraId="222EFFE3" w14:textId="2DB2F6BC" w:rsidR="00CF0367" w:rsidRPr="0091586C" w:rsidRDefault="00CF0367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605E5B99" w14:textId="6B8C5BE4" w:rsidR="00CF0367" w:rsidRPr="0091586C" w:rsidRDefault="00333C3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5.2. </w:t>
      </w:r>
      <w:r w:rsidR="00CF0367" w:rsidRPr="0091586C">
        <w:rPr>
          <w:rFonts w:ascii="Arial" w:hAnsi="Arial" w:cs="Arial"/>
          <w:sz w:val="36"/>
          <w:szCs w:val="36"/>
          <w:lang w:eastAsia="en-GB"/>
        </w:rPr>
        <w:t xml:space="preserve">Tabelul </w:t>
      </w:r>
      <w:r w:rsidR="00CF0367" w:rsidRPr="0091586C">
        <w:rPr>
          <w:rFonts w:ascii="Arial" w:hAnsi="Arial" w:cs="Arial"/>
          <w:i/>
          <w:iCs/>
          <w:sz w:val="36"/>
          <w:szCs w:val="36"/>
          <w:lang w:eastAsia="en-GB"/>
        </w:rPr>
        <w:t>abonati</w:t>
      </w:r>
      <w:r w:rsidR="00CF0367" w:rsidRPr="0091586C">
        <w:rPr>
          <w:rFonts w:ascii="Arial" w:hAnsi="Arial" w:cs="Arial"/>
          <w:sz w:val="36"/>
          <w:szCs w:val="36"/>
          <w:lang w:eastAsia="en-GB"/>
        </w:rPr>
        <w:t xml:space="preserve"> conține datele unor persoane FICTIVE inventate de autor. Orice potrivire cu realitatea este pur întâmpl</w:t>
      </w:r>
      <w:r w:rsidR="00845E36" w:rsidRPr="0091586C">
        <w:rPr>
          <w:rFonts w:ascii="Arial" w:hAnsi="Arial" w:cs="Arial"/>
          <w:sz w:val="36"/>
          <w:szCs w:val="36"/>
          <w:lang w:eastAsia="en-GB"/>
        </w:rPr>
        <w:t>ătoare</w:t>
      </w:r>
      <w:r w:rsidR="00CF0367" w:rsidRPr="0091586C">
        <w:rPr>
          <w:rFonts w:ascii="Arial" w:hAnsi="Arial" w:cs="Arial"/>
          <w:sz w:val="36"/>
          <w:szCs w:val="36"/>
          <w:lang w:eastAsia="en-GB"/>
        </w:rPr>
        <w:t>.</w:t>
      </w:r>
    </w:p>
    <w:p w14:paraId="317D0F1C" w14:textId="77777777" w:rsidR="00CF0367" w:rsidRPr="0091586C" w:rsidRDefault="00CF0367" w:rsidP="00037305">
      <w:pPr>
        <w:spacing w:line="276" w:lineRule="auto"/>
        <w:rPr>
          <w:noProof/>
        </w:rPr>
      </w:pPr>
    </w:p>
    <w:p w14:paraId="694A9C03" w14:textId="4B4EF2C2" w:rsidR="00CF0367" w:rsidRPr="0091586C" w:rsidRDefault="00C22553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32340CDC" wp14:editId="3595B509">
            <wp:extent cx="5934075" cy="2066925"/>
            <wp:effectExtent l="0" t="0" r="9525" b="9525"/>
            <wp:docPr id="1326403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8424" w14:textId="6E4DB15A" w:rsidR="00C22553" w:rsidRPr="0091586C" w:rsidRDefault="00333C3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5.3. </w:t>
      </w:r>
      <w:r w:rsidR="00CF0367" w:rsidRPr="0091586C">
        <w:rPr>
          <w:rFonts w:ascii="Arial" w:hAnsi="Arial" w:cs="Arial"/>
          <w:sz w:val="36"/>
          <w:szCs w:val="36"/>
          <w:lang w:eastAsia="en-GB"/>
        </w:rPr>
        <w:t xml:space="preserve">Tabelul </w:t>
      </w:r>
      <w:r w:rsidR="00CF0367" w:rsidRPr="0091586C">
        <w:rPr>
          <w:rFonts w:ascii="Arial" w:hAnsi="Arial" w:cs="Arial"/>
          <w:i/>
          <w:iCs/>
          <w:sz w:val="36"/>
          <w:szCs w:val="36"/>
          <w:lang w:eastAsia="en-GB"/>
        </w:rPr>
        <w:t>carti</w:t>
      </w:r>
      <w:r w:rsidR="00C22553" w:rsidRPr="0091586C">
        <w:rPr>
          <w:rFonts w:ascii="Arial" w:hAnsi="Arial" w:cs="Arial"/>
          <w:i/>
          <w:iCs/>
          <w:sz w:val="36"/>
          <w:szCs w:val="36"/>
          <w:lang w:eastAsia="en-GB"/>
        </w:rPr>
        <w:t>le</w:t>
      </w:r>
      <w:r w:rsidR="00CF0367" w:rsidRPr="0091586C">
        <w:rPr>
          <w:rFonts w:ascii="Arial" w:hAnsi="Arial" w:cs="Arial"/>
          <w:sz w:val="36"/>
          <w:szCs w:val="36"/>
          <w:lang w:eastAsia="en-GB"/>
        </w:rPr>
        <w:t xml:space="preserve"> conține informații despre mai multe cărți din biblioteca liceului  aflate în registrul bibliotecii.</w:t>
      </w:r>
      <w:r w:rsidR="00C22553" w:rsidRPr="0091586C">
        <w:rPr>
          <w:rFonts w:ascii="Arial" w:hAnsi="Arial" w:cs="Arial"/>
          <w:sz w:val="36"/>
          <w:szCs w:val="36"/>
          <w:lang w:eastAsia="en-GB"/>
        </w:rPr>
        <w:t xml:space="preserve"> Fiecărei cărți i-am atribuit noi un Id</w:t>
      </w:r>
      <w:r w:rsidR="0008783E" w:rsidRPr="0091586C">
        <w:rPr>
          <w:rFonts w:ascii="Arial" w:hAnsi="Arial" w:cs="Arial"/>
          <w:sz w:val="36"/>
          <w:szCs w:val="36"/>
          <w:lang w:eastAsia="en-GB"/>
        </w:rPr>
        <w:t>. Câmpul Id are cheie primară.</w:t>
      </w:r>
    </w:p>
    <w:p w14:paraId="59AF65A6" w14:textId="1885F841" w:rsidR="00CF0367" w:rsidRPr="0091586C" w:rsidRDefault="00CF0367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Aceste informații sunt publice oricui cu știrea bibliotecii.</w:t>
      </w:r>
    </w:p>
    <w:p w14:paraId="0E9241B6" w14:textId="77777777" w:rsidR="007D49D5" w:rsidRPr="0091586C" w:rsidRDefault="007D49D5" w:rsidP="00037305">
      <w:pPr>
        <w:spacing w:line="276" w:lineRule="auto"/>
        <w:rPr>
          <w:noProof/>
        </w:rPr>
      </w:pPr>
    </w:p>
    <w:p w14:paraId="58C92CA6" w14:textId="0E3E76A5" w:rsidR="00CF0367" w:rsidRPr="0091586C" w:rsidRDefault="00CA3DBF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3C68E2F2" wp14:editId="5B6008CD">
            <wp:extent cx="5934075" cy="3267075"/>
            <wp:effectExtent l="0" t="0" r="9525" b="9525"/>
            <wp:docPr id="1138452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6D6B1" w14:textId="77777777" w:rsidR="007D49D5" w:rsidRPr="0091586C" w:rsidRDefault="007D49D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19CA9262" w14:textId="6EBB60BD" w:rsidR="00607758" w:rsidRPr="0091586C" w:rsidRDefault="00333C3C" w:rsidP="00037305">
      <w:pPr>
        <w:spacing w:line="276" w:lineRule="auto"/>
        <w:rPr>
          <w:rFonts w:ascii="Arial" w:hAnsi="Arial" w:cs="Arial"/>
          <w:sz w:val="32"/>
          <w:szCs w:val="32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5.4. 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Tabelul </w:t>
      </w:r>
      <w:r w:rsidR="00607758" w:rsidRPr="0091586C">
        <w:rPr>
          <w:rFonts w:ascii="Arial" w:hAnsi="Arial" w:cs="Arial"/>
          <w:i/>
          <w:iCs/>
          <w:sz w:val="36"/>
          <w:szCs w:val="36"/>
          <w:lang w:eastAsia="en-GB"/>
        </w:rPr>
        <w:t>citate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 conține proverbe ale unor personalități luate de pe site-ul </w:t>
      </w:r>
      <w:hyperlink r:id="rId43" w:history="1">
        <w:r w:rsidR="00607758" w:rsidRPr="0091586C">
          <w:rPr>
            <w:rFonts w:ascii="Arial" w:hAnsi="Arial" w:cs="Arial"/>
            <w:color w:val="0000FF"/>
            <w:sz w:val="32"/>
            <w:szCs w:val="32"/>
            <w:u w:val="single"/>
          </w:rPr>
          <w:t>101 Citate Despre Cărți - cele mai frumoase citate cu imagini (booknation.ro)</w:t>
        </w:r>
      </w:hyperlink>
      <w:r w:rsidR="00607758" w:rsidRPr="0091586C">
        <w:rPr>
          <w:rFonts w:ascii="Arial" w:hAnsi="Arial" w:cs="Arial"/>
          <w:sz w:val="32"/>
          <w:szCs w:val="32"/>
        </w:rPr>
        <w:t>.</w:t>
      </w:r>
    </w:p>
    <w:p w14:paraId="66D5EBDE" w14:textId="663C6499" w:rsidR="007D49D5" w:rsidRPr="0091586C" w:rsidRDefault="00CA3DBF" w:rsidP="00037305">
      <w:pPr>
        <w:spacing w:line="276" w:lineRule="auto"/>
        <w:rPr>
          <w:noProof/>
        </w:rPr>
      </w:pPr>
      <w:r w:rsidRPr="0091586C">
        <w:rPr>
          <w:noProof/>
        </w:rPr>
        <w:drawing>
          <wp:inline distT="0" distB="0" distL="0" distR="0" wp14:anchorId="35EC3A98" wp14:editId="42909A1B">
            <wp:extent cx="5849612" cy="2528515"/>
            <wp:effectExtent l="0" t="0" r="0" b="5715"/>
            <wp:docPr id="895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254" name=""/>
                    <pic:cNvPicPr/>
                  </pic:nvPicPr>
                  <pic:blipFill rotWithShape="1">
                    <a:blip r:embed="rId44"/>
                    <a:srcRect l="-8" r="55300" b="60984"/>
                    <a:stretch/>
                  </pic:blipFill>
                  <pic:spPr bwMode="auto">
                    <a:xfrm>
                      <a:off x="0" y="0"/>
                      <a:ext cx="5917335" cy="255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8A58B" w14:textId="7EF1B56D" w:rsidR="007D49D5" w:rsidRPr="0091586C" w:rsidRDefault="007D49D5" w:rsidP="00037305">
      <w:pPr>
        <w:spacing w:line="276" w:lineRule="auto"/>
        <w:rPr>
          <w:rFonts w:ascii="Arial" w:hAnsi="Arial" w:cs="Arial"/>
          <w:sz w:val="32"/>
          <w:szCs w:val="32"/>
        </w:rPr>
      </w:pPr>
    </w:p>
    <w:p w14:paraId="4BBB146C" w14:textId="0F366170" w:rsidR="00607758" w:rsidRPr="0091586C" w:rsidRDefault="00333C3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5.5</w:t>
      </w:r>
      <w:r w:rsidR="00AE47CB" w:rsidRPr="0091586C">
        <w:rPr>
          <w:rFonts w:ascii="Arial" w:hAnsi="Arial" w:cs="Arial"/>
          <w:sz w:val="36"/>
          <w:szCs w:val="36"/>
          <w:lang w:eastAsia="en-GB"/>
        </w:rPr>
        <w:t>.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Tabelul </w:t>
      </w:r>
      <w:r w:rsidR="00607758" w:rsidRPr="0091586C">
        <w:rPr>
          <w:rFonts w:ascii="Arial" w:hAnsi="Arial" w:cs="Arial"/>
          <w:i/>
          <w:iCs/>
          <w:sz w:val="36"/>
          <w:szCs w:val="36"/>
          <w:lang w:eastAsia="en-GB"/>
        </w:rPr>
        <w:t>imprumuturi</w:t>
      </w:r>
      <w:r w:rsidR="00607758" w:rsidRPr="0091586C">
        <w:rPr>
          <w:rFonts w:ascii="Arial" w:hAnsi="Arial" w:cs="Arial"/>
          <w:sz w:val="36"/>
          <w:szCs w:val="36"/>
          <w:lang w:eastAsia="en-GB"/>
        </w:rPr>
        <w:t xml:space="preserve"> conține împrumuturi fictive inventate </w:t>
      </w:r>
      <w:r w:rsidR="00624EC2" w:rsidRPr="0091586C">
        <w:rPr>
          <w:rFonts w:ascii="Arial" w:hAnsi="Arial" w:cs="Arial"/>
          <w:sz w:val="36"/>
          <w:szCs w:val="36"/>
          <w:lang w:eastAsia="en-GB"/>
        </w:rPr>
        <w:t>de autorul acestei lucrări.</w:t>
      </w:r>
    </w:p>
    <w:p w14:paraId="633B4F26" w14:textId="77777777" w:rsidR="007D49D5" w:rsidRPr="0091586C" w:rsidRDefault="007D49D5" w:rsidP="00037305">
      <w:pPr>
        <w:spacing w:line="276" w:lineRule="auto"/>
        <w:rPr>
          <w:noProof/>
        </w:rPr>
      </w:pPr>
    </w:p>
    <w:p w14:paraId="50CE17B0" w14:textId="71F345EF" w:rsidR="00624EC2" w:rsidRPr="0091586C" w:rsidRDefault="00CA3DBF" w:rsidP="00037305">
      <w:pPr>
        <w:spacing w:line="276" w:lineRule="auto"/>
        <w:rPr>
          <w:sz w:val="36"/>
          <w:szCs w:val="36"/>
          <w:lang w:eastAsia="en-GB"/>
        </w:rPr>
      </w:pPr>
      <w:r w:rsidRPr="0091586C">
        <w:rPr>
          <w:noProof/>
          <w:sz w:val="36"/>
          <w:szCs w:val="36"/>
          <w:lang w:eastAsia="en-GB"/>
        </w:rPr>
        <w:drawing>
          <wp:inline distT="0" distB="0" distL="0" distR="0" wp14:anchorId="744716D1" wp14:editId="799E9927">
            <wp:extent cx="6687820" cy="1746979"/>
            <wp:effectExtent l="0" t="0" r="0" b="5715"/>
            <wp:docPr id="1854355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5591" cy="175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B541" w14:textId="7A040B35" w:rsidR="00607758" w:rsidRPr="0091586C" w:rsidRDefault="00CA3DBF" w:rsidP="00037305">
      <w:pPr>
        <w:spacing w:line="276" w:lineRule="auto"/>
        <w:rPr>
          <w:rFonts w:ascii="Arial" w:hAnsi="Arial" w:cs="Arial"/>
          <w:i/>
          <w:iCs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5.6 Tabelul </w:t>
      </w:r>
      <w:r w:rsidRPr="0091586C">
        <w:rPr>
          <w:rFonts w:ascii="Arial" w:hAnsi="Arial" w:cs="Arial"/>
          <w:i/>
          <w:iCs/>
          <w:sz w:val="36"/>
          <w:szCs w:val="36"/>
          <w:lang w:eastAsia="en-GB"/>
        </w:rPr>
        <w:t>c</w:t>
      </w:r>
      <w:r w:rsidR="0008783E" w:rsidRPr="0091586C">
        <w:rPr>
          <w:rFonts w:ascii="Arial" w:hAnsi="Arial" w:cs="Arial"/>
          <w:i/>
          <w:iCs/>
          <w:sz w:val="36"/>
          <w:szCs w:val="36"/>
          <w:lang w:eastAsia="en-GB"/>
        </w:rPr>
        <w:t>arti</w:t>
      </w:r>
      <w:r w:rsidRPr="0091586C">
        <w:rPr>
          <w:rFonts w:ascii="Arial" w:hAnsi="Arial" w:cs="Arial"/>
          <w:i/>
          <w:iCs/>
          <w:sz w:val="36"/>
          <w:szCs w:val="36"/>
          <w:lang w:eastAsia="en-GB"/>
        </w:rPr>
        <w:t xml:space="preserve">cod 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conține codurile unice ale fiecărei bucăți asociat cu Id-ul cărți din tabelul cărțile și starea </w:t>
      </w:r>
      <w:r w:rsidRPr="0091586C">
        <w:rPr>
          <w:rFonts w:ascii="Arial" w:hAnsi="Arial" w:cs="Arial"/>
          <w:sz w:val="36"/>
          <w:szCs w:val="36"/>
          <w:lang w:eastAsia="en-GB"/>
        </w:rPr>
        <w:lastRenderedPageBreak/>
        <w:t>acestora(împrumutată/neîmprumutată).</w:t>
      </w:r>
      <w:r w:rsidR="0008783E" w:rsidRPr="0091586C">
        <w:rPr>
          <w:rFonts w:ascii="Arial" w:hAnsi="Arial" w:cs="Arial"/>
          <w:sz w:val="36"/>
          <w:szCs w:val="36"/>
          <w:lang w:eastAsia="en-GB"/>
        </w:rPr>
        <w:t xml:space="preserve"> Câmpul Id are cheie externă care face referire la tabela </w:t>
      </w:r>
      <w:r w:rsidR="0008783E" w:rsidRPr="0091586C">
        <w:rPr>
          <w:rFonts w:ascii="Arial" w:hAnsi="Arial" w:cs="Arial"/>
          <w:i/>
          <w:iCs/>
          <w:sz w:val="36"/>
          <w:szCs w:val="36"/>
          <w:lang w:eastAsia="en-GB"/>
        </w:rPr>
        <w:t>cartile.</w:t>
      </w:r>
    </w:p>
    <w:p w14:paraId="0972C55C" w14:textId="4DEEBDAF" w:rsidR="0008783E" w:rsidRPr="0091586C" w:rsidRDefault="0008783E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077E31F8" wp14:editId="6832051F">
            <wp:extent cx="4210050" cy="3616325"/>
            <wp:effectExtent l="0" t="0" r="0" b="3175"/>
            <wp:docPr id="28705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504" cy="362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5CB2" w14:textId="77777777" w:rsidR="005A5AB9" w:rsidRPr="0091586C" w:rsidRDefault="005A5AB9" w:rsidP="00037305">
      <w:pPr>
        <w:spacing w:line="276" w:lineRule="auto"/>
        <w:rPr>
          <w:sz w:val="36"/>
          <w:szCs w:val="36"/>
          <w:lang w:eastAsia="en-GB"/>
        </w:rPr>
      </w:pPr>
    </w:p>
    <w:p w14:paraId="48566B5A" w14:textId="551EABBF" w:rsidR="007D49D5" w:rsidRPr="0091586C" w:rsidRDefault="00333C3C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6. Interfața programului Școlibra</w:t>
      </w:r>
    </w:p>
    <w:p w14:paraId="29100B1F" w14:textId="3619D259" w:rsidR="00333C3C" w:rsidRPr="0091586C" w:rsidRDefault="00333C3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6.1. Fereastra principală prezintă urmatoarele elemente:</w:t>
      </w:r>
    </w:p>
    <w:p w14:paraId="0C6EB989" w14:textId="0E4F0611" w:rsidR="00333C3C" w:rsidRPr="0091586C" w:rsidRDefault="00333C3C" w:rsidP="00037305">
      <w:pPr>
        <w:pStyle w:val="ListParagraph"/>
        <w:numPr>
          <w:ilvl w:val="0"/>
          <w:numId w:val="19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Imagine cu liceul nostru (stânga-sus)</w:t>
      </w:r>
    </w:p>
    <w:p w14:paraId="3E7E089E" w14:textId="752CDEDA" w:rsidR="00333C3C" w:rsidRPr="0091586C" w:rsidRDefault="00333C3C" w:rsidP="00037305">
      <w:pPr>
        <w:pStyle w:val="ListParagraph"/>
        <w:numPr>
          <w:ilvl w:val="0"/>
          <w:numId w:val="19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Etichetă(cadran) cu un proverb ales aleatoriu din baza de date la deschiderea ferestrei principale (dreapta-sus)</w:t>
      </w:r>
    </w:p>
    <w:p w14:paraId="7FE84BB3" w14:textId="4447E180" w:rsidR="008542FC" w:rsidRPr="0091586C" w:rsidRDefault="008542FC" w:rsidP="00037305">
      <w:pPr>
        <w:pStyle w:val="ListParagraph"/>
        <w:numPr>
          <w:ilvl w:val="0"/>
          <w:numId w:val="19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Etichetă care arată data curentă (dreapta-jos)</w:t>
      </w:r>
    </w:p>
    <w:p w14:paraId="02E0C621" w14:textId="7E2391A4" w:rsidR="00AF5030" w:rsidRPr="0091586C" w:rsidRDefault="00AF5030" w:rsidP="00037305">
      <w:pPr>
        <w:pStyle w:val="ListParagraph"/>
        <w:numPr>
          <w:ilvl w:val="0"/>
          <w:numId w:val="19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>Buton care deschide site-ul Școlibra(stânga-jos)</w:t>
      </w:r>
    </w:p>
    <w:p w14:paraId="0235DED3" w14:textId="279BBC3C" w:rsidR="00333C3C" w:rsidRPr="0091586C" w:rsidRDefault="00333C3C" w:rsidP="00037305">
      <w:pPr>
        <w:pStyle w:val="ListParagraph"/>
        <w:numPr>
          <w:ilvl w:val="0"/>
          <w:numId w:val="19"/>
        </w:num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(Mijloc) </w:t>
      </w:r>
      <w:r w:rsidR="00AF5030" w:rsidRPr="0091586C">
        <w:rPr>
          <w:rFonts w:ascii="Arial" w:hAnsi="Arial" w:cs="Arial"/>
          <w:sz w:val="36"/>
          <w:szCs w:val="36"/>
          <w:lang w:eastAsia="en-GB"/>
        </w:rPr>
        <w:t>Trei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butoane care deschid ferestrele astfel:</w:t>
      </w:r>
    </w:p>
    <w:p w14:paraId="1B3D4505" w14:textId="15A84248" w:rsidR="00333C3C" w:rsidRPr="0091586C" w:rsidRDefault="00333C3C" w:rsidP="00037305">
      <w:pPr>
        <w:pStyle w:val="ListParagraph"/>
        <w:numPr>
          <w:ilvl w:val="0"/>
          <w:numId w:val="20"/>
        </w:numPr>
        <w:spacing w:line="276" w:lineRule="auto"/>
        <w:rPr>
          <w:rFonts w:ascii="Arial" w:hAnsi="Arial" w:cs="Arial"/>
          <w:color w:val="70AD47" w:themeColor="accent6"/>
          <w:sz w:val="36"/>
          <w:szCs w:val="36"/>
          <w:lang w:eastAsia="en-GB"/>
        </w:rPr>
      </w:pPr>
      <w:r w:rsidRPr="0091586C">
        <w:rPr>
          <w:rFonts w:ascii="Arial" w:hAnsi="Arial" w:cs="Arial"/>
          <w:color w:val="70AD47" w:themeColor="accent6"/>
          <w:sz w:val="36"/>
          <w:szCs w:val="36"/>
          <w:lang w:eastAsia="en-GB"/>
        </w:rPr>
        <w:lastRenderedPageBreak/>
        <w:t xml:space="preserve">Cărți împrumutate </w:t>
      </w:r>
      <w:r w:rsidRPr="0091586C">
        <w:rPr>
          <w:rFonts w:ascii="Arial" w:hAnsi="Arial" w:cs="Arial"/>
          <w:color w:val="000000" w:themeColor="text1"/>
          <w:sz w:val="36"/>
          <w:szCs w:val="36"/>
          <w:lang w:eastAsia="en-GB"/>
        </w:rPr>
        <w:t xml:space="preserve">care deschide fereastra </w:t>
      </w:r>
      <w:r w:rsidRPr="0091586C">
        <w:rPr>
          <w:rFonts w:ascii="Arial" w:hAnsi="Arial" w:cs="Arial"/>
          <w:i/>
          <w:iCs/>
          <w:color w:val="000000" w:themeColor="text1"/>
          <w:sz w:val="36"/>
          <w:szCs w:val="36"/>
          <w:lang w:eastAsia="en-GB"/>
        </w:rPr>
        <w:t>Cărți împrumutate</w:t>
      </w:r>
    </w:p>
    <w:p w14:paraId="67FD08EB" w14:textId="6E4465DF" w:rsidR="00333C3C" w:rsidRPr="0091586C" w:rsidRDefault="00333C3C" w:rsidP="00037305">
      <w:pPr>
        <w:pStyle w:val="ListParagraph"/>
        <w:numPr>
          <w:ilvl w:val="0"/>
          <w:numId w:val="20"/>
        </w:numPr>
        <w:spacing w:line="276" w:lineRule="auto"/>
        <w:rPr>
          <w:rFonts w:ascii="Arial" w:hAnsi="Arial" w:cs="Arial"/>
          <w:color w:val="70AD47" w:themeColor="accent6"/>
          <w:sz w:val="36"/>
          <w:szCs w:val="36"/>
          <w:lang w:eastAsia="en-GB"/>
        </w:rPr>
      </w:pPr>
      <w:r w:rsidRPr="0091586C">
        <w:rPr>
          <w:rFonts w:ascii="Arial" w:hAnsi="Arial" w:cs="Arial"/>
          <w:color w:val="70AD47" w:themeColor="accent6"/>
          <w:sz w:val="36"/>
          <w:szCs w:val="36"/>
          <w:lang w:eastAsia="en-GB"/>
        </w:rPr>
        <w:t xml:space="preserve">Listă cărți </w:t>
      </w:r>
      <w:r w:rsidRPr="0091586C">
        <w:rPr>
          <w:rFonts w:ascii="Arial" w:hAnsi="Arial" w:cs="Arial"/>
          <w:color w:val="000000" w:themeColor="text1"/>
          <w:sz w:val="36"/>
          <w:szCs w:val="36"/>
          <w:lang w:eastAsia="en-GB"/>
        </w:rPr>
        <w:t>care deschide fereastra cu același nume</w:t>
      </w:r>
    </w:p>
    <w:p w14:paraId="2AB71572" w14:textId="03DEFF0F" w:rsidR="00CA3DBF" w:rsidRPr="0091586C" w:rsidRDefault="00341568" w:rsidP="00341568">
      <w:pPr>
        <w:pStyle w:val="ListParagraph"/>
        <w:numPr>
          <w:ilvl w:val="0"/>
          <w:numId w:val="20"/>
        </w:numPr>
        <w:spacing w:line="276" w:lineRule="auto"/>
        <w:rPr>
          <w:rFonts w:ascii="Arial" w:hAnsi="Arial" w:cs="Arial"/>
          <w:color w:val="70AD47" w:themeColor="accent6"/>
          <w:sz w:val="36"/>
          <w:szCs w:val="36"/>
          <w:lang w:eastAsia="en-GB"/>
        </w:rPr>
      </w:pPr>
      <w:r w:rsidRPr="0091586C">
        <w:rPr>
          <w:noProof/>
        </w:rPr>
        <w:drawing>
          <wp:anchor distT="0" distB="0" distL="114300" distR="114300" simplePos="0" relativeHeight="251684864" behindDoc="0" locked="0" layoutInCell="1" allowOverlap="1" wp14:anchorId="7D4177CA" wp14:editId="7F03491C">
            <wp:simplePos x="0" y="0"/>
            <wp:positionH relativeFrom="column">
              <wp:posOffset>-19050</wp:posOffset>
            </wp:positionH>
            <wp:positionV relativeFrom="paragraph">
              <wp:posOffset>721360</wp:posOffset>
            </wp:positionV>
            <wp:extent cx="5955030" cy="3348990"/>
            <wp:effectExtent l="0" t="0" r="7620" b="3810"/>
            <wp:wrapThrough wrapText="bothSides">
              <wp:wrapPolygon edited="0">
                <wp:start x="0" y="0"/>
                <wp:lineTo x="0" y="21502"/>
                <wp:lineTo x="21559" y="21502"/>
                <wp:lineTo x="21559" y="0"/>
                <wp:lineTo x="0" y="0"/>
              </wp:wrapPolygon>
            </wp:wrapThrough>
            <wp:docPr id="1306135282" name="Picture 130613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92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C3C" w:rsidRPr="0091586C">
        <w:rPr>
          <w:rFonts w:ascii="Arial" w:hAnsi="Arial" w:cs="Arial"/>
          <w:color w:val="92D050"/>
          <w:sz w:val="36"/>
          <w:szCs w:val="36"/>
          <w:lang w:eastAsia="en-GB"/>
        </w:rPr>
        <w:t xml:space="preserve">Listă elevi </w:t>
      </w:r>
      <w:r w:rsidR="00333C3C" w:rsidRPr="0091586C">
        <w:rPr>
          <w:rFonts w:ascii="Arial" w:hAnsi="Arial" w:cs="Arial"/>
          <w:sz w:val="36"/>
          <w:szCs w:val="36"/>
          <w:lang w:eastAsia="en-GB"/>
        </w:rPr>
        <w:t>care deschide fereastra cu același nume</w:t>
      </w:r>
    </w:p>
    <w:p w14:paraId="672E5C11" w14:textId="77777777" w:rsidR="005A1735" w:rsidRPr="0091586C" w:rsidRDefault="005A173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1DC1EB19" w14:textId="77777777" w:rsidR="005A1735" w:rsidRPr="0091586C" w:rsidRDefault="005A173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3E3B2773" w14:textId="77777777" w:rsidR="005A1735" w:rsidRPr="0091586C" w:rsidRDefault="005A173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0BA69382" w14:textId="77777777" w:rsidR="005A1735" w:rsidRPr="0091586C" w:rsidRDefault="005A173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09C36EA7" w14:textId="77777777" w:rsidR="005A1735" w:rsidRPr="0091586C" w:rsidRDefault="005A1735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</w:p>
    <w:p w14:paraId="1CD956B2" w14:textId="10759435" w:rsidR="00AF5030" w:rsidRPr="0091586C" w:rsidRDefault="008542FC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lastRenderedPageBreak/>
        <w:t xml:space="preserve">6.2. Fereastra </w:t>
      </w:r>
      <w:r w:rsidRPr="0091586C">
        <w:rPr>
          <w:rFonts w:ascii="Arial" w:hAnsi="Arial" w:cs="Arial"/>
          <w:i/>
          <w:iCs/>
          <w:sz w:val="36"/>
          <w:szCs w:val="36"/>
          <w:lang w:eastAsia="en-GB"/>
        </w:rPr>
        <w:t>Cărți împrumutate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</w:t>
      </w:r>
      <w:r w:rsidR="00AC1EA5" w:rsidRPr="0091586C">
        <w:rPr>
          <w:rFonts w:ascii="Arial" w:hAnsi="Arial" w:cs="Arial"/>
          <w:sz w:val="36"/>
          <w:szCs w:val="36"/>
          <w:lang w:eastAsia="en-GB"/>
        </w:rPr>
        <w:t>conține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</w:t>
      </w:r>
      <w:r w:rsidR="00AC1EA5" w:rsidRPr="0091586C">
        <w:rPr>
          <w:rFonts w:ascii="Arial" w:hAnsi="Arial" w:cs="Arial"/>
          <w:sz w:val="36"/>
          <w:szCs w:val="36"/>
          <w:lang w:eastAsia="en-GB"/>
        </w:rPr>
        <w:t>o tabelă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cu datele împrumuturilor.</w:t>
      </w:r>
    </w:p>
    <w:p w14:paraId="74F09C5A" w14:textId="54447540" w:rsidR="008542FC" w:rsidRPr="0091586C" w:rsidRDefault="00AF5030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412E71" wp14:editId="1D8FC2F0">
                <wp:simplePos x="0" y="0"/>
                <wp:positionH relativeFrom="column">
                  <wp:posOffset>4064000</wp:posOffset>
                </wp:positionH>
                <wp:positionV relativeFrom="paragraph">
                  <wp:posOffset>2698115</wp:posOffset>
                </wp:positionV>
                <wp:extent cx="1754091" cy="879613"/>
                <wp:effectExtent l="819150" t="114300" r="17780" b="15875"/>
                <wp:wrapNone/>
                <wp:docPr id="1184708150" name="Callout: Bent Lin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54091" cy="879613"/>
                        </a:xfrm>
                        <a:prstGeom prst="borderCallout2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20B8C" w14:textId="0F5EA8B0" w:rsidR="008542FC" w:rsidRPr="008542FC" w:rsidRDefault="008542FC" w:rsidP="008542F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542F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După selectarea unui împrumut din tabelă, se apasă acest buton, iar cartea împrumutată devine liberă</w:t>
                            </w:r>
                            <w:r w:rsidR="00AC1EA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12E71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Callout: Bent Line 8" o:spid="_x0000_s1032" type="#_x0000_t48" style="position:absolute;margin-left:320pt;margin-top:212.45pt;width:138.1pt;height:69.2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5AF20B8C" w14:textId="0F5EA8B0" w:rsidR="008542FC" w:rsidRPr="008542FC" w:rsidRDefault="008542FC" w:rsidP="008542F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8542FC">
                        <w:rPr>
                          <w:color w:val="FFFFFF" w:themeColor="background1"/>
                          <w:sz w:val="18"/>
                          <w:szCs w:val="18"/>
                        </w:rPr>
                        <w:t>După selectarea unui împrumut din tabelă, se apasă acest buton, iar cartea împrumutată devine liberă</w:t>
                      </w:r>
                      <w:r w:rsidR="00AC1EA5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inline distT="0" distB="0" distL="0" distR="0" wp14:anchorId="3C0F025A" wp14:editId="4FDE0412">
            <wp:extent cx="5934075" cy="3190875"/>
            <wp:effectExtent l="0" t="0" r="9525" b="9525"/>
            <wp:docPr id="1838089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9EAB3" w14:textId="113E8D69" w:rsidR="00AF5030" w:rsidRPr="0091586C" w:rsidRDefault="00AF5030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sz w:val="36"/>
          <w:szCs w:val="36"/>
          <w:lang w:eastAsia="en-GB"/>
        </w:rPr>
        <w:t xml:space="preserve">La apăsarea butonului </w:t>
      </w:r>
      <w:r w:rsidRPr="0091586C">
        <w:rPr>
          <w:rFonts w:ascii="Arial" w:hAnsi="Arial" w:cs="Arial"/>
          <w:i/>
          <w:iCs/>
          <w:sz w:val="36"/>
          <w:szCs w:val="36"/>
          <w:lang w:eastAsia="en-GB"/>
        </w:rPr>
        <w:t>Notifică elevii</w:t>
      </w:r>
      <w:r w:rsidRPr="0091586C">
        <w:rPr>
          <w:rFonts w:ascii="Arial" w:hAnsi="Arial" w:cs="Arial"/>
          <w:sz w:val="36"/>
          <w:szCs w:val="36"/>
          <w:lang w:eastAsia="en-GB"/>
        </w:rPr>
        <w:t xml:space="preserve"> se                                               se vor trimite mesaje de informare cu privire la data returnării pe Whatsapp elevilor colorați cu roșu sau galben.</w:t>
      </w:r>
    </w:p>
    <w:p w14:paraId="12632D33" w14:textId="32FEA69E" w:rsidR="00AC1EA5" w:rsidRPr="0091586C" w:rsidRDefault="0008783E" w:rsidP="00037305">
      <w:pPr>
        <w:spacing w:line="276" w:lineRule="auto"/>
        <w:rPr>
          <w:rFonts w:ascii="Arial" w:hAnsi="Arial" w:cs="Arial"/>
          <w:i/>
          <w:iCs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F7D621" wp14:editId="739A1D9B">
                <wp:simplePos x="0" y="0"/>
                <wp:positionH relativeFrom="column">
                  <wp:posOffset>3133725</wp:posOffset>
                </wp:positionH>
                <wp:positionV relativeFrom="paragraph">
                  <wp:posOffset>10795</wp:posOffset>
                </wp:positionV>
                <wp:extent cx="1242695" cy="419100"/>
                <wp:effectExtent l="1371600" t="19050" r="14605" b="266700"/>
                <wp:wrapNone/>
                <wp:docPr id="2144815330" name="Callout: Bent 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419100"/>
                        </a:xfrm>
                        <a:prstGeom prst="borderCallout2">
                          <a:avLst>
                            <a:gd name="adj1" fmla="val -2716"/>
                            <a:gd name="adj2" fmla="val -2955"/>
                            <a:gd name="adj3" fmla="val 89292"/>
                            <a:gd name="adj4" fmla="val -26242"/>
                            <a:gd name="adj5" fmla="val 158224"/>
                            <a:gd name="adj6" fmla="val -109948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1B1AC" w14:textId="1DBA54CA" w:rsidR="00AC1EA5" w:rsidRPr="00AC1EA5" w:rsidRDefault="00AC1EA5" w:rsidP="00AC1EA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C1EA5">
                              <w:rPr>
                                <w:sz w:val="20"/>
                                <w:szCs w:val="20"/>
                              </w:rPr>
                              <w:t>Filtru de căutare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7D621" id="Callout: Bent Line 10" o:spid="_x0000_s1033" type="#_x0000_t48" style="position:absolute;margin-left:246.75pt;margin-top:.85pt;width:97.85pt;height:3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" adj="-23749,34176,-5668,19287,-638,-587" fillcolor="#2b579a [3208]" strokecolor="#152b4c [1608]" strokeweight="1pt">
                <v:textbox>
                  <w:txbxContent>
                    <w:p w14:paraId="3671B1AC" w14:textId="1DBA54CA" w:rsidR="00AC1EA5" w:rsidRPr="00AC1EA5" w:rsidRDefault="00AC1EA5" w:rsidP="00AC1EA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C1EA5">
                        <w:rPr>
                          <w:sz w:val="20"/>
                          <w:szCs w:val="20"/>
                        </w:rPr>
                        <w:t>Filtru de căutare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91586C">
        <w:rPr>
          <w:rFonts w:ascii="Arial" w:hAnsi="Arial" w:cs="Arial"/>
          <w:noProof/>
          <w:color w:val="70AD47" w:themeColor="accent6"/>
          <w:sz w:val="36"/>
          <w:szCs w:val="36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1BE751" wp14:editId="6E4AD4B6">
                <wp:simplePos x="0" y="0"/>
                <wp:positionH relativeFrom="column">
                  <wp:posOffset>-920115</wp:posOffset>
                </wp:positionH>
                <wp:positionV relativeFrom="paragraph">
                  <wp:posOffset>266700</wp:posOffset>
                </wp:positionV>
                <wp:extent cx="779145" cy="564515"/>
                <wp:effectExtent l="0" t="0" r="268605" b="26035"/>
                <wp:wrapNone/>
                <wp:docPr id="2141743768" name="Callout: Bent Lin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9145" cy="5645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93983"/>
                            <a:gd name="adj6" fmla="val -31728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743EA" w14:textId="1FD7D177" w:rsidR="00AC1EA5" w:rsidRPr="00AC1EA5" w:rsidRDefault="00AC1EA5" w:rsidP="00AC1EA5">
                            <w:pPr>
                              <w:jc w:val="center"/>
                            </w:pPr>
                            <w:r>
                              <w:t xml:space="preserve">Bara </w:t>
                            </w:r>
                            <w:r>
                              <w:t>de căutare (Enter)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E751" id="Callout: Bent Line 11" o:spid="_x0000_s1034" type="#_x0000_t48" style="position:absolute;margin-left:-72.45pt;margin-top:21pt;width:61.35pt;height:44.4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" adj="-6853,20300" fillcolor="#2b579a [3208]" strokecolor="#152b4c [1608]" strokeweight="1pt">
                <v:textbox>
                  <w:txbxContent>
                    <w:p w14:paraId="61B743EA" w14:textId="1FD7D177" w:rsidR="00AC1EA5" w:rsidRPr="00AC1EA5" w:rsidRDefault="00AC1EA5" w:rsidP="00AC1EA5">
                      <w:pPr>
                        <w:jc w:val="center"/>
                      </w:pPr>
                      <w:r>
                        <w:t xml:space="preserve">Bara </w:t>
                      </w:r>
                      <w:r>
                        <w:t>de căutare (Enter)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1EA5" w:rsidRPr="0091586C">
        <w:rPr>
          <w:rFonts w:ascii="Arial" w:hAnsi="Arial" w:cs="Arial"/>
          <w:sz w:val="36"/>
          <w:szCs w:val="36"/>
          <w:lang w:eastAsia="en-GB"/>
        </w:rPr>
        <w:t xml:space="preserve">6.3. Fereastra </w:t>
      </w:r>
      <w:r w:rsidR="00AC1EA5" w:rsidRPr="0091586C">
        <w:rPr>
          <w:rFonts w:ascii="Arial" w:hAnsi="Arial" w:cs="Arial"/>
          <w:i/>
          <w:iCs/>
          <w:sz w:val="36"/>
          <w:szCs w:val="36"/>
          <w:lang w:eastAsia="en-GB"/>
        </w:rPr>
        <w:t>Listă cărți</w:t>
      </w:r>
    </w:p>
    <w:p w14:paraId="494DDF92" w14:textId="7E6E401A" w:rsidR="00AC1EA5" w:rsidRPr="0091586C" w:rsidRDefault="0008783E" w:rsidP="00037305">
      <w:pPr>
        <w:spacing w:line="276" w:lineRule="auto"/>
        <w:rPr>
          <w:rFonts w:ascii="Arial" w:hAnsi="Arial" w:cs="Arial"/>
          <w:sz w:val="36"/>
          <w:szCs w:val="36"/>
          <w:lang w:eastAsia="en-GB"/>
        </w:rPr>
      </w:pPr>
      <w:r w:rsidRPr="0091586C">
        <w:rPr>
          <w:rFonts w:ascii="Arial" w:hAnsi="Arial" w:cs="Arial"/>
          <w:noProof/>
          <w:sz w:val="36"/>
          <w:szCs w:val="36"/>
          <w:lang w:eastAsia="en-GB"/>
        </w:rPr>
        <w:drawing>
          <wp:anchor distT="0" distB="0" distL="114300" distR="114300" simplePos="0" relativeHeight="251685888" behindDoc="1" locked="0" layoutInCell="1" allowOverlap="1" wp14:anchorId="08B81637" wp14:editId="0E6178B4">
            <wp:simplePos x="0" y="0"/>
            <wp:positionH relativeFrom="column">
              <wp:posOffset>-146685</wp:posOffset>
            </wp:positionH>
            <wp:positionV relativeFrom="paragraph">
              <wp:posOffset>86995</wp:posOffset>
            </wp:positionV>
            <wp:extent cx="5905500" cy="3952875"/>
            <wp:effectExtent l="0" t="0" r="0" b="9525"/>
            <wp:wrapNone/>
            <wp:docPr id="1803557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02E0B4" w14:textId="179C2B15" w:rsidR="008542FC" w:rsidRPr="0091586C" w:rsidRDefault="008542FC" w:rsidP="00037305">
      <w:pPr>
        <w:spacing w:line="276" w:lineRule="auto"/>
        <w:rPr>
          <w:rFonts w:ascii="Arial" w:hAnsi="Arial" w:cs="Arial"/>
          <w:color w:val="70AD47" w:themeColor="accent6"/>
          <w:sz w:val="36"/>
          <w:szCs w:val="36"/>
          <w:lang w:eastAsia="en-GB"/>
        </w:rPr>
      </w:pPr>
    </w:p>
    <w:p w14:paraId="1B814453" w14:textId="3757A8E4" w:rsidR="008542FC" w:rsidRPr="0091586C" w:rsidRDefault="008542FC" w:rsidP="00037305">
      <w:pPr>
        <w:spacing w:line="276" w:lineRule="auto"/>
        <w:rPr>
          <w:rFonts w:ascii="Arial" w:hAnsi="Arial" w:cs="Arial"/>
          <w:color w:val="70AD47" w:themeColor="accent6"/>
          <w:sz w:val="36"/>
          <w:szCs w:val="36"/>
          <w:lang w:eastAsia="en-GB"/>
        </w:rPr>
      </w:pPr>
    </w:p>
    <w:p w14:paraId="6DD472B5" w14:textId="5E614084" w:rsidR="008542FC" w:rsidRPr="0091586C" w:rsidRDefault="008542FC" w:rsidP="00037305">
      <w:pPr>
        <w:spacing w:line="276" w:lineRule="auto"/>
        <w:rPr>
          <w:rFonts w:ascii="Arial" w:hAnsi="Arial" w:cs="Arial"/>
          <w:color w:val="70AD47" w:themeColor="accent6"/>
          <w:sz w:val="36"/>
          <w:szCs w:val="36"/>
          <w:lang w:eastAsia="en-GB"/>
        </w:rPr>
      </w:pPr>
    </w:p>
    <w:p w14:paraId="32C8104D" w14:textId="77777777" w:rsidR="00AF5030" w:rsidRPr="0091586C" w:rsidRDefault="00AF5030" w:rsidP="00037305">
      <w:pPr>
        <w:spacing w:line="276" w:lineRule="auto"/>
        <w:rPr>
          <w:sz w:val="40"/>
          <w:szCs w:val="40"/>
          <w:lang w:eastAsia="en-GB"/>
        </w:rPr>
      </w:pPr>
    </w:p>
    <w:p w14:paraId="06B4A824" w14:textId="77777777" w:rsidR="0008783E" w:rsidRPr="0091586C" w:rsidRDefault="0008783E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</w:p>
    <w:p w14:paraId="1A44AEDC" w14:textId="77777777" w:rsidR="0008783E" w:rsidRPr="0091586C" w:rsidRDefault="0008783E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</w:p>
    <w:p w14:paraId="1B5B810B" w14:textId="5BA3140A" w:rsidR="00F16A1D" w:rsidRPr="0091586C" w:rsidRDefault="00F16A1D" w:rsidP="00037305">
      <w:pPr>
        <w:spacing w:line="276" w:lineRule="auto"/>
        <w:rPr>
          <w:rFonts w:ascii="Arial" w:hAnsi="Arial" w:cs="Arial"/>
          <w:i/>
          <w:iCs/>
          <w:sz w:val="32"/>
          <w:szCs w:val="32"/>
          <w:lang w:eastAsia="en-GB"/>
        </w:rPr>
      </w:pPr>
      <w:r w:rsidRPr="0091586C">
        <w:rPr>
          <w:noProof/>
        </w:rPr>
        <w:drawing>
          <wp:anchor distT="0" distB="0" distL="114300" distR="114300" simplePos="0" relativeHeight="251672576" behindDoc="0" locked="0" layoutInCell="1" allowOverlap="1" wp14:anchorId="2D78D02D" wp14:editId="6D88FB4A">
            <wp:simplePos x="0" y="0"/>
            <wp:positionH relativeFrom="column">
              <wp:posOffset>4523740</wp:posOffset>
            </wp:positionH>
            <wp:positionV relativeFrom="paragraph">
              <wp:posOffset>389559</wp:posOffset>
            </wp:positionV>
            <wp:extent cx="1876425" cy="1463040"/>
            <wp:effectExtent l="0" t="0" r="9525" b="3810"/>
            <wp:wrapNone/>
            <wp:docPr id="1410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0632" name=""/>
                    <pic:cNvPicPr/>
                  </pic:nvPicPr>
                  <pic:blipFill rotWithShape="1">
                    <a:blip r:embed="rId49"/>
                    <a:srcRect l="42685" t="40440" r="41538" b="37688"/>
                    <a:stretch/>
                  </pic:blipFill>
                  <pic:spPr bwMode="auto">
                    <a:xfrm>
                      <a:off x="0" y="0"/>
                      <a:ext cx="187642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1EA5" w:rsidRPr="0091586C">
        <w:rPr>
          <w:rFonts w:ascii="Arial" w:hAnsi="Arial" w:cs="Arial"/>
          <w:sz w:val="32"/>
          <w:szCs w:val="32"/>
          <w:lang w:eastAsia="en-GB"/>
        </w:rPr>
        <w:t xml:space="preserve">Butonul </w:t>
      </w:r>
      <w:r w:rsidR="00AC1EA5" w:rsidRPr="0091586C">
        <w:rPr>
          <w:rFonts w:ascii="Arial" w:hAnsi="Arial" w:cs="Arial"/>
          <w:i/>
          <w:iCs/>
          <w:sz w:val="32"/>
          <w:szCs w:val="32"/>
          <w:lang w:eastAsia="en-GB"/>
        </w:rPr>
        <w:t>Adaugă carte</w:t>
      </w:r>
      <w:r w:rsidR="00AC1EA5" w:rsidRPr="0091586C">
        <w:rPr>
          <w:rFonts w:ascii="Arial" w:hAnsi="Arial" w:cs="Arial"/>
          <w:sz w:val="32"/>
          <w:szCs w:val="32"/>
          <w:lang w:eastAsia="en-GB"/>
        </w:rPr>
        <w:t xml:space="preserve"> deschide fereastra cu același nume. După introducerea datelor se apasă butonul </w:t>
      </w:r>
      <w:r w:rsidR="00AC1EA5" w:rsidRPr="0091586C">
        <w:rPr>
          <w:rFonts w:ascii="Arial" w:hAnsi="Arial" w:cs="Arial"/>
          <w:i/>
          <w:iCs/>
          <w:sz w:val="32"/>
          <w:szCs w:val="32"/>
          <w:lang w:eastAsia="en-GB"/>
        </w:rPr>
        <w:t>Salvare.</w:t>
      </w:r>
    </w:p>
    <w:p w14:paraId="6663B52C" w14:textId="758CE694" w:rsidR="00F16A1D" w:rsidRPr="0091586C" w:rsidRDefault="00F16A1D" w:rsidP="00037305">
      <w:pPr>
        <w:spacing w:line="276" w:lineRule="auto"/>
        <w:rPr>
          <w:rFonts w:ascii="Arial" w:hAnsi="Arial" w:cs="Arial"/>
          <w:i/>
          <w:iCs/>
          <w:sz w:val="32"/>
          <w:szCs w:val="32"/>
          <w:lang w:eastAsia="en-GB"/>
        </w:rPr>
      </w:pPr>
    </w:p>
    <w:p w14:paraId="053CF732" w14:textId="71C3112B" w:rsidR="00F16A1D" w:rsidRPr="0091586C" w:rsidRDefault="00F16A1D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 xml:space="preserve">Butonul </w:t>
      </w:r>
      <w:r w:rsidRPr="0091586C">
        <w:rPr>
          <w:rFonts w:ascii="Arial" w:hAnsi="Arial" w:cs="Arial"/>
          <w:i/>
          <w:iCs/>
          <w:sz w:val="32"/>
          <w:szCs w:val="32"/>
          <w:lang w:eastAsia="en-GB"/>
        </w:rPr>
        <w:t>Șterge carte</w:t>
      </w:r>
      <w:r w:rsidRPr="0091586C">
        <w:rPr>
          <w:rFonts w:ascii="Arial" w:hAnsi="Arial" w:cs="Arial"/>
          <w:sz w:val="32"/>
          <w:szCs w:val="32"/>
          <w:lang w:eastAsia="en-GB"/>
        </w:rPr>
        <w:t xml:space="preserve"> se poate apăsa după</w:t>
      </w:r>
    </w:p>
    <w:p w14:paraId="11EC03EE" w14:textId="1CB56FDA" w:rsidR="00F16A1D" w:rsidRPr="0091586C" w:rsidRDefault="00F16A1D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selectarea unei cărți din tabelă, iar aceasta</w:t>
      </w:r>
    </w:p>
    <w:p w14:paraId="084058B6" w14:textId="50C2800E" w:rsidR="00F16A1D" w:rsidRPr="0091586C" w:rsidRDefault="00F16A1D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va duce la eliminarea acelei cărți din baza de date.</w:t>
      </w:r>
    </w:p>
    <w:p w14:paraId="48BA5A8F" w14:textId="39A24EEE" w:rsidR="00AC1EA5" w:rsidRPr="0091586C" w:rsidRDefault="00AC1EA5" w:rsidP="00037305">
      <w:pPr>
        <w:spacing w:line="276" w:lineRule="auto"/>
        <w:rPr>
          <w:rFonts w:ascii="Arial" w:hAnsi="Arial" w:cs="Arial"/>
          <w:b/>
          <w:bCs/>
          <w:i/>
          <w:iCs/>
          <w:sz w:val="32"/>
          <w:szCs w:val="32"/>
          <w:lang w:eastAsia="en-GB"/>
        </w:rPr>
      </w:pPr>
      <w:r w:rsidRPr="0091586C">
        <w:rPr>
          <w:rFonts w:ascii="Arial" w:hAnsi="Arial" w:cs="Arial"/>
          <w:i/>
          <w:iCs/>
          <w:sz w:val="32"/>
          <w:szCs w:val="32"/>
          <w:lang w:eastAsia="en-GB"/>
        </w:rPr>
        <w:t xml:space="preserve"> </w:t>
      </w:r>
    </w:p>
    <w:p w14:paraId="25E62A84" w14:textId="2E804C61" w:rsidR="00F16A1D" w:rsidRPr="0091586C" w:rsidRDefault="00F16A1D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 xml:space="preserve">Butonul </w:t>
      </w:r>
      <w:r w:rsidRPr="0091586C">
        <w:rPr>
          <w:rFonts w:ascii="Arial" w:hAnsi="Arial" w:cs="Arial"/>
          <w:i/>
          <w:iCs/>
          <w:sz w:val="32"/>
          <w:szCs w:val="32"/>
          <w:lang w:eastAsia="en-GB"/>
        </w:rPr>
        <w:t>Generează cod QR</w:t>
      </w:r>
      <w:r w:rsidRPr="0091586C">
        <w:rPr>
          <w:rFonts w:ascii="Arial" w:hAnsi="Arial" w:cs="Arial"/>
          <w:sz w:val="32"/>
          <w:szCs w:val="32"/>
          <w:lang w:eastAsia="en-GB"/>
        </w:rPr>
        <w:t xml:space="preserve"> se poate apăsa după selectarea unei cărți din tabelă, iar programul va genera codul QR care conține datele acelei cărți și-l va salva în directorul programului.</w:t>
      </w:r>
    </w:p>
    <w:p w14:paraId="15DABA42" w14:textId="77777777" w:rsidR="00AF5030" w:rsidRPr="0091586C" w:rsidRDefault="00AF5030" w:rsidP="00037305">
      <w:pPr>
        <w:spacing w:line="276" w:lineRule="auto"/>
        <w:rPr>
          <w:noProof/>
        </w:rPr>
      </w:pPr>
    </w:p>
    <w:p w14:paraId="6B6A4632" w14:textId="4D35FF14" w:rsidR="00C1148B" w:rsidRPr="0091586C" w:rsidRDefault="00C1148B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</w:p>
    <w:p w14:paraId="2C10495C" w14:textId="7769BB71" w:rsidR="00C1148B" w:rsidRPr="0091586C" w:rsidRDefault="00C1148B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Pentru a face o căutare, se selectează prima data criteriul (Cod/ Autor/Titlu etc.) apoi se scrie în bara de căutare cuvântul căutat sau o parte din acesta. La apăsarea tastei ENTER se va afișa în tabelă doar rezultatele căutate.</w:t>
      </w:r>
    </w:p>
    <w:p w14:paraId="3CC97213" w14:textId="47DCE1E2" w:rsidR="00C1148B" w:rsidRPr="0091586C" w:rsidRDefault="00C1148B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i/>
          <w:iCs/>
          <w:sz w:val="36"/>
          <w:szCs w:val="36"/>
          <w:lang w:eastAsia="en-GB"/>
        </w:rPr>
        <w:lastRenderedPageBreak/>
        <w:t>6.4. Fereastra Listă elevi</w:t>
      </w:r>
      <w:r w:rsidR="007A05D6" w:rsidRPr="0091586C">
        <w:rPr>
          <w:rFonts w:ascii="Arial" w:hAnsi="Arial" w:cs="Arial"/>
          <w:i/>
          <w:iCs/>
          <w:sz w:val="32"/>
          <w:szCs w:val="32"/>
          <w:lang w:eastAsia="en-GB"/>
        </w:rPr>
        <w:t xml:space="preserve"> </w:t>
      </w:r>
      <w:r w:rsidR="007A05D6" w:rsidRPr="0091586C">
        <w:rPr>
          <w:rFonts w:ascii="Arial" w:hAnsi="Arial" w:cs="Arial"/>
          <w:sz w:val="32"/>
          <w:szCs w:val="32"/>
          <w:lang w:eastAsia="en-GB"/>
        </w:rPr>
        <w:t xml:space="preserve">seamănă cu fereastra </w:t>
      </w:r>
      <w:r w:rsidR="007A05D6" w:rsidRPr="0091586C">
        <w:rPr>
          <w:rFonts w:ascii="Arial" w:hAnsi="Arial" w:cs="Arial"/>
          <w:i/>
          <w:iCs/>
          <w:sz w:val="32"/>
          <w:szCs w:val="32"/>
          <w:lang w:eastAsia="en-GB"/>
        </w:rPr>
        <w:t>Listă cărți</w:t>
      </w:r>
      <w:r w:rsidR="00AF5030" w:rsidRPr="0091586C">
        <w:rPr>
          <w:noProof/>
        </w:rPr>
        <w:drawing>
          <wp:inline distT="0" distB="0" distL="0" distR="0" wp14:anchorId="7FD2838C" wp14:editId="18124254">
            <wp:extent cx="5934075" cy="2228850"/>
            <wp:effectExtent l="0" t="0" r="9525" b="0"/>
            <wp:docPr id="3137010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86"/>
                    <a:stretch/>
                  </pic:blipFill>
                  <pic:spPr bwMode="auto">
                    <a:xfrm>
                      <a:off x="0" y="0"/>
                      <a:ext cx="59340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1103" w14:textId="661B5C13" w:rsidR="007A05D6" w:rsidRPr="0091586C" w:rsidRDefault="007A05D6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 xml:space="preserve">Butoanele sunt aceleași și fac același lucru cu excepția butonului </w:t>
      </w:r>
      <w:r w:rsidRPr="0091586C">
        <w:rPr>
          <w:rFonts w:ascii="Arial" w:hAnsi="Arial" w:cs="Arial"/>
          <w:i/>
          <w:iCs/>
          <w:sz w:val="32"/>
          <w:szCs w:val="32"/>
          <w:lang w:eastAsia="en-GB"/>
        </w:rPr>
        <w:t xml:space="preserve">Adaugă împrumut. </w:t>
      </w:r>
      <w:r w:rsidRPr="0091586C">
        <w:rPr>
          <w:rFonts w:ascii="Arial" w:hAnsi="Arial" w:cs="Arial"/>
          <w:sz w:val="32"/>
          <w:szCs w:val="32"/>
          <w:lang w:eastAsia="en-GB"/>
        </w:rPr>
        <w:t>Acesta poate fi apăsat dupa selectarea elevului care va împrumuta cartea, și deschide fereastra cu același nume.</w:t>
      </w:r>
    </w:p>
    <w:p w14:paraId="47118C80" w14:textId="4C4F762A" w:rsidR="007A05D6" w:rsidRPr="0091586C" w:rsidRDefault="00341568" w:rsidP="00037305">
      <w:pPr>
        <w:spacing w:line="276" w:lineRule="auto"/>
        <w:rPr>
          <w:noProof/>
        </w:rPr>
      </w:pPr>
      <w:r w:rsidRPr="0091586C">
        <w:rPr>
          <w:noProof/>
        </w:rPr>
        <w:drawing>
          <wp:inline distT="0" distB="0" distL="0" distR="0" wp14:anchorId="7D79B35A" wp14:editId="6985C7D0">
            <wp:extent cx="5934075" cy="2543175"/>
            <wp:effectExtent l="0" t="0" r="9525" b="9525"/>
            <wp:docPr id="80445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43B2" w14:textId="058394B1" w:rsidR="007A05D6" w:rsidRPr="0091586C" w:rsidRDefault="007A05D6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</w:p>
    <w:p w14:paraId="793C35B8" w14:textId="1693AFC6" w:rsidR="007A05D6" w:rsidRPr="0091586C" w:rsidRDefault="007A05D6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 xml:space="preserve">Există două posibilități de a introduce cartea care va fi împrumutată: </w:t>
      </w:r>
    </w:p>
    <w:p w14:paraId="2370A955" w14:textId="3609EF1E" w:rsidR="007A05D6" w:rsidRPr="0091586C" w:rsidRDefault="007A05D6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-prin introducerea codului cărți în casetă</w:t>
      </w:r>
    </w:p>
    <w:p w14:paraId="6268F922" w14:textId="0AF02F38" w:rsidR="007A05D6" w:rsidRPr="0091586C" w:rsidRDefault="007A05D6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lastRenderedPageBreak/>
        <w:t>-prin scanarea codul QR de pe carte</w:t>
      </w:r>
    </w:p>
    <w:p w14:paraId="472D7C67" w14:textId="1F5CC0DE" w:rsidR="00BF3DC0" w:rsidRPr="0091586C" w:rsidRDefault="007A05D6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Apoi prin apăsarea butonului Salvare împrumutul se va salva în baza de date și va apare și în tabela din fereastra Cărți împrumutate.</w:t>
      </w:r>
    </w:p>
    <w:p w14:paraId="41296355" w14:textId="4027075A" w:rsidR="00E921E5" w:rsidRPr="0091586C" w:rsidRDefault="00E921E5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7. Viitoare îmbunătățiri</w:t>
      </w:r>
    </w:p>
    <w:p w14:paraId="0E85FA4D" w14:textId="789AD9B2" w:rsidR="00BF3DC0" w:rsidRPr="0091586C" w:rsidRDefault="00BF3DC0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-</w:t>
      </w:r>
      <w:r w:rsidR="00892D53" w:rsidRPr="0091586C">
        <w:rPr>
          <w:rFonts w:ascii="Arial" w:hAnsi="Arial" w:cs="Arial"/>
          <w:sz w:val="32"/>
          <w:szCs w:val="32"/>
          <w:lang w:eastAsia="en-GB"/>
        </w:rPr>
        <w:t>mărirea font-ului textului din tabele;</w:t>
      </w:r>
    </w:p>
    <w:p w14:paraId="468CF789" w14:textId="08D726B5" w:rsidR="00892D53" w:rsidRPr="0091586C" w:rsidRDefault="00892D53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 xml:space="preserve">-posibilitatea reținerii istoricului împrumuturilor realizat de fiecare elev, dar și </w:t>
      </w:r>
      <w:r w:rsidR="005A1735" w:rsidRPr="0091586C">
        <w:rPr>
          <w:rFonts w:ascii="Arial" w:hAnsi="Arial" w:cs="Arial"/>
          <w:sz w:val="32"/>
          <w:szCs w:val="32"/>
          <w:lang w:eastAsia="en-GB"/>
        </w:rPr>
        <w:t>suferite de fiecare carte, și generarea unor raporturi despre acesta</w:t>
      </w:r>
    </w:p>
    <w:p w14:paraId="04E859F4" w14:textId="6B56924F" w:rsidR="005A1735" w:rsidRPr="0091586C" w:rsidRDefault="005A1735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-posibilitatea folosir</w:t>
      </w:r>
      <w:r w:rsidR="0091586C" w:rsidRPr="0091586C">
        <w:rPr>
          <w:rFonts w:ascii="Arial" w:hAnsi="Arial" w:cs="Arial"/>
          <w:sz w:val="32"/>
          <w:szCs w:val="32"/>
          <w:lang w:eastAsia="en-GB"/>
        </w:rPr>
        <w:t>i</w:t>
      </w:r>
      <w:r w:rsidRPr="0091586C">
        <w:rPr>
          <w:rFonts w:ascii="Arial" w:hAnsi="Arial" w:cs="Arial"/>
          <w:sz w:val="32"/>
          <w:szCs w:val="32"/>
          <w:lang w:eastAsia="en-GB"/>
        </w:rPr>
        <w:t>i unui scanner de coduri QR în loc de camerele web sau a telefonului pe post de scanner</w:t>
      </w:r>
    </w:p>
    <w:p w14:paraId="0BF54277" w14:textId="7548735A" w:rsidR="00E921E5" w:rsidRPr="0091586C" w:rsidRDefault="005A1735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-posibilitatea editării în tabele a datelor și apoi salvarea automata a acestor modificări în baza de date</w:t>
      </w:r>
    </w:p>
    <w:p w14:paraId="40BDAEC9" w14:textId="654A6745" w:rsidR="005A1735" w:rsidRDefault="005A1735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91586C">
        <w:rPr>
          <w:rFonts w:ascii="Arial" w:hAnsi="Arial" w:cs="Arial"/>
          <w:sz w:val="32"/>
          <w:szCs w:val="32"/>
          <w:lang w:eastAsia="en-GB"/>
        </w:rPr>
        <w:t>-pe website, posibilitatea trimiterii unui mesaj prin e-mail către bibliotecar</w:t>
      </w:r>
    </w:p>
    <w:p w14:paraId="4B78A864" w14:textId="22EE8FBF" w:rsidR="00370DF2" w:rsidRDefault="00370DF2" w:rsidP="00037305">
      <w:pPr>
        <w:spacing w:line="276" w:lineRule="auto"/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</w:pPr>
      <w:r w:rsidRPr="00370DF2">
        <w:rPr>
          <w:rFonts w:ascii="Arial" w:hAnsi="Arial" w:cs="Arial"/>
          <w:color w:val="2E74B5" w:themeColor="accent1" w:themeShade="BF"/>
          <w:sz w:val="44"/>
          <w:szCs w:val="44"/>
          <w:lang w:eastAsia="en-GB"/>
        </w:rPr>
        <w:t>8.Opinii</w:t>
      </w:r>
    </w:p>
    <w:p w14:paraId="7BB0B76B" w14:textId="22D4EC1D" w:rsidR="00370DF2" w:rsidRDefault="00370DF2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 w:rsidRPr="00370DF2">
        <w:rPr>
          <w:rFonts w:ascii="Arial" w:hAnsi="Arial" w:cs="Arial"/>
          <w:sz w:val="32"/>
          <w:szCs w:val="32"/>
          <w:lang w:eastAsia="en-GB"/>
        </w:rPr>
        <w:t>Am ales aceste limbaje de programare și tehnologii datorită faptului că au fost ușor de înțeles și învățat și au permis implementarea ideilor noastre.</w:t>
      </w:r>
    </w:p>
    <w:p w14:paraId="1C975167" w14:textId="7F5A1AEA" w:rsidR="00370DF2" w:rsidRPr="00D93A41" w:rsidRDefault="00370DF2" w:rsidP="00037305">
      <w:pPr>
        <w:spacing w:line="276" w:lineRule="auto"/>
        <w:rPr>
          <w:rFonts w:ascii="Arial" w:hAnsi="Arial" w:cs="Arial"/>
          <w:sz w:val="32"/>
          <w:szCs w:val="32"/>
          <w:lang w:eastAsia="en-GB"/>
        </w:rPr>
      </w:pPr>
      <w:r>
        <w:rPr>
          <w:rFonts w:ascii="Arial" w:hAnsi="Arial" w:cs="Arial"/>
          <w:sz w:val="32"/>
          <w:szCs w:val="32"/>
          <w:lang w:eastAsia="en-GB"/>
        </w:rPr>
        <w:t xml:space="preserve">Opinia noastră despre ideea de a creea o aplicație care gestionează o bibliotecă este aceea că </w:t>
      </w:r>
      <w:r w:rsidR="00B879A7">
        <w:rPr>
          <w:rFonts w:ascii="Arial" w:hAnsi="Arial" w:cs="Arial"/>
          <w:sz w:val="32"/>
          <w:szCs w:val="32"/>
          <w:lang w:eastAsia="en-GB"/>
        </w:rPr>
        <w:t>este foarte utilă pentru biblioteca noastră și credem că va atrage elevii spre lectură prin intermediul site-ului. Este primul nostru software și ne bucurăm că am reușit să facem ceea ce ne-am imaginat și am dorit să există.</w:t>
      </w:r>
      <w:r w:rsidR="004F65BA">
        <w:rPr>
          <w:rFonts w:ascii="Arial" w:hAnsi="Arial" w:cs="Arial"/>
          <w:sz w:val="32"/>
          <w:szCs w:val="32"/>
          <w:lang w:eastAsia="en-GB"/>
        </w:rPr>
        <w:t xml:space="preserve"> Suntem mândrii de noi și de programul nostru.</w:t>
      </w:r>
    </w:p>
    <w:sectPr w:rsidR="00370DF2" w:rsidRPr="00D93A41" w:rsidSect="006C2BD5">
      <w:footerReference w:type="default" r:id="rId52"/>
      <w:pgSz w:w="12240" w:h="15840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4C776" w14:textId="77777777" w:rsidR="00E020C3" w:rsidRDefault="00E020C3">
      <w:pPr>
        <w:spacing w:line="240" w:lineRule="auto"/>
      </w:pPr>
      <w:r>
        <w:separator/>
      </w:r>
    </w:p>
  </w:endnote>
  <w:endnote w:type="continuationSeparator" w:id="0">
    <w:p w14:paraId="4023DFED" w14:textId="77777777" w:rsidR="00E020C3" w:rsidRDefault="00E020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77096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0052A" w14:textId="299D19CF" w:rsidR="00845E36" w:rsidRDefault="00845E3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ED9EC" w14:textId="77777777" w:rsidR="006C2BD5" w:rsidRDefault="006C2B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622F7" w14:textId="77777777" w:rsidR="00E020C3" w:rsidRDefault="00E020C3">
      <w:pPr>
        <w:spacing w:line="240" w:lineRule="auto"/>
      </w:pPr>
      <w:r>
        <w:separator/>
      </w:r>
    </w:p>
  </w:footnote>
  <w:footnote w:type="continuationSeparator" w:id="0">
    <w:p w14:paraId="127292B4" w14:textId="77777777" w:rsidR="00E020C3" w:rsidRDefault="00E020C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1566CE4"/>
    <w:multiLevelType w:val="hybridMultilevel"/>
    <w:tmpl w:val="4CF023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72229B"/>
    <w:multiLevelType w:val="hybridMultilevel"/>
    <w:tmpl w:val="D6B2FBF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5B07C6A"/>
    <w:multiLevelType w:val="hybridMultilevel"/>
    <w:tmpl w:val="0B7A92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FC7316"/>
    <w:multiLevelType w:val="hybridMultilevel"/>
    <w:tmpl w:val="C638F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5" w15:restartNumberingAfterBreak="0">
    <w:nsid w:val="7AEF6C32"/>
    <w:multiLevelType w:val="hybridMultilevel"/>
    <w:tmpl w:val="35DA6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6631379">
    <w:abstractNumId w:val="14"/>
  </w:num>
  <w:num w:numId="2" w16cid:durableId="1057632021">
    <w:abstractNumId w:val="14"/>
    <w:lvlOverride w:ilvl="0">
      <w:startOverride w:val="1"/>
    </w:lvlOverride>
  </w:num>
  <w:num w:numId="3" w16cid:durableId="211430168">
    <w:abstractNumId w:val="14"/>
  </w:num>
  <w:num w:numId="4" w16cid:durableId="528034189">
    <w:abstractNumId w:val="14"/>
    <w:lvlOverride w:ilvl="0">
      <w:startOverride w:val="1"/>
    </w:lvlOverride>
  </w:num>
  <w:num w:numId="5" w16cid:durableId="487669219">
    <w:abstractNumId w:val="8"/>
  </w:num>
  <w:num w:numId="6" w16cid:durableId="287392737">
    <w:abstractNumId w:val="14"/>
    <w:lvlOverride w:ilvl="0">
      <w:startOverride w:val="1"/>
    </w:lvlOverride>
  </w:num>
  <w:num w:numId="7" w16cid:durableId="25625801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3069025">
    <w:abstractNumId w:val="9"/>
  </w:num>
  <w:num w:numId="9" w16cid:durableId="138216967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7387225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78343875">
    <w:abstractNumId w:val="7"/>
  </w:num>
  <w:num w:numId="12" w16cid:durableId="1748842566">
    <w:abstractNumId w:val="6"/>
  </w:num>
  <w:num w:numId="13" w16cid:durableId="912810375">
    <w:abstractNumId w:val="5"/>
  </w:num>
  <w:num w:numId="14" w16cid:durableId="1940215765">
    <w:abstractNumId w:val="4"/>
  </w:num>
  <w:num w:numId="15" w16cid:durableId="362558577">
    <w:abstractNumId w:val="3"/>
  </w:num>
  <w:num w:numId="16" w16cid:durableId="1785297838">
    <w:abstractNumId w:val="2"/>
  </w:num>
  <w:num w:numId="17" w16cid:durableId="1891771184">
    <w:abstractNumId w:val="1"/>
  </w:num>
  <w:num w:numId="18" w16cid:durableId="354234461">
    <w:abstractNumId w:val="0"/>
  </w:num>
  <w:num w:numId="19" w16cid:durableId="508445106">
    <w:abstractNumId w:val="15"/>
  </w:num>
  <w:num w:numId="20" w16cid:durableId="282542822">
    <w:abstractNumId w:val="11"/>
  </w:num>
  <w:num w:numId="21" w16cid:durableId="737050534">
    <w:abstractNumId w:val="13"/>
  </w:num>
  <w:num w:numId="22" w16cid:durableId="1729262473">
    <w:abstractNumId w:val="10"/>
  </w:num>
  <w:num w:numId="23" w16cid:durableId="770178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D05"/>
    <w:rsid w:val="00007202"/>
    <w:rsid w:val="000150E9"/>
    <w:rsid w:val="00030E3C"/>
    <w:rsid w:val="00037305"/>
    <w:rsid w:val="00072D27"/>
    <w:rsid w:val="00077A96"/>
    <w:rsid w:val="00083C22"/>
    <w:rsid w:val="00084C8D"/>
    <w:rsid w:val="00086E87"/>
    <w:rsid w:val="000871A8"/>
    <w:rsid w:val="0008783E"/>
    <w:rsid w:val="000A036B"/>
    <w:rsid w:val="000D0E4A"/>
    <w:rsid w:val="000F11B9"/>
    <w:rsid w:val="00102341"/>
    <w:rsid w:val="00105960"/>
    <w:rsid w:val="001073CE"/>
    <w:rsid w:val="00121553"/>
    <w:rsid w:val="00124088"/>
    <w:rsid w:val="00131CAB"/>
    <w:rsid w:val="00151889"/>
    <w:rsid w:val="001670E8"/>
    <w:rsid w:val="001A1119"/>
    <w:rsid w:val="001C1038"/>
    <w:rsid w:val="001C2CAB"/>
    <w:rsid w:val="001D0BD1"/>
    <w:rsid w:val="002017AC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2E7A93"/>
    <w:rsid w:val="00301789"/>
    <w:rsid w:val="00325194"/>
    <w:rsid w:val="00333C3C"/>
    <w:rsid w:val="00341568"/>
    <w:rsid w:val="00370DF2"/>
    <w:rsid w:val="003728E3"/>
    <w:rsid w:val="003962D3"/>
    <w:rsid w:val="003C7D9D"/>
    <w:rsid w:val="003E3A63"/>
    <w:rsid w:val="00406012"/>
    <w:rsid w:val="004215B9"/>
    <w:rsid w:val="00436AEC"/>
    <w:rsid w:val="00450D81"/>
    <w:rsid w:val="00457BEB"/>
    <w:rsid w:val="00461B2E"/>
    <w:rsid w:val="00482CFC"/>
    <w:rsid w:val="00487996"/>
    <w:rsid w:val="00491910"/>
    <w:rsid w:val="004A2AF6"/>
    <w:rsid w:val="004A3D03"/>
    <w:rsid w:val="004B6D7F"/>
    <w:rsid w:val="004B7A86"/>
    <w:rsid w:val="004D2E47"/>
    <w:rsid w:val="004D6906"/>
    <w:rsid w:val="004D785F"/>
    <w:rsid w:val="004E744B"/>
    <w:rsid w:val="004F65BA"/>
    <w:rsid w:val="004F7760"/>
    <w:rsid w:val="00520AC9"/>
    <w:rsid w:val="00555A5E"/>
    <w:rsid w:val="00561F9A"/>
    <w:rsid w:val="00594254"/>
    <w:rsid w:val="005A1735"/>
    <w:rsid w:val="005A5AB9"/>
    <w:rsid w:val="005B6EB8"/>
    <w:rsid w:val="00607758"/>
    <w:rsid w:val="00614CAB"/>
    <w:rsid w:val="00624EC2"/>
    <w:rsid w:val="00633BC0"/>
    <w:rsid w:val="00661DE5"/>
    <w:rsid w:val="006706DE"/>
    <w:rsid w:val="0069487E"/>
    <w:rsid w:val="006A648B"/>
    <w:rsid w:val="006B0B82"/>
    <w:rsid w:val="006B7EF2"/>
    <w:rsid w:val="006C2BD5"/>
    <w:rsid w:val="006C3B5F"/>
    <w:rsid w:val="006C4512"/>
    <w:rsid w:val="006D3A72"/>
    <w:rsid w:val="006F53EE"/>
    <w:rsid w:val="00717507"/>
    <w:rsid w:val="007263B8"/>
    <w:rsid w:val="00726D9C"/>
    <w:rsid w:val="00726F2C"/>
    <w:rsid w:val="00736D30"/>
    <w:rsid w:val="007378F1"/>
    <w:rsid w:val="00742FF3"/>
    <w:rsid w:val="00763BCB"/>
    <w:rsid w:val="00765F1C"/>
    <w:rsid w:val="007677C7"/>
    <w:rsid w:val="00794B27"/>
    <w:rsid w:val="007A05D6"/>
    <w:rsid w:val="007A73CB"/>
    <w:rsid w:val="007A7846"/>
    <w:rsid w:val="007B2795"/>
    <w:rsid w:val="007D49D5"/>
    <w:rsid w:val="007F66F5"/>
    <w:rsid w:val="00812400"/>
    <w:rsid w:val="0082203C"/>
    <w:rsid w:val="0083069C"/>
    <w:rsid w:val="00836062"/>
    <w:rsid w:val="008360A8"/>
    <w:rsid w:val="008416E0"/>
    <w:rsid w:val="00845E36"/>
    <w:rsid w:val="00853E64"/>
    <w:rsid w:val="008542FC"/>
    <w:rsid w:val="00892D53"/>
    <w:rsid w:val="00895251"/>
    <w:rsid w:val="00897BFF"/>
    <w:rsid w:val="008C2BF4"/>
    <w:rsid w:val="008C61B9"/>
    <w:rsid w:val="00912477"/>
    <w:rsid w:val="009139AF"/>
    <w:rsid w:val="0091586C"/>
    <w:rsid w:val="00943B06"/>
    <w:rsid w:val="00945864"/>
    <w:rsid w:val="009806F4"/>
    <w:rsid w:val="0098326E"/>
    <w:rsid w:val="009853E9"/>
    <w:rsid w:val="00996E16"/>
    <w:rsid w:val="009B1B3C"/>
    <w:rsid w:val="009B69C5"/>
    <w:rsid w:val="009D3947"/>
    <w:rsid w:val="009F72A7"/>
    <w:rsid w:val="009F7E7C"/>
    <w:rsid w:val="00A119D9"/>
    <w:rsid w:val="00A1309F"/>
    <w:rsid w:val="00A21BED"/>
    <w:rsid w:val="00A27D99"/>
    <w:rsid w:val="00A60D92"/>
    <w:rsid w:val="00A86EAC"/>
    <w:rsid w:val="00A923E7"/>
    <w:rsid w:val="00AA661C"/>
    <w:rsid w:val="00AC1EA5"/>
    <w:rsid w:val="00AC2F58"/>
    <w:rsid w:val="00AE47CB"/>
    <w:rsid w:val="00AF5030"/>
    <w:rsid w:val="00B13BA9"/>
    <w:rsid w:val="00B349E5"/>
    <w:rsid w:val="00B369B4"/>
    <w:rsid w:val="00B45973"/>
    <w:rsid w:val="00B52291"/>
    <w:rsid w:val="00B53817"/>
    <w:rsid w:val="00B61F85"/>
    <w:rsid w:val="00B879A7"/>
    <w:rsid w:val="00BA3CC7"/>
    <w:rsid w:val="00BB34B1"/>
    <w:rsid w:val="00BD026F"/>
    <w:rsid w:val="00BF3DC0"/>
    <w:rsid w:val="00BF457D"/>
    <w:rsid w:val="00BF4775"/>
    <w:rsid w:val="00C1148B"/>
    <w:rsid w:val="00C22553"/>
    <w:rsid w:val="00C73BA3"/>
    <w:rsid w:val="00CA0C45"/>
    <w:rsid w:val="00CA29AF"/>
    <w:rsid w:val="00CA3DBF"/>
    <w:rsid w:val="00CB1D0E"/>
    <w:rsid w:val="00CC3AB0"/>
    <w:rsid w:val="00CD4A9C"/>
    <w:rsid w:val="00CF0367"/>
    <w:rsid w:val="00CF12AE"/>
    <w:rsid w:val="00D16C95"/>
    <w:rsid w:val="00D1798D"/>
    <w:rsid w:val="00D26D05"/>
    <w:rsid w:val="00D44ACA"/>
    <w:rsid w:val="00D902A4"/>
    <w:rsid w:val="00D93A41"/>
    <w:rsid w:val="00DB2323"/>
    <w:rsid w:val="00DB331E"/>
    <w:rsid w:val="00DC208A"/>
    <w:rsid w:val="00DC4E21"/>
    <w:rsid w:val="00DD5358"/>
    <w:rsid w:val="00E020C3"/>
    <w:rsid w:val="00E224A0"/>
    <w:rsid w:val="00E254F0"/>
    <w:rsid w:val="00E4313F"/>
    <w:rsid w:val="00E51168"/>
    <w:rsid w:val="00E55B4B"/>
    <w:rsid w:val="00E55FC7"/>
    <w:rsid w:val="00E72A21"/>
    <w:rsid w:val="00E7715A"/>
    <w:rsid w:val="00E921E5"/>
    <w:rsid w:val="00E93D86"/>
    <w:rsid w:val="00EB700D"/>
    <w:rsid w:val="00F16A1D"/>
    <w:rsid w:val="00F33B83"/>
    <w:rsid w:val="00F41B42"/>
    <w:rsid w:val="00F54BD0"/>
    <w:rsid w:val="00F633E4"/>
    <w:rsid w:val="00FA2A21"/>
    <w:rsid w:val="00FB3BB2"/>
    <w:rsid w:val="00FC7CB2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39DE2F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9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  <w:rPr>
      <w:lang w:val="ro-RO"/>
    </w:rPr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FA2A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8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gif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hyperlink" Target="https://scolibra.000webhostapp.com/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www.color-hex.com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hyperlink" Target="https://www.libris.ro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fontTable" Target="fontTable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hyperlink" Target="https://stackoverflow.com/questions/65997525/how-to-install-all-my-python-modules-in-single-shot?noredirect=1&amp;lq=1" TargetMode="External"/><Relationship Id="rId44" Type="http://schemas.openxmlformats.org/officeDocument/2006/relationships/image" Target="media/image21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timo170/Scolibra.git" TargetMode="External"/><Relationship Id="rId22" Type="http://schemas.openxmlformats.org/officeDocument/2006/relationships/hyperlink" Target="https://mariadb.org/download/?t=mariadb&amp;p=mariadb&amp;r=11.2.0&amp;os=windows&amp;cpu=x86_64&amp;pkg=msi&amp;m=bme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www.wikipedia.org/" TargetMode="External"/><Relationship Id="rId43" Type="http://schemas.openxmlformats.org/officeDocument/2006/relationships/hyperlink" Target="https://booknation.ro/101-citate-despre-carti-cele-mai-frumoase-citate/" TargetMode="External"/><Relationship Id="rId48" Type="http://schemas.openxmlformats.org/officeDocument/2006/relationships/image" Target="media/image25.png"/><Relationship Id="rId8" Type="http://schemas.openxmlformats.org/officeDocument/2006/relationships/settings" Target="setting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hyperlink" Target="https://github.com/timo170/Scolibra.gi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hyperlink" Target="https://www.000webhost.com/" TargetMode="External"/><Relationship Id="rId46" Type="http://schemas.openxmlformats.org/officeDocument/2006/relationships/image" Target="media/image23.png"/><Relationship Id="rId20" Type="http://schemas.openxmlformats.org/officeDocument/2006/relationships/image" Target="media/image7.png"/><Relationship Id="rId41" Type="http://schemas.openxmlformats.org/officeDocument/2006/relationships/image" Target="media/image1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s://www.python.org/downloads/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bookzone.ro/" TargetMode="External"/><Relationship Id="rId49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E641D7-421E-456E-A10F-389AA1A24E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0</TotalTime>
  <Pages>17</Pages>
  <Words>1472</Words>
  <Characters>8396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Documentație tehnică-ȘCOLIBRA</vt:lpstr>
    </vt:vector>
  </TitlesOfParts>
  <Manager/>
  <Company/>
  <LinksUpToDate>false</LinksUpToDate>
  <CharactersWithSpaces>9849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Documentație tehnică-ȘCOLIBRA</dc:title>
  <dc:subject/>
  <dc:creator/>
  <cp:keywords/>
  <dc:description/>
  <cp:lastModifiedBy/>
  <cp:revision>1</cp:revision>
  <dcterms:created xsi:type="dcterms:W3CDTF">2023-05-26T05:56:00Z</dcterms:created>
  <dcterms:modified xsi:type="dcterms:W3CDTF">2023-07-16T17:18:00Z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