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hAnsi="Times New Roman" w:cs="Times New Roman"/>
          <w:sz w:val="24"/>
          <w:szCs w:val="24"/>
        </w:rPr>
        <w:id w:val="-605892268"/>
        <w:docPartObj>
          <w:docPartGallery w:val="Cover Pages"/>
          <w:docPartUnique/>
        </w:docPartObj>
      </w:sdtPr>
      <w:sdtEndPr>
        <w:rPr>
          <w:lang w:eastAsia="en-GB"/>
        </w:rPr>
      </w:sdtEndPr>
      <w:sdtContent>
        <w:p w14:paraId="5F1AE431" w14:textId="5E5433B0" w:rsidR="00FA2A21" w:rsidRPr="00173CE0" w:rsidRDefault="00FA2A21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</w:rPr>
          </w:pPr>
          <w:r w:rsidRPr="00173CE0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mc:AlternateContent>
              <mc:Choice Requires="wpg">
                <w:drawing>
                  <wp:anchor distT="0" distB="0" distL="114300" distR="114300" simplePos="0" relativeHeight="251664384" behindDoc="0" locked="0" layoutInCell="1" allowOverlap="1" wp14:anchorId="13D60EE2" wp14:editId="1D75249A">
                    <wp:simplePos x="0" y="0"/>
                    <wp:positionH relativeFrom="page">
                      <wp:posOffset>4514850</wp:posOffset>
                    </wp:positionH>
                    <wp:positionV relativeFrom="page">
                      <wp:posOffset>0</wp:posOffset>
                    </wp:positionV>
                    <wp:extent cx="3266070" cy="10058400"/>
                    <wp:effectExtent l="0" t="0" r="0" b="0"/>
                    <wp:wrapNone/>
                    <wp:docPr id="453" name="Group 7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266070" cy="10058400"/>
                              <a:chOff x="-152400" y="0"/>
                              <a:chExt cx="3266070" cy="10058400"/>
                            </a:xfrm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5D23AD0D" w14:textId="09F7CA35" w:rsidR="00FA2A21" w:rsidRPr="00173CE0" w:rsidRDefault="006C2BD5">
                                  <w:pPr>
                                    <w:pStyle w:val="NoSpacing"/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32"/>
                                      <w:szCs w:val="32"/>
                                      <w:lang w:val="ro-RO"/>
                                    </w:rPr>
                                  </w:pPr>
                                  <w:r w:rsidRPr="00173CE0"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32"/>
                                      <w:szCs w:val="32"/>
                                      <w:lang w:val="ro-RO"/>
                                    </w:rPr>
                                    <w:t>InfoEducație</w:t>
                                  </w:r>
                                  <w:r w:rsidR="00D16C95" w:rsidRPr="00173CE0"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32"/>
                                      <w:szCs w:val="32"/>
                                      <w:lang w:val="ro-RO"/>
                                    </w:rPr>
                                    <w:t>-</w:t>
                                  </w:r>
                                  <w:r w:rsidR="00B52291" w:rsidRPr="00173CE0"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32"/>
                                      <w:szCs w:val="32"/>
                                      <w:lang w:val="ro-RO"/>
                                    </w:rPr>
                                    <w:t>IULIE</w:t>
                                  </w:r>
                                  <w:r w:rsidR="00D16C95" w:rsidRPr="00173CE0"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32"/>
                                      <w:szCs w:val="32"/>
                                      <w:lang w:val="ro-RO"/>
                                    </w:rPr>
                                    <w:t xml:space="preserve"> 2023</w:t>
                                  </w: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-152400" y="6761017"/>
                                <a:ext cx="3236453" cy="3098599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4CA37DAF" w14:textId="77777777" w:rsidR="00D16C95" w:rsidRPr="00173CE0" w:rsidRDefault="00D16C95">
                                  <w:pPr>
                                    <w:pStyle w:val="NoSpacing"/>
                                    <w:spacing w:line="360" w:lineRule="auto"/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2C277B41" w14:textId="0A71D921" w:rsidR="00FA2A21" w:rsidRPr="00173CE0" w:rsidRDefault="00D16C95">
                                  <w:pPr>
                                    <w:pStyle w:val="NoSpacing"/>
                                    <w:spacing w:line="360" w:lineRule="auto"/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 w:rsidRPr="00173CE0"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AUTORI: </w:t>
                                  </w:r>
                                  <w:r w:rsidRPr="00173CE0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ONACA TIMOTEI-DORIN &amp; PANDA GEORGE MARIAN</w:t>
                                  </w:r>
                                </w:p>
                                <w:p w14:paraId="32C2EC2F" w14:textId="77777777" w:rsidR="00D16C95" w:rsidRPr="00173CE0" w:rsidRDefault="00D16C95">
                                  <w:pPr>
                                    <w:pStyle w:val="NoSpacing"/>
                                    <w:spacing w:line="360" w:lineRule="auto"/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6B36589B" w14:textId="3F29AEA4" w:rsidR="00D16C95" w:rsidRPr="00173CE0" w:rsidRDefault="00D16C95">
                                  <w:pPr>
                                    <w:pStyle w:val="NoSpacing"/>
                                    <w:spacing w:line="360" w:lineRule="auto"/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24"/>
                                      <w:szCs w:val="24"/>
                                      <w:lang w:val="ro-RO"/>
                                    </w:rPr>
                                  </w:pPr>
                                  <w:r w:rsidRPr="00173CE0"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24"/>
                                      <w:szCs w:val="24"/>
                                      <w:lang w:val="ro-RO"/>
                                    </w:rPr>
                                    <w:t xml:space="preserve">ȘCOALA: </w:t>
                                  </w:r>
                                  <w:r w:rsidRPr="00173CE0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  <w:lang w:val="ro-RO"/>
                                    </w:rPr>
                                    <w:t>LICEUL NAȚIONAL DE INFORMATICĂ ARAD</w:t>
                                  </w:r>
                                </w:p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alias w:val="Company"/>
                                    <w:id w:val="1760174317"/>
                                    <w:showingPlcHdr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14:paraId="01B0348C" w14:textId="0ACBD953" w:rsidR="00FA2A21" w:rsidRPr="00173CE0" w:rsidRDefault="00DC208A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rFonts w:ascii="Times New Roman" w:hAnsi="Times New Roman" w:cs="Times New Roman"/>
                                          <w:b/>
                                          <w:bCs/>
                                          <w:color w:val="FFFFFF" w:themeColor="background1"/>
                                          <w:sz w:val="24"/>
                                          <w:szCs w:val="24"/>
                                        </w:rPr>
                                      </w:pPr>
                                      <w:r w:rsidRPr="00173CE0">
                                        <w:rPr>
                                          <w:rFonts w:ascii="Times New Roman" w:hAnsi="Times New Roman" w:cs="Times New Roman"/>
                                          <w:b/>
                                          <w:bCs/>
                                          <w:color w:val="FFFFFF" w:themeColor="background1"/>
                                          <w:sz w:val="24"/>
                                          <w:szCs w:val="24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14:paraId="5FDCA0B8" w14:textId="1E4C8A0B" w:rsidR="00FA2A21" w:rsidRPr="00173CE0" w:rsidRDefault="006C2BD5">
                                  <w:pPr>
                                    <w:pStyle w:val="NoSpacing"/>
                                    <w:spacing w:line="360" w:lineRule="auto"/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 w:rsidRPr="00173CE0"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CLASA:</w:t>
                                  </w:r>
                                  <w:r w:rsidRPr="00173CE0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 a X-a A</w:t>
                                  </w:r>
                                </w:p>
                                <w:p w14:paraId="7F8AD1CA" w14:textId="5EC3D7CC" w:rsidR="002E7A93" w:rsidRPr="00173CE0" w:rsidRDefault="002E7A93">
                                  <w:pPr>
                                    <w:pStyle w:val="NoSpacing"/>
                                    <w:spacing w:line="360" w:lineRule="auto"/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</w:pPr>
                                  <w:r w:rsidRPr="00173CE0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GITHUB</w:t>
                                  </w:r>
                                  <w:r w:rsidR="004D6906" w:rsidRPr="00173CE0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:</w:t>
                                  </w:r>
                                  <w:r w:rsidR="004D6906" w:rsidRPr="00173CE0">
                                    <w:rPr>
                                      <w:rFonts w:ascii="Times New Roman" w:hAnsi="Times New Roman" w:cs="Times New Roman"/>
                                      <w:sz w:val="24"/>
                                      <w:szCs w:val="24"/>
                                    </w:rPr>
                                    <w:t xml:space="preserve">  </w:t>
                                  </w:r>
                                </w:p>
                                <w:p w14:paraId="51F06E9B" w14:textId="214B1B95" w:rsidR="00B52291" w:rsidRPr="00173CE0" w:rsidRDefault="00595A5A">
                                  <w:pPr>
                                    <w:pStyle w:val="NoSpacing"/>
                                    <w:spacing w:line="360" w:lineRule="auto"/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hyperlink r:id="rId13" w:history="1">
                                    <w:r w:rsidR="00B52291" w:rsidRPr="00173CE0">
                                      <w:rPr>
                                        <w:rStyle w:val="Hyperlink"/>
                                        <w:rFonts w:ascii="Times New Roman" w:hAnsi="Times New Roman" w:cs="Times New Roman"/>
                                        <w:b/>
                                        <w:bCs/>
                                        <w:sz w:val="24"/>
                                        <w:szCs w:val="24"/>
                                      </w:rPr>
                                      <w:t>https://github.com/timo170/Scolibra.git</w:t>
                                    </w:r>
                                  </w:hyperlink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oup 78" o:spid="_x0000_s1026" style="position:absolute;left:0;text-align:left;margin-left:355.5pt;margin-top:0;width:257.15pt;height:11in;z-index:251664384;mso-height-percent:1000;mso-position-horizontal-relative:page;mso-position-vertical-relative:page;mso-height-percent:1000" coordorigin="-1524" coordsize="32660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">
                    <v:rect id="Rectangle 459" o:spid="_x0000_s1027" alt="Light vertical" style="position:absolute;width:1385;height:10058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SaJ8QA&#10;AADcAAAADwAAAGRycy9kb3ducmV2LnhtbESPQWsCMRSE70L/Q3iF3jSrVNGtUVqh1ZtoK/b42Dx3&#10;F5OXNYm6/nsjFHocZuYbZjpvrREX8qF2rKDfy0AQF07XXCr4+f7sjkGEiKzROCYFNwownz11pphr&#10;d+UNXbaxFAnCIUcFVYxNLmUoKrIYeq4hTt7BeYsxSV9K7fGa4NbIQZaNpMWa00KFDS0qKo7bs1XQ&#10;LD78ZBzN+WRG6/Xvxu37u6+lUi/P7fsbiEht/A//tVdawetwAo8z6QjI2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RkmifEAAAA3AAAAA8AAAAAAAAAAAAAAAAAmAIAAGRycy9k&#10;b3ducmV2LnhtbFBLBQYAAAAABAAEAPUAAACJAwAAAAA=&#10;" fillcolor="#a8d08d [1945]" stroked="f" strokecolor="white" strokeweight="1pt">
                      <v:fill r:id="rId14" o:title="" opacity="52428f" color2="white [3212]" o:opacity2="52428f" type="pattern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ktRcIA&#10;AADcAAAADwAAAGRycy9kb3ducmV2LnhtbERP3WrCMBS+H/gO4QjezdQxSumMMh0bKkWw+gDH5qwt&#10;a05KktX69uZisMuP73+5Hk0nBnK+taxgMU9AEFdWt1wruJw/nzMQPiBr7CyTgjt5WK8mT0vMtb3x&#10;iYYy1CKGsM9RQRNCn0vpq4YM+rntiSP3bZ3BEKGrpXZ4i+Gmky9JkkqDLceGBnvaNlT9lL9GwTEr&#10;rqX+wuNhfxnqzcciu1aFV2o2Hd/fQAQaw7/4z73TCl7TOD+eiUdAr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OS1FwgAAANwAAAAPAAAAAAAAAAAAAAAAAJgCAABkcnMvZG93&#10;bnJldi54bWxQSwUGAAAAAAQABAD1AAAAhwMAAAAA&#10;" fillcolor="#a8d08d [1945]" stroked="f" strokecolor="#d8d8d8"/>
                    <v:rect id="Rectangle 461" o:spid="_x0000_s1029" style="position:absolute;left:138;width:30998;height:23774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4tkcUA&#10;AADcAAAADwAAAGRycy9kb3ducmV2LnhtbESP3WoCMRSE7wXfIRyhd5pVWmm3ZkUUwRaKaO39YXPc&#10;HzcncRPX7ds3hUIvh5n5hlkse9OIjlpfWVYwnSQgiHOrKy4UnD6342cQPiBrbCyTgm/ysMyGgwWm&#10;2t75QN0xFCJC2KeooAzBpVL6vCSDfmIdcfTOtjUYomwLqVu8R7hp5CxJ5tJgxXGhREfrkvLL8WYU&#10;yI/OfW3rl+R0cJv9m3uvr0+4Ueph1K9eQQTqw3/4r73TCh7nU/g9E4+Az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fi2RxQAAANwAAAAPAAAAAAAAAAAAAAAAAJgCAABkcnMv&#10;ZG93bnJldi54bWxQSwUGAAAAAAQABAD1AAAAigM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p w14:paraId="5D23AD0D" w14:textId="09F7CA35" w:rsidR="00FA2A21" w:rsidRPr="00173CE0" w:rsidRDefault="006C2BD5">
                            <w:pPr>
                              <w:pStyle w:val="NoSpacing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32"/>
                                <w:szCs w:val="32"/>
                                <w:lang w:val="ro-RO"/>
                              </w:rPr>
                            </w:pPr>
                            <w:r w:rsidRPr="00173CE0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32"/>
                                <w:szCs w:val="32"/>
                                <w:lang w:val="ro-RO"/>
                              </w:rPr>
                              <w:t>InfoEducație</w:t>
                            </w:r>
                            <w:r w:rsidR="00D16C95" w:rsidRPr="00173CE0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32"/>
                                <w:szCs w:val="32"/>
                                <w:lang w:val="ro-RO"/>
                              </w:rPr>
                              <w:t>-</w:t>
                            </w:r>
                            <w:r w:rsidR="00B52291" w:rsidRPr="00173CE0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32"/>
                                <w:szCs w:val="32"/>
                                <w:lang w:val="ro-RO"/>
                              </w:rPr>
                              <w:t>IULIE</w:t>
                            </w:r>
                            <w:r w:rsidR="00D16C95" w:rsidRPr="00173CE0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32"/>
                                <w:szCs w:val="32"/>
                                <w:lang w:val="ro-RO"/>
                              </w:rPr>
                              <w:t xml:space="preserve"> 2023</w:t>
                            </w:r>
                          </w:p>
                        </w:txbxContent>
                      </v:textbox>
                    </v:rect>
                    <v:rect id="Rectangle 9" o:spid="_x0000_s1030" style="position:absolute;left:-1524;top:67610;width:32364;height:30986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yz5sUA&#10;AADcAAAADwAAAGRycy9kb3ducmV2LnhtbESPQWvCQBSE70L/w/IK3nRTsVJjVikVwQpF1Hh/ZF+T&#10;2OzbbXaN8d93C4Ueh5n5hslWvWlER62vLSt4GicgiAuray4V5KfN6AWED8gaG8uk4E4eVsuHQYap&#10;tjc+UHcMpYgQ9ikqqEJwqZS+qMigH1tHHL1P2xoMUbal1C3eItw0cpIkM2mw5rhQoaO3ioqv49Uo&#10;kB+dO28u8yQ/uPX+3e0u38+4Vmr42L8uQATqw3/4r73VCqazCfyeiUdAL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rLPmxQAAANwAAAAPAAAAAAAAAAAAAAAAAJgCAABkcnMv&#10;ZG93bnJldi54bWxQSwUGAAAAAAQABAD1AAAAigM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p w14:paraId="4CA37DAF" w14:textId="77777777" w:rsidR="00D16C95" w:rsidRPr="00173CE0" w:rsidRDefault="00D16C95">
                            <w:pPr>
                              <w:pStyle w:val="NoSpacing"/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  <w:p w14:paraId="2C277B41" w14:textId="0A71D921" w:rsidR="00FA2A21" w:rsidRPr="00173CE0" w:rsidRDefault="00D16C95">
                            <w:pPr>
                              <w:pStyle w:val="NoSpacing"/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173CE0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AUTORI: </w:t>
                            </w:r>
                            <w:r w:rsidRPr="00173CE0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ONACA TIMOTEI-DORIN &amp; PANDA GEORGE MARIAN</w:t>
                            </w:r>
                          </w:p>
                          <w:p w14:paraId="32C2EC2F" w14:textId="77777777" w:rsidR="00D16C95" w:rsidRPr="00173CE0" w:rsidRDefault="00D16C95">
                            <w:pPr>
                              <w:pStyle w:val="NoSpacing"/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  <w:p w14:paraId="6B36589B" w14:textId="3F29AEA4" w:rsidR="00D16C95" w:rsidRPr="00173CE0" w:rsidRDefault="00D16C95">
                            <w:pPr>
                              <w:pStyle w:val="NoSpacing"/>
                              <w:spacing w:line="360" w:lineRule="auto"/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4"/>
                                <w:szCs w:val="24"/>
                                <w:lang w:val="ro-RO"/>
                              </w:rPr>
                            </w:pPr>
                            <w:r w:rsidRPr="00173CE0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4"/>
                                <w:szCs w:val="24"/>
                                <w:lang w:val="ro-RO"/>
                              </w:rPr>
                              <w:t xml:space="preserve">ȘCOALA: </w:t>
                            </w:r>
                            <w:r w:rsidRPr="00173CE0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ro-RO"/>
                              </w:rPr>
                              <w:t>LICEUL NAȚIONAL DE INFORMATICĂ ARAD</w:t>
                            </w:r>
                          </w:p>
                          <w:sdt>
                            <w:sdt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alias w:val="Company"/>
                              <w:id w:val="1760174317"/>
                              <w:showingPlcHdr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14:paraId="01B0348C" w14:textId="0ACBD953" w:rsidR="00FA2A21" w:rsidRPr="00173CE0" w:rsidRDefault="00DC208A">
                                <w:pPr>
                                  <w:pStyle w:val="NoSpacing"/>
                                  <w:spacing w:line="360" w:lineRule="auto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 w:rsidRPr="00173CE0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5FDCA0B8" w14:textId="1E4C8A0B" w:rsidR="00FA2A21" w:rsidRPr="00173CE0" w:rsidRDefault="006C2BD5">
                            <w:pPr>
                              <w:pStyle w:val="NoSpacing"/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173CE0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24"/>
                                <w:szCs w:val="24"/>
                              </w:rPr>
                              <w:t>CLASA:</w:t>
                            </w:r>
                            <w:r w:rsidRPr="00173CE0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a X-a A</w:t>
                            </w:r>
                          </w:p>
                          <w:p w14:paraId="7F8AD1CA" w14:textId="5EC3D7CC" w:rsidR="002E7A93" w:rsidRPr="00173CE0" w:rsidRDefault="002E7A93">
                            <w:pPr>
                              <w:pStyle w:val="NoSpacing"/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173CE0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GITHUB</w:t>
                            </w:r>
                            <w:r w:rsidR="004D6906" w:rsidRPr="00173CE0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:</w:t>
                            </w:r>
                            <w:r w:rsidR="004D6906" w:rsidRPr="00173CE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 </w:t>
                            </w:r>
                          </w:p>
                          <w:p w14:paraId="51F06E9B" w14:textId="214B1B95" w:rsidR="00B52291" w:rsidRPr="00173CE0" w:rsidRDefault="00622011">
                            <w:pPr>
                              <w:pStyle w:val="NoSpacing"/>
                              <w:spacing w:line="36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hyperlink r:id="rId15" w:history="1">
                              <w:r w:rsidR="00B52291" w:rsidRPr="00173CE0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  <w:t>https://github.com/timo170/Scolibra.git</w:t>
                              </w:r>
                            </w:hyperlink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14:paraId="4B26E0C2" w14:textId="22E86EA2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04FCF99D" w14:textId="77777777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4AD6233B" w14:textId="77777777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2187937C" w14:textId="3E4DA1EC" w:rsidR="00845E36" w:rsidRPr="00173CE0" w:rsidRDefault="00BB34B1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  <w:r w:rsidRPr="00173CE0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0" allowOverlap="1" wp14:anchorId="7134535C" wp14:editId="7C4E0C55">
                    <wp:simplePos x="0" y="0"/>
                    <wp:positionH relativeFrom="page">
                      <wp:posOffset>111318</wp:posOffset>
                    </wp:positionH>
                    <wp:positionV relativeFrom="page">
                      <wp:posOffset>2506649</wp:posOffset>
                    </wp:positionV>
                    <wp:extent cx="7044856" cy="640080"/>
                    <wp:effectExtent l="0" t="0" r="22860" b="11430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044856" cy="640080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olor w:val="538135" w:themeColor="accent6" w:themeShade="BF"/>
                                    <w:sz w:val="32"/>
                                    <w:szCs w:val="32"/>
                                  </w:rPr>
                                  <w:alias w:val="Title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3067269" w14:textId="5D88E8B3" w:rsidR="00FA2A21" w:rsidRPr="00173CE0" w:rsidRDefault="00FA2A21" w:rsidP="00173CE0">
                                    <w:pPr>
                                      <w:pStyle w:val="NoSpacing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color w:val="538135" w:themeColor="accent6" w:themeShade="BF"/>
                                        <w:sz w:val="32"/>
                                        <w:szCs w:val="32"/>
                                      </w:rPr>
                                    </w:pPr>
                                    <w:proofErr w:type="spellStart"/>
                                    <w:r w:rsidRPr="00173CE0">
                                      <w:rPr>
                                        <w:rFonts w:ascii="Times New Roman" w:hAnsi="Times New Roman" w:cs="Times New Roman"/>
                                        <w:color w:val="538135" w:themeColor="accent6" w:themeShade="BF"/>
                                        <w:sz w:val="32"/>
                                        <w:szCs w:val="32"/>
                                      </w:rPr>
                                      <w:t>Documentație</w:t>
                                    </w:r>
                                    <w:proofErr w:type="spellEnd"/>
                                    <w:r w:rsidR="00BB34B1" w:rsidRPr="00173CE0">
                                      <w:rPr>
                                        <w:rFonts w:ascii="Times New Roman" w:hAnsi="Times New Roman" w:cs="Times New Roman"/>
                                        <w:color w:val="538135" w:themeColor="accent6" w:themeShade="BF"/>
                                        <w:sz w:val="32"/>
                                        <w:szCs w:val="32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BB34B1" w:rsidRPr="00173CE0">
                                      <w:rPr>
                                        <w:rFonts w:ascii="Times New Roman" w:hAnsi="Times New Roman" w:cs="Times New Roman"/>
                                        <w:color w:val="538135" w:themeColor="accent6" w:themeShade="BF"/>
                                        <w:sz w:val="32"/>
                                        <w:szCs w:val="32"/>
                                      </w:rPr>
                                      <w:t>tehnică</w:t>
                                    </w:r>
                                    <w:proofErr w:type="spellEnd"/>
                                    <w:r w:rsidR="006C2BD5" w:rsidRPr="00173CE0">
                                      <w:rPr>
                                        <w:rFonts w:ascii="Times New Roman" w:hAnsi="Times New Roman" w:cs="Times New Roman"/>
                                        <w:color w:val="538135" w:themeColor="accent6" w:themeShade="BF"/>
                                        <w:sz w:val="32"/>
                                        <w:szCs w:val="32"/>
                                      </w:rPr>
                                      <w:t>-ȘCOLIBRA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id="Rectangle 16" o:spid="_x0000_s1031" style="position:absolute;left:0;text-align:left;margin-left:8.75pt;margin-top:197.35pt;width:554.7pt;height:50.4pt;z-index:251668480;visibility:visible;mso-wrap-style:square;mso-width-percent:0;mso-height-percent:73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" o:allowincell="f" fillcolor="white [3201]" strokecolor="#70ad47 [3209]" strokeweight="1pt">
                    <v:textbox style="mso-fit-shape-to-text:t" inset="14.4pt,,14.4pt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color w:val="538135" w:themeColor="accent6" w:themeShade="BF"/>
                              <w:sz w:val="32"/>
                              <w:szCs w:val="32"/>
                            </w:rPr>
                            <w:alias w:val="Title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03067269" w14:textId="5D88E8B3" w:rsidR="00FA2A21" w:rsidRPr="00173CE0" w:rsidRDefault="00FA2A21" w:rsidP="00173CE0">
                              <w:pPr>
                                <w:pStyle w:val="NoSpacing"/>
                                <w:jc w:val="center"/>
                                <w:rPr>
                                  <w:rFonts w:ascii="Times New Roman" w:hAnsi="Times New Roman" w:cs="Times New Roman"/>
                                  <w:color w:val="538135" w:themeColor="accent6" w:themeShade="BF"/>
                                  <w:sz w:val="32"/>
                                  <w:szCs w:val="32"/>
                                </w:rPr>
                              </w:pPr>
                              <w:proofErr w:type="spellStart"/>
                              <w:r w:rsidRPr="00173CE0">
                                <w:rPr>
                                  <w:rFonts w:ascii="Times New Roman" w:hAnsi="Times New Roman" w:cs="Times New Roman"/>
                                  <w:color w:val="538135" w:themeColor="accent6" w:themeShade="BF"/>
                                  <w:sz w:val="32"/>
                                  <w:szCs w:val="32"/>
                                </w:rPr>
                                <w:t>Documentație</w:t>
                              </w:r>
                              <w:proofErr w:type="spellEnd"/>
                              <w:r w:rsidR="00BB34B1" w:rsidRPr="00173CE0">
                                <w:rPr>
                                  <w:rFonts w:ascii="Times New Roman" w:hAnsi="Times New Roman" w:cs="Times New Roman"/>
                                  <w:color w:val="538135" w:themeColor="accent6" w:themeShade="BF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proofErr w:type="spellStart"/>
                              <w:r w:rsidR="00BB34B1" w:rsidRPr="00173CE0">
                                <w:rPr>
                                  <w:rFonts w:ascii="Times New Roman" w:hAnsi="Times New Roman" w:cs="Times New Roman"/>
                                  <w:color w:val="538135" w:themeColor="accent6" w:themeShade="BF"/>
                                  <w:sz w:val="32"/>
                                  <w:szCs w:val="32"/>
                                </w:rPr>
                                <w:t>tehnică</w:t>
                              </w:r>
                              <w:proofErr w:type="spellEnd"/>
                              <w:r w:rsidR="006C2BD5" w:rsidRPr="00173CE0">
                                <w:rPr>
                                  <w:rFonts w:ascii="Times New Roman" w:hAnsi="Times New Roman" w:cs="Times New Roman"/>
                                  <w:color w:val="538135" w:themeColor="accent6" w:themeShade="BF"/>
                                  <w:sz w:val="32"/>
                                  <w:szCs w:val="32"/>
                                </w:rPr>
                                <w:t>-ȘCOLIBRA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320ABAA5" w14:textId="5CDD9851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07BD3732" w14:textId="5B805772" w:rsidR="00845E36" w:rsidRPr="00173CE0" w:rsidRDefault="00173CE0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  <w:r w:rsidRPr="00173CE0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drawing>
              <wp:anchor distT="0" distB="0" distL="114300" distR="114300" simplePos="0" relativeHeight="251672576" behindDoc="0" locked="0" layoutInCell="1" allowOverlap="1" wp14:anchorId="26C853EB" wp14:editId="3E3AB2C0">
                <wp:simplePos x="0" y="0"/>
                <wp:positionH relativeFrom="column">
                  <wp:posOffset>405765</wp:posOffset>
                </wp:positionH>
                <wp:positionV relativeFrom="paragraph">
                  <wp:posOffset>86995</wp:posOffset>
                </wp:positionV>
                <wp:extent cx="5955030" cy="3348990"/>
                <wp:effectExtent l="0" t="0" r="7620" b="3810"/>
                <wp:wrapThrough wrapText="bothSides">
                  <wp:wrapPolygon edited="0">
                    <wp:start x="0" y="0"/>
                    <wp:lineTo x="0" y="21502"/>
                    <wp:lineTo x="21559" y="21502"/>
                    <wp:lineTo x="21559" y="0"/>
                    <wp:lineTo x="0" y="0"/>
                  </wp:wrapPolygon>
                </wp:wrapThrough>
                <wp:docPr id="1003192889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3192889" name=""/>
                        <pic:cNvPicPr/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55030" cy="33489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10A91E35" w14:textId="2C5888AE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55A3E5F2" w14:textId="17CB8781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62DAA812" w14:textId="3347ED7E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262771E8" w14:textId="77777777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6CF7AFCC" w14:textId="77777777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6A3C22BA" w14:textId="77777777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31B1292E" w14:textId="77777777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41F7D6E6" w14:textId="77777777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720F4E88" w14:textId="77777777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739B9793" w14:textId="77777777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77A2F96F" w14:textId="77777777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60402472" w14:textId="77777777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2FE7C035" w14:textId="77777777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7D1CCD65" w14:textId="77777777" w:rsidR="00845E36" w:rsidRPr="00173CE0" w:rsidRDefault="00845E36" w:rsidP="004E241E">
          <w:pPr>
            <w:spacing w:line="360" w:lineRule="auto"/>
            <w:jc w:val="both"/>
            <w:rPr>
              <w:rFonts w:ascii="Times New Roman" w:hAnsi="Times New Roman" w:cs="Times New Roman"/>
              <w:sz w:val="24"/>
              <w:szCs w:val="24"/>
              <w:lang w:eastAsia="en-GB"/>
            </w:rPr>
          </w:pPr>
        </w:p>
        <w:p w14:paraId="0CC587CD" w14:textId="77777777" w:rsidR="004878B6" w:rsidRDefault="004878B6" w:rsidP="004E241E">
          <w:pPr>
            <w:spacing w:line="360" w:lineRule="auto"/>
            <w:jc w:val="both"/>
            <w:rPr>
              <w:rFonts w:ascii="Times New Roman" w:hAnsi="Times New Roman" w:cs="Times New Roman"/>
              <w:color w:val="000000"/>
              <w:sz w:val="24"/>
              <w:szCs w:val="24"/>
              <w:lang w:eastAsia="en-GB"/>
              <w14:textFill>
                <w14:solidFill>
                  <w14:srgbClr w14:val="000000">
                    <w14:lumMod w14:val="75000"/>
                  </w14:srgbClr>
                </w14:solidFill>
              </w14:textFill>
            </w:rPr>
          </w:pPr>
        </w:p>
        <w:sdt>
          <w:sdtPr>
            <w:rPr>
              <w:rFonts w:ascii="Times New Roman" w:eastAsiaTheme="minorHAnsi" w:hAnsi="Times New Roman" w:cs="Times New Roman"/>
              <w:color w:val="auto"/>
              <w:sz w:val="24"/>
              <w:szCs w:val="24"/>
            </w:rPr>
            <w:id w:val="-319416878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14:paraId="76857A53" w14:textId="1EC0BA9E" w:rsidR="004878B6" w:rsidRPr="004E241E" w:rsidRDefault="004878B6" w:rsidP="004E241E">
              <w:pPr>
                <w:pStyle w:val="TOCHeading"/>
                <w:spacing w:line="360" w:lineRule="auto"/>
                <w:rPr>
                  <w:rFonts w:ascii="Times New Roman" w:hAnsi="Times New Roman" w:cs="Times New Roman"/>
                  <w:sz w:val="32"/>
                </w:rPr>
              </w:pPr>
              <w:r w:rsidRPr="004E241E">
                <w:rPr>
                  <w:rFonts w:ascii="Times New Roman" w:hAnsi="Times New Roman" w:cs="Times New Roman"/>
                  <w:sz w:val="32"/>
                </w:rPr>
                <w:t>C</w:t>
              </w:r>
              <w:r w:rsidR="007E4130" w:rsidRPr="004E241E">
                <w:rPr>
                  <w:rFonts w:ascii="Times New Roman" w:hAnsi="Times New Roman" w:cs="Times New Roman"/>
                  <w:sz w:val="32"/>
                </w:rPr>
                <w:t>uprins</w:t>
              </w:r>
            </w:p>
            <w:p w14:paraId="4E1EA6D6" w14:textId="0EEE39F8" w:rsidR="004E241E" w:rsidRPr="004E241E" w:rsidRDefault="004878B6">
              <w:pPr>
                <w:pStyle w:val="TOC1"/>
                <w:tabs>
                  <w:tab w:val="right" w:leader="dot" w:pos="9350"/>
                </w:tabs>
                <w:rPr>
                  <w:rFonts w:ascii="Times New Roman" w:eastAsiaTheme="minorEastAsia" w:hAnsi="Times New Roman" w:cs="Times New Roman"/>
                  <w:noProof/>
                  <w:kern w:val="2"/>
                  <w:sz w:val="24"/>
                  <w:szCs w:val="24"/>
                  <w:lang w:val="en-GB" w:eastAsia="en-GB"/>
                  <w14:ligatures w14:val="standardContextual"/>
                </w:rPr>
              </w:pPr>
              <w:r w:rsidRPr="004E241E">
                <w:rPr>
                  <w:rFonts w:ascii="Times New Roman" w:hAnsi="Times New Roman" w:cs="Times New Roman"/>
                  <w:sz w:val="24"/>
                  <w:szCs w:val="24"/>
                </w:rPr>
                <w:fldChar w:fldCharType="begin"/>
              </w:r>
              <w:r w:rsidRPr="004E241E">
                <w:rPr>
                  <w:rFonts w:ascii="Times New Roman" w:hAnsi="Times New Roman" w:cs="Times New Roman"/>
                  <w:sz w:val="24"/>
                  <w:szCs w:val="24"/>
                </w:rPr>
                <w:instrText xml:space="preserve"> TOC \o "1-3" \h \z \u </w:instrText>
              </w:r>
              <w:r w:rsidRPr="004E241E">
                <w:rPr>
                  <w:rFonts w:ascii="Times New Roman" w:hAnsi="Times New Roman" w:cs="Times New Roman"/>
                  <w:sz w:val="24"/>
                  <w:szCs w:val="24"/>
                </w:rPr>
                <w:fldChar w:fldCharType="separate"/>
              </w:r>
              <w:hyperlink w:anchor="_Toc140591702" w:history="1">
                <w:r w:rsidR="004E241E" w:rsidRPr="004E241E">
                  <w:rPr>
                    <w:rStyle w:val="Hyperlink"/>
                    <w:rFonts w:ascii="Times New Roman" w:hAnsi="Times New Roman" w:cs="Times New Roman"/>
                    <w:noProof/>
                    <w:sz w:val="24"/>
                    <w:szCs w:val="24"/>
                  </w:rPr>
                  <w:t>1.1. Cerințe minime de instalare și rulare a programului: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_Toc140591702 \h </w:instrTex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1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08F349C5" w14:textId="227303F6" w:rsidR="004E241E" w:rsidRPr="004E241E" w:rsidRDefault="00595A5A">
              <w:pPr>
                <w:pStyle w:val="TOC1"/>
                <w:tabs>
                  <w:tab w:val="right" w:leader="dot" w:pos="9350"/>
                </w:tabs>
                <w:rPr>
                  <w:rFonts w:ascii="Times New Roman" w:eastAsiaTheme="minorEastAsia" w:hAnsi="Times New Roman" w:cs="Times New Roman"/>
                  <w:noProof/>
                  <w:kern w:val="2"/>
                  <w:sz w:val="24"/>
                  <w:szCs w:val="24"/>
                  <w:lang w:val="en-GB" w:eastAsia="en-GB"/>
                  <w14:ligatures w14:val="standardContextual"/>
                </w:rPr>
              </w:pPr>
              <w:hyperlink w:anchor="_Toc140591703" w:history="1">
                <w:r w:rsidR="004E241E" w:rsidRPr="004E241E">
                  <w:rPr>
                    <w:rStyle w:val="Hyperlink"/>
                    <w:rFonts w:ascii="Times New Roman" w:hAnsi="Times New Roman" w:cs="Times New Roman"/>
                    <w:noProof/>
                    <w:sz w:val="24"/>
                    <w:szCs w:val="24"/>
                  </w:rPr>
                  <w:t>1.2. Ghid de instalare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_Toc140591703 \h </w:instrTex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2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7861BEDD" w14:textId="48EDEAFC" w:rsidR="004E241E" w:rsidRPr="004E241E" w:rsidRDefault="00595A5A">
              <w:pPr>
                <w:pStyle w:val="TOC1"/>
                <w:tabs>
                  <w:tab w:val="right" w:leader="dot" w:pos="9350"/>
                </w:tabs>
                <w:rPr>
                  <w:rFonts w:ascii="Times New Roman" w:eastAsiaTheme="minorEastAsia" w:hAnsi="Times New Roman" w:cs="Times New Roman"/>
                  <w:noProof/>
                  <w:kern w:val="2"/>
                  <w:sz w:val="24"/>
                  <w:szCs w:val="24"/>
                  <w:lang w:val="en-GB" w:eastAsia="en-GB"/>
                  <w14:ligatures w14:val="standardContextual"/>
                </w:rPr>
              </w:pPr>
              <w:hyperlink w:anchor="_Toc140591704" w:history="1">
                <w:r w:rsidR="004E241E" w:rsidRPr="004E241E">
                  <w:rPr>
                    <w:rStyle w:val="Hyperlink"/>
                    <w:rFonts w:ascii="Times New Roman" w:hAnsi="Times New Roman" w:cs="Times New Roman"/>
                    <w:noProof/>
                    <w:sz w:val="24"/>
                    <w:szCs w:val="24"/>
                  </w:rPr>
                  <w:t>2.1. Ce este programul Școlibra?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_Toc140591704 \h </w:instrTex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4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58E41C3F" w14:textId="15BF7275" w:rsidR="004E241E" w:rsidRPr="004E241E" w:rsidRDefault="00595A5A">
              <w:pPr>
                <w:pStyle w:val="TOC1"/>
                <w:tabs>
                  <w:tab w:val="right" w:leader="dot" w:pos="9350"/>
                </w:tabs>
                <w:rPr>
                  <w:rFonts w:ascii="Times New Roman" w:eastAsiaTheme="minorEastAsia" w:hAnsi="Times New Roman" w:cs="Times New Roman"/>
                  <w:noProof/>
                  <w:kern w:val="2"/>
                  <w:sz w:val="24"/>
                  <w:szCs w:val="24"/>
                  <w:lang w:val="en-GB" w:eastAsia="en-GB"/>
                  <w14:ligatures w14:val="standardContextual"/>
                </w:rPr>
              </w:pPr>
              <w:hyperlink w:anchor="_Toc140591705" w:history="1">
                <w:r w:rsidR="004E241E" w:rsidRPr="004E241E">
                  <w:rPr>
                    <w:rStyle w:val="Hyperlink"/>
                    <w:rFonts w:ascii="Times New Roman" w:hAnsi="Times New Roman" w:cs="Times New Roman"/>
                    <w:noProof/>
                    <w:sz w:val="24"/>
                    <w:szCs w:val="24"/>
                  </w:rPr>
                  <w:t>2.2. Funcționalități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_Toc140591705 \h </w:instrTex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5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421C6F62" w14:textId="46E8C959" w:rsidR="004E241E" w:rsidRPr="004E241E" w:rsidRDefault="00595A5A">
              <w:pPr>
                <w:pStyle w:val="TOC1"/>
                <w:tabs>
                  <w:tab w:val="right" w:leader="dot" w:pos="9350"/>
                </w:tabs>
                <w:rPr>
                  <w:rFonts w:ascii="Times New Roman" w:eastAsiaTheme="minorEastAsia" w:hAnsi="Times New Roman" w:cs="Times New Roman"/>
                  <w:noProof/>
                  <w:kern w:val="2"/>
                  <w:sz w:val="24"/>
                  <w:szCs w:val="24"/>
                  <w:lang w:val="en-GB" w:eastAsia="en-GB"/>
                  <w14:ligatures w14:val="standardContextual"/>
                </w:rPr>
              </w:pPr>
              <w:hyperlink w:anchor="_Toc140591706" w:history="1">
                <w:r w:rsidR="004E241E" w:rsidRPr="004E241E">
                  <w:rPr>
                    <w:rStyle w:val="Hyperlink"/>
                    <w:rFonts w:ascii="Times New Roman" w:hAnsi="Times New Roman" w:cs="Times New Roman"/>
                    <w:noProof/>
                    <w:sz w:val="24"/>
                    <w:szCs w:val="24"/>
                  </w:rPr>
                  <w:t>3. Arhitectura aplicației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_Toc140591706 \h </w:instrTex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5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57E9DBEA" w14:textId="71815B12" w:rsidR="004E241E" w:rsidRPr="004E241E" w:rsidRDefault="00595A5A">
              <w:pPr>
                <w:pStyle w:val="TOC1"/>
                <w:tabs>
                  <w:tab w:val="right" w:leader="dot" w:pos="9350"/>
                </w:tabs>
                <w:rPr>
                  <w:rFonts w:ascii="Times New Roman" w:eastAsiaTheme="minorEastAsia" w:hAnsi="Times New Roman" w:cs="Times New Roman"/>
                  <w:noProof/>
                  <w:kern w:val="2"/>
                  <w:sz w:val="24"/>
                  <w:szCs w:val="24"/>
                  <w:lang w:val="en-GB" w:eastAsia="en-GB"/>
                  <w14:ligatures w14:val="standardContextual"/>
                </w:rPr>
              </w:pPr>
              <w:hyperlink w:anchor="_Toc140591707" w:history="1">
                <w:r w:rsidR="004E241E" w:rsidRPr="004E241E">
                  <w:rPr>
                    <w:rStyle w:val="Hyperlink"/>
                    <w:rFonts w:ascii="Times New Roman" w:hAnsi="Times New Roman" w:cs="Times New Roman"/>
                    <w:noProof/>
                    <w:sz w:val="24"/>
                    <w:szCs w:val="24"/>
                  </w:rPr>
                  <w:t>4. Arhitectura site-ului Școlibra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_Toc140591707 \h </w:instrTex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6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41A68DA1" w14:textId="316D3905" w:rsidR="004E241E" w:rsidRPr="004E241E" w:rsidRDefault="00595A5A">
              <w:pPr>
                <w:pStyle w:val="TOC1"/>
                <w:tabs>
                  <w:tab w:val="right" w:leader="dot" w:pos="9350"/>
                </w:tabs>
                <w:rPr>
                  <w:rFonts w:ascii="Times New Roman" w:eastAsiaTheme="minorEastAsia" w:hAnsi="Times New Roman" w:cs="Times New Roman"/>
                  <w:noProof/>
                  <w:kern w:val="2"/>
                  <w:sz w:val="24"/>
                  <w:szCs w:val="24"/>
                  <w:lang w:val="en-GB" w:eastAsia="en-GB"/>
                  <w14:ligatures w14:val="standardContextual"/>
                </w:rPr>
              </w:pPr>
              <w:hyperlink w:anchor="_Toc140591708" w:history="1">
                <w:r w:rsidR="004E241E" w:rsidRPr="004E241E">
                  <w:rPr>
                    <w:rStyle w:val="Hyperlink"/>
                    <w:rFonts w:ascii="Times New Roman" w:hAnsi="Times New Roman" w:cs="Times New Roman"/>
                    <w:noProof/>
                    <w:sz w:val="24"/>
                    <w:szCs w:val="24"/>
                  </w:rPr>
                  <w:t>5. Baza de date locală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_Toc140591708 \h </w:instrTex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7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2D94295D" w14:textId="2C17BAED" w:rsidR="004E241E" w:rsidRPr="004E241E" w:rsidRDefault="00595A5A">
              <w:pPr>
                <w:pStyle w:val="TOC1"/>
                <w:tabs>
                  <w:tab w:val="right" w:leader="dot" w:pos="9350"/>
                </w:tabs>
                <w:rPr>
                  <w:rFonts w:ascii="Times New Roman" w:eastAsiaTheme="minorEastAsia" w:hAnsi="Times New Roman" w:cs="Times New Roman"/>
                  <w:noProof/>
                  <w:kern w:val="2"/>
                  <w:sz w:val="24"/>
                  <w:szCs w:val="24"/>
                  <w:lang w:val="en-GB" w:eastAsia="en-GB"/>
                  <w14:ligatures w14:val="standardContextual"/>
                </w:rPr>
              </w:pPr>
              <w:hyperlink w:anchor="_Toc140591709" w:history="1">
                <w:r w:rsidR="004E241E" w:rsidRPr="004E241E">
                  <w:rPr>
                    <w:rStyle w:val="Hyperlink"/>
                    <w:rFonts w:ascii="Times New Roman" w:hAnsi="Times New Roman" w:cs="Times New Roman"/>
                    <w:noProof/>
                    <w:sz w:val="24"/>
                    <w:szCs w:val="24"/>
                  </w:rPr>
                  <w:t>6. Baza de date online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_Toc140591709 \h </w:instrTex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9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2803A064" w14:textId="0784500C" w:rsidR="004E241E" w:rsidRPr="004E241E" w:rsidRDefault="00595A5A">
              <w:pPr>
                <w:pStyle w:val="TOC1"/>
                <w:tabs>
                  <w:tab w:val="right" w:leader="dot" w:pos="9350"/>
                </w:tabs>
                <w:rPr>
                  <w:rFonts w:ascii="Times New Roman" w:eastAsiaTheme="minorEastAsia" w:hAnsi="Times New Roman" w:cs="Times New Roman"/>
                  <w:noProof/>
                  <w:kern w:val="2"/>
                  <w:sz w:val="24"/>
                  <w:szCs w:val="24"/>
                  <w:lang w:val="en-GB" w:eastAsia="en-GB"/>
                  <w14:ligatures w14:val="standardContextual"/>
                </w:rPr>
              </w:pPr>
              <w:hyperlink w:anchor="_Toc140591710" w:history="1">
                <w:r w:rsidR="004E241E" w:rsidRPr="004E241E">
                  <w:rPr>
                    <w:rStyle w:val="Hyperlink"/>
                    <w:rFonts w:ascii="Times New Roman" w:hAnsi="Times New Roman" w:cs="Times New Roman"/>
                    <w:noProof/>
                    <w:sz w:val="24"/>
                    <w:szCs w:val="24"/>
                  </w:rPr>
                  <w:t>7. Interfața programului Școlibra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_Toc140591710 \h </w:instrTex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10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2E2CDA5F" w14:textId="632313AB" w:rsidR="004E241E" w:rsidRPr="004E241E" w:rsidRDefault="00595A5A">
              <w:pPr>
                <w:pStyle w:val="TOC1"/>
                <w:tabs>
                  <w:tab w:val="right" w:leader="dot" w:pos="9350"/>
                </w:tabs>
                <w:rPr>
                  <w:rFonts w:ascii="Times New Roman" w:eastAsiaTheme="minorEastAsia" w:hAnsi="Times New Roman" w:cs="Times New Roman"/>
                  <w:noProof/>
                  <w:kern w:val="2"/>
                  <w:sz w:val="24"/>
                  <w:szCs w:val="24"/>
                  <w:lang w:val="en-GB" w:eastAsia="en-GB"/>
                  <w14:ligatures w14:val="standardContextual"/>
                </w:rPr>
              </w:pPr>
              <w:hyperlink w:anchor="_Toc140591711" w:history="1">
                <w:r w:rsidR="004E241E" w:rsidRPr="004E241E">
                  <w:rPr>
                    <w:rStyle w:val="Hyperlink"/>
                    <w:rFonts w:ascii="Times New Roman" w:hAnsi="Times New Roman" w:cs="Times New Roman"/>
                    <w:noProof/>
                    <w:sz w:val="24"/>
                    <w:szCs w:val="24"/>
                  </w:rPr>
                  <w:t>8. Viitoare îmbunătățiri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_Toc140591711 \h </w:instrTex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14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09C23147" w14:textId="397AE6C3" w:rsidR="004E241E" w:rsidRPr="004E241E" w:rsidRDefault="00595A5A">
              <w:pPr>
                <w:pStyle w:val="TOC1"/>
                <w:tabs>
                  <w:tab w:val="right" w:leader="dot" w:pos="9350"/>
                </w:tabs>
                <w:rPr>
                  <w:rFonts w:ascii="Times New Roman" w:eastAsiaTheme="minorEastAsia" w:hAnsi="Times New Roman" w:cs="Times New Roman"/>
                  <w:noProof/>
                  <w:kern w:val="2"/>
                  <w:sz w:val="24"/>
                  <w:szCs w:val="24"/>
                  <w:lang w:val="en-GB" w:eastAsia="en-GB"/>
                  <w14:ligatures w14:val="standardContextual"/>
                </w:rPr>
              </w:pPr>
              <w:hyperlink w:anchor="_Toc140591712" w:history="1">
                <w:r w:rsidR="004E241E" w:rsidRPr="004E241E">
                  <w:rPr>
                    <w:rStyle w:val="Hyperlink"/>
                    <w:rFonts w:ascii="Times New Roman" w:hAnsi="Times New Roman" w:cs="Times New Roman"/>
                    <w:noProof/>
                    <w:sz w:val="24"/>
                    <w:szCs w:val="24"/>
                  </w:rPr>
                  <w:t>9.Concluzii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_Toc140591712 \h </w:instrTex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14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79E91E32" w14:textId="4AC14C1C" w:rsidR="004E241E" w:rsidRPr="004E241E" w:rsidRDefault="00595A5A">
              <w:pPr>
                <w:pStyle w:val="TOC1"/>
                <w:tabs>
                  <w:tab w:val="right" w:leader="dot" w:pos="9350"/>
                </w:tabs>
                <w:rPr>
                  <w:rFonts w:ascii="Times New Roman" w:eastAsiaTheme="minorEastAsia" w:hAnsi="Times New Roman" w:cs="Times New Roman"/>
                  <w:noProof/>
                  <w:kern w:val="2"/>
                  <w:sz w:val="24"/>
                  <w:szCs w:val="24"/>
                  <w:lang w:val="en-GB" w:eastAsia="en-GB"/>
                  <w14:ligatures w14:val="standardContextual"/>
                </w:rPr>
              </w:pPr>
              <w:hyperlink w:anchor="_Toc140591713" w:history="1">
                <w:r w:rsidR="004E241E" w:rsidRPr="004E241E">
                  <w:rPr>
                    <w:rStyle w:val="Hyperlink"/>
                    <w:rFonts w:ascii="Times New Roman" w:hAnsi="Times New Roman" w:cs="Times New Roman"/>
                    <w:noProof/>
                    <w:sz w:val="24"/>
                    <w:szCs w:val="24"/>
                  </w:rPr>
                  <w:t>10. Bibliografie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ab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begin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instrText xml:space="preserve"> PAGEREF _Toc140591713 \h </w:instrTex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separate"/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t>15</w:t>
                </w:r>
                <w:r w:rsidR="004E241E" w:rsidRPr="004E241E">
                  <w:rPr>
                    <w:rFonts w:ascii="Times New Roman" w:hAnsi="Times New Roman" w:cs="Times New Roman"/>
                    <w:noProof/>
                    <w:webHidden/>
                    <w:sz w:val="24"/>
                    <w:szCs w:val="24"/>
                  </w:rPr>
                  <w:fldChar w:fldCharType="end"/>
                </w:r>
              </w:hyperlink>
            </w:p>
            <w:p w14:paraId="79B2B9CF" w14:textId="7F386736" w:rsidR="004878B6" w:rsidRDefault="004878B6" w:rsidP="004E241E">
              <w:pPr>
                <w:spacing w:line="360" w:lineRule="auto"/>
              </w:pPr>
              <w:r w:rsidRPr="004E241E">
                <w:rPr>
                  <w:rFonts w:ascii="Times New Roman" w:hAnsi="Times New Roman" w:cs="Times New Roman"/>
                  <w:b/>
                  <w:bCs/>
                  <w:noProof/>
                  <w:sz w:val="24"/>
                  <w:szCs w:val="24"/>
                </w:rPr>
                <w:fldChar w:fldCharType="end"/>
              </w:r>
            </w:p>
          </w:sdtContent>
        </w:sdt>
        <w:p w14:paraId="68982430" w14:textId="49C7B05C" w:rsidR="00FF57BC" w:rsidRPr="004878B6" w:rsidRDefault="00595A5A" w:rsidP="004E241E">
          <w:pPr>
            <w:spacing w:line="360" w:lineRule="auto"/>
            <w:jc w:val="both"/>
            <w:rPr>
              <w:rFonts w:ascii="Times New Roman" w:hAnsi="Times New Roman" w:cs="Times New Roman"/>
              <w:color w:val="000000"/>
              <w:sz w:val="24"/>
              <w:szCs w:val="24"/>
              <w:lang w:eastAsia="en-GB"/>
              <w14:textFill>
                <w14:solidFill>
                  <w14:srgbClr w14:val="000000">
                    <w14:lumMod w14:val="75000"/>
                  </w14:srgbClr>
                </w14:solidFill>
              </w14:textFill>
            </w:rPr>
          </w:pPr>
        </w:p>
      </w:sdtContent>
    </w:sdt>
    <w:p w14:paraId="03C276CD" w14:textId="77777777" w:rsidR="00696EEB" w:rsidRPr="00173CE0" w:rsidRDefault="00696EEB" w:rsidP="004E241E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lang w:eastAsia="en-GB"/>
        </w:rPr>
      </w:pPr>
    </w:p>
    <w:p w14:paraId="56545017" w14:textId="77777777" w:rsidR="00696EEB" w:rsidRPr="00173CE0" w:rsidRDefault="00696EEB" w:rsidP="004E241E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lang w:eastAsia="en-GB"/>
        </w:rPr>
      </w:pPr>
    </w:p>
    <w:p w14:paraId="7B917657" w14:textId="77777777" w:rsidR="00696EEB" w:rsidRPr="00173CE0" w:rsidRDefault="00696EEB" w:rsidP="004E241E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lang w:eastAsia="en-GB"/>
        </w:rPr>
      </w:pPr>
    </w:p>
    <w:p w14:paraId="1675EEB4" w14:textId="77777777" w:rsidR="00696EEB" w:rsidRPr="00173CE0" w:rsidRDefault="00696EEB" w:rsidP="004E241E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lang w:eastAsia="en-GB"/>
        </w:rPr>
      </w:pPr>
    </w:p>
    <w:p w14:paraId="4553360C" w14:textId="77777777" w:rsidR="00696EEB" w:rsidRPr="00173CE0" w:rsidRDefault="00696EEB" w:rsidP="004E241E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lang w:eastAsia="en-GB"/>
        </w:rPr>
      </w:pPr>
    </w:p>
    <w:p w14:paraId="244D4F37" w14:textId="77777777" w:rsidR="00696EEB" w:rsidRDefault="00696EEB" w:rsidP="004E241E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lang w:eastAsia="en-GB"/>
        </w:rPr>
      </w:pPr>
    </w:p>
    <w:p w14:paraId="662B0929" w14:textId="77777777" w:rsidR="00B92266" w:rsidRPr="00173CE0" w:rsidRDefault="00B92266" w:rsidP="004E241E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lang w:eastAsia="en-GB"/>
        </w:rPr>
      </w:pPr>
    </w:p>
    <w:p w14:paraId="58A14DA1" w14:textId="6A90FC26" w:rsidR="00D26D05" w:rsidRPr="00173CE0" w:rsidRDefault="00BD026F" w:rsidP="004E241E">
      <w:pPr>
        <w:pStyle w:val="Headingme"/>
      </w:pPr>
      <w:bookmarkStart w:id="0" w:name="_Toc140591702"/>
      <w:r w:rsidRPr="00173CE0">
        <w:lastRenderedPageBreak/>
        <w:t>1.</w:t>
      </w:r>
      <w:r w:rsidR="00B349E5" w:rsidRPr="00173CE0">
        <w:t>1.</w:t>
      </w:r>
      <w:r w:rsidRPr="00173CE0">
        <w:t xml:space="preserve"> </w:t>
      </w:r>
      <w:r w:rsidR="00D26D05" w:rsidRPr="00173CE0">
        <w:t>Cerințe minime de instalare și rulare a programului:</w:t>
      </w:r>
      <w:bookmarkEnd w:id="0"/>
    </w:p>
    <w:p w14:paraId="4C5EC3E8" w14:textId="50BEDBD1" w:rsidR="001A1119" w:rsidRPr="00173CE0" w:rsidRDefault="004B33FE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595776" behindDoc="0" locked="0" layoutInCell="1" allowOverlap="1" wp14:anchorId="553814E1" wp14:editId="429B0077">
            <wp:simplePos x="0" y="0"/>
            <wp:positionH relativeFrom="column">
              <wp:posOffset>5198336</wp:posOffset>
            </wp:positionH>
            <wp:positionV relativeFrom="paragraph">
              <wp:posOffset>177165</wp:posOffset>
            </wp:positionV>
            <wp:extent cx="548640" cy="546325"/>
            <wp:effectExtent l="0" t="0" r="3810" b="6350"/>
            <wp:wrapNone/>
            <wp:docPr id="17233622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54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5F1C"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586560" behindDoc="0" locked="0" layoutInCell="1" allowOverlap="1" wp14:anchorId="0D68A405" wp14:editId="5BC8A52F">
            <wp:simplePos x="0" y="0"/>
            <wp:positionH relativeFrom="column">
              <wp:posOffset>6098429</wp:posOffset>
            </wp:positionH>
            <wp:positionV relativeFrom="paragraph">
              <wp:posOffset>-1933</wp:posOffset>
            </wp:positionV>
            <wp:extent cx="500932" cy="606614"/>
            <wp:effectExtent l="0" t="0" r="0" b="3175"/>
            <wp:wrapNone/>
            <wp:docPr id="4863696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32" cy="6066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1119" w:rsidRPr="00173CE0">
        <w:rPr>
          <w:rFonts w:ascii="Times New Roman" w:hAnsi="Times New Roman" w:cs="Times New Roman"/>
          <w:sz w:val="24"/>
          <w:szCs w:val="24"/>
          <w:lang w:eastAsia="en-GB"/>
        </w:rPr>
        <w:t>-Windows 7/</w:t>
      </w:r>
      <w:r w:rsidR="00151889" w:rsidRPr="00173CE0">
        <w:rPr>
          <w:rFonts w:ascii="Times New Roman" w:hAnsi="Times New Roman" w:cs="Times New Roman"/>
          <w:sz w:val="24"/>
          <w:szCs w:val="24"/>
          <w:lang w:eastAsia="en-GB"/>
        </w:rPr>
        <w:t>Linux Ubuntu 22.04 LTS /versiuni ulterioare</w:t>
      </w:r>
    </w:p>
    <w:p w14:paraId="440E45FB" w14:textId="3EAB67EE" w:rsidR="00151889" w:rsidRPr="00173CE0" w:rsidRDefault="00151889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-Python 3.10. /versiunile ulterioare</w:t>
      </w:r>
    </w:p>
    <w:p w14:paraId="7A1A34A7" w14:textId="4D6B6C75" w:rsidR="00151889" w:rsidRPr="00173CE0" w:rsidRDefault="00AE47CB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noProof/>
          <w:color w:val="2E74B5" w:themeColor="accent1" w:themeShade="BF"/>
          <w:sz w:val="24"/>
          <w:szCs w:val="24"/>
          <w:lang w:val="en-US"/>
        </w:rPr>
        <w:drawing>
          <wp:anchor distT="0" distB="0" distL="114300" distR="114300" simplePos="0" relativeHeight="251614208" behindDoc="0" locked="0" layoutInCell="1" allowOverlap="1" wp14:anchorId="698DFFF0" wp14:editId="24E5BA95">
            <wp:simplePos x="0" y="0"/>
            <wp:positionH relativeFrom="column">
              <wp:posOffset>5072877</wp:posOffset>
            </wp:positionH>
            <wp:positionV relativeFrom="paragraph">
              <wp:posOffset>332933</wp:posOffset>
            </wp:positionV>
            <wp:extent cx="540689" cy="540689"/>
            <wp:effectExtent l="0" t="0" r="0" b="0"/>
            <wp:wrapNone/>
            <wp:docPr id="10094675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89" cy="5406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5F1C" w:rsidRPr="00173CE0">
        <w:rPr>
          <w:rFonts w:ascii="Times New Roman" w:hAnsi="Times New Roman" w:cs="Times New Roman"/>
          <w:noProof/>
          <w:color w:val="2E74B5" w:themeColor="accent1" w:themeShade="BF"/>
          <w:sz w:val="24"/>
          <w:szCs w:val="24"/>
          <w:lang w:val="en-US"/>
        </w:rPr>
        <w:drawing>
          <wp:anchor distT="0" distB="0" distL="114300" distR="114300" simplePos="0" relativeHeight="251604992" behindDoc="0" locked="0" layoutInCell="1" allowOverlap="1" wp14:anchorId="682DAF1F" wp14:editId="43E34F16">
            <wp:simplePos x="0" y="0"/>
            <wp:positionH relativeFrom="column">
              <wp:posOffset>5748931</wp:posOffset>
            </wp:positionH>
            <wp:positionV relativeFrom="paragraph">
              <wp:posOffset>332740</wp:posOffset>
            </wp:positionV>
            <wp:extent cx="850009" cy="484505"/>
            <wp:effectExtent l="0" t="0" r="7620" b="0"/>
            <wp:wrapNone/>
            <wp:docPr id="13882253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009" cy="484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89" w:rsidRPr="00173CE0">
        <w:rPr>
          <w:rFonts w:ascii="Times New Roman" w:hAnsi="Times New Roman" w:cs="Times New Roman"/>
          <w:sz w:val="24"/>
          <w:szCs w:val="24"/>
          <w:lang w:eastAsia="en-GB"/>
        </w:rPr>
        <w:t>-MariaDB Server 10.8.8 /versiunile ulterioare</w:t>
      </w:r>
    </w:p>
    <w:p w14:paraId="637AAB78" w14:textId="64F86571" w:rsidR="00151889" w:rsidRPr="00173CE0" w:rsidRDefault="00151889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-VisualStudio 2022 17.6 /versiunile ulterioare</w:t>
      </w:r>
    </w:p>
    <w:p w14:paraId="68A04984" w14:textId="57261CD0" w:rsidR="00B52291" w:rsidRPr="00173CE0" w:rsidRDefault="004B33FE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noProof/>
          <w:lang w:val="en-US"/>
        </w:rPr>
        <w:drawing>
          <wp:anchor distT="0" distB="0" distL="114300" distR="114300" simplePos="0" relativeHeight="251577344" behindDoc="0" locked="0" layoutInCell="1" allowOverlap="1" wp14:anchorId="6D24D657" wp14:editId="49B30EBC">
            <wp:simplePos x="0" y="0"/>
            <wp:positionH relativeFrom="column">
              <wp:posOffset>5518785</wp:posOffset>
            </wp:positionH>
            <wp:positionV relativeFrom="paragraph">
              <wp:posOffset>290830</wp:posOffset>
            </wp:positionV>
            <wp:extent cx="760202" cy="628153"/>
            <wp:effectExtent l="19050" t="0" r="20955" b="210185"/>
            <wp:wrapNone/>
            <wp:docPr id="334846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21" t="31651" r="34005" b="18164"/>
                    <a:stretch/>
                  </pic:blipFill>
                  <pic:spPr bwMode="auto">
                    <a:xfrm>
                      <a:off x="0" y="0"/>
                      <a:ext cx="760202" cy="62815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2291" w:rsidRPr="00173CE0">
        <w:rPr>
          <w:rFonts w:ascii="Times New Roman" w:hAnsi="Times New Roman" w:cs="Times New Roman"/>
          <w:sz w:val="24"/>
          <w:szCs w:val="24"/>
          <w:lang w:eastAsia="en-GB"/>
        </w:rPr>
        <w:t>-Browser( Chrome/Edge/Mozilla Firefox) cu conexiune la internet</w:t>
      </w:r>
    </w:p>
    <w:p w14:paraId="65058606" w14:textId="3B13E030" w:rsidR="0091586C" w:rsidRPr="00173CE0" w:rsidRDefault="0091586C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-PC/ laptop cu cameră web</w:t>
      </w:r>
    </w:p>
    <w:p w14:paraId="6D52399F" w14:textId="3D3F3BF7" w:rsidR="00B349E5" w:rsidRPr="00173CE0" w:rsidRDefault="004B33FE" w:rsidP="004E241E">
      <w:pPr>
        <w:pStyle w:val="Headingme"/>
      </w:pPr>
      <w:bookmarkStart w:id="1" w:name="_Toc140591703"/>
      <w:r w:rsidRPr="00173CE0">
        <w:rPr>
          <w:rFonts w:cs="Times New Roman"/>
          <w:lang w:eastAsia="en-US"/>
        </w:rPr>
        <w:drawing>
          <wp:anchor distT="0" distB="0" distL="114300" distR="114300" simplePos="0" relativeHeight="251691008" behindDoc="0" locked="0" layoutInCell="1" allowOverlap="1" wp14:anchorId="3022ACB9" wp14:editId="6483AF4B">
            <wp:simplePos x="0" y="0"/>
            <wp:positionH relativeFrom="column">
              <wp:posOffset>3371215</wp:posOffset>
            </wp:positionH>
            <wp:positionV relativeFrom="paragraph">
              <wp:posOffset>607695</wp:posOffset>
            </wp:positionV>
            <wp:extent cx="3181350" cy="1983179"/>
            <wp:effectExtent l="0" t="0" r="0" b="0"/>
            <wp:wrapNone/>
            <wp:docPr id="20544530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9831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9E5" w:rsidRPr="00173CE0">
        <w:t>1.2. Ghid de instalare</w:t>
      </w:r>
      <w:bookmarkEnd w:id="1"/>
    </w:p>
    <w:p w14:paraId="23A2273A" w14:textId="32889815" w:rsidR="00151889" w:rsidRPr="00173CE0" w:rsidRDefault="00B349E5" w:rsidP="004E241E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Instalare </w:t>
      </w:r>
      <w:hyperlink r:id="rId23" w:history="1">
        <w:r w:rsidRPr="00173CE0">
          <w:rPr>
            <w:rStyle w:val="Hyperlink"/>
            <w:rFonts w:ascii="Times New Roman" w:hAnsi="Times New Roman" w:cs="Times New Roman"/>
            <w:sz w:val="24"/>
            <w:szCs w:val="24"/>
            <w:lang w:eastAsia="en-GB"/>
          </w:rPr>
          <w:t>MariaDB</w:t>
        </w:r>
      </w:hyperlink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</w:p>
    <w:p w14:paraId="3F1F52EA" w14:textId="4904A617" w:rsidR="00B349E5" w:rsidRPr="00173CE0" w:rsidRDefault="00B349E5" w:rsidP="004E241E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Instalare </w:t>
      </w:r>
      <w:hyperlink r:id="rId24" w:history="1">
        <w:r w:rsidRPr="00173CE0">
          <w:rPr>
            <w:rStyle w:val="Hyperlink"/>
            <w:rFonts w:ascii="Times New Roman" w:hAnsi="Times New Roman" w:cs="Times New Roman"/>
            <w:sz w:val="24"/>
            <w:szCs w:val="24"/>
            <w:lang w:eastAsia="en-GB"/>
          </w:rPr>
          <w:t>Python</w:t>
        </w:r>
      </w:hyperlink>
    </w:p>
    <w:p w14:paraId="6F3A9CF3" w14:textId="48565060" w:rsidR="00B349E5" w:rsidRDefault="00B349E5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și bifăm Add python.exe to PATH la instalare.</w:t>
      </w:r>
    </w:p>
    <w:p w14:paraId="3090E588" w14:textId="77777777" w:rsidR="004B33FE" w:rsidRDefault="004B33FE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53DE3081" w14:textId="77777777" w:rsidR="004B33FE" w:rsidRDefault="004B33FE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50DF998D" w14:textId="77777777" w:rsidR="004B33FE" w:rsidRDefault="004B33FE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58F952FE" w14:textId="77777777" w:rsidR="004B33FE" w:rsidRPr="00173CE0" w:rsidRDefault="004B33FE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60247FC4" w14:textId="462734F3" w:rsidR="00173CE0" w:rsidRPr="00173CE0" w:rsidRDefault="00173CE0" w:rsidP="004E241E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18656" behindDoc="0" locked="0" layoutInCell="1" allowOverlap="1" wp14:anchorId="11655B20" wp14:editId="0B7C0CE0">
            <wp:simplePos x="0" y="0"/>
            <wp:positionH relativeFrom="column">
              <wp:posOffset>3329940</wp:posOffset>
            </wp:positionH>
            <wp:positionV relativeFrom="paragraph">
              <wp:posOffset>237490</wp:posOffset>
            </wp:positionV>
            <wp:extent cx="2188845" cy="522605"/>
            <wp:effectExtent l="0" t="0" r="1905" b="0"/>
            <wp:wrapNone/>
            <wp:docPr id="17490608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845" cy="522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349E5" w:rsidRPr="00173CE0">
        <w:rPr>
          <w:rFonts w:ascii="Times New Roman" w:hAnsi="Times New Roman" w:cs="Times New Roman"/>
          <w:sz w:val="24"/>
          <w:szCs w:val="24"/>
          <w:lang w:eastAsia="en-GB"/>
        </w:rPr>
        <w:t>Verificăm daca a fost instalat Python și pip</w:t>
      </w:r>
    </w:p>
    <w:p w14:paraId="4009A5CC" w14:textId="60555906" w:rsidR="00B349E5" w:rsidRPr="00173CE0" w:rsidRDefault="00173CE0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D47A04C" wp14:editId="3FDD7692">
            <wp:extent cx="2407920" cy="426720"/>
            <wp:effectExtent l="0" t="0" r="0" b="0"/>
            <wp:docPr id="5448514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426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0730A9" w14:textId="25C65E95" w:rsidR="00763BCB" w:rsidRPr="00173CE0" w:rsidRDefault="00763BCB" w:rsidP="004E241E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Dacă nu, atunci edităm variabilele de mediu:</w:t>
      </w:r>
      <w:r w:rsidR="00173CE0"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</w:p>
    <w:p w14:paraId="74D31163" w14:textId="5E64B186" w:rsidR="00763BCB" w:rsidRPr="00173CE0" w:rsidRDefault="00763BCB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User  variables 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sym w:font="Wingdings" w:char="F0E0"/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Path și  System Variables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sym w:font="Wingdings" w:char="F0E0"/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Path      </w:t>
      </w:r>
    </w:p>
    <w:p w14:paraId="7BA93CF3" w14:textId="69801A6F" w:rsidR="00763BCB" w:rsidRPr="00173CE0" w:rsidRDefault="00763BCB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B386D32" wp14:editId="1A86BA24">
            <wp:extent cx="4418965" cy="2506980"/>
            <wp:effectExtent l="0" t="0" r="635" b="7620"/>
            <wp:docPr id="11226231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965" cy="2506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E3EFEB" w14:textId="4ACCDD23" w:rsidR="00B349E5" w:rsidRPr="00173CE0" w:rsidRDefault="00763BCB" w:rsidP="004E241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noProof/>
          <w:lang w:val="en-US"/>
        </w:rPr>
        <w:drawing>
          <wp:inline distT="0" distB="0" distL="0" distR="0" wp14:anchorId="350DF248" wp14:editId="519C2B8F">
            <wp:extent cx="4420800" cy="2593637"/>
            <wp:effectExtent l="0" t="0" r="0" b="0"/>
            <wp:docPr id="1631821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800" cy="25936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3EFCD4" w14:textId="304C6CDF" w:rsidR="00B349E5" w:rsidRPr="00173CE0" w:rsidRDefault="004B33FE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noProof/>
          <w:lang w:val="en-US"/>
        </w:rPr>
        <w:drawing>
          <wp:anchor distT="0" distB="0" distL="114300" distR="114300" simplePos="0" relativeHeight="251737088" behindDoc="0" locked="0" layoutInCell="1" allowOverlap="1" wp14:anchorId="41C220CD" wp14:editId="300BFBF6">
            <wp:simplePos x="0" y="0"/>
            <wp:positionH relativeFrom="column">
              <wp:posOffset>3147060</wp:posOffset>
            </wp:positionH>
            <wp:positionV relativeFrom="paragraph">
              <wp:posOffset>283845</wp:posOffset>
            </wp:positionV>
            <wp:extent cx="3017520" cy="2721610"/>
            <wp:effectExtent l="0" t="0" r="0" b="2540"/>
            <wp:wrapNone/>
            <wp:docPr id="12013222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77"/>
                    <a:stretch/>
                  </pic:blipFill>
                  <pic:spPr bwMode="auto">
                    <a:xfrm>
                      <a:off x="0" y="0"/>
                      <a:ext cx="301752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63BCB" w:rsidRPr="00173CE0">
        <w:rPr>
          <w:rFonts w:ascii="Times New Roman" w:hAnsi="Times New Roman" w:cs="Times New Roman"/>
          <w:sz w:val="24"/>
          <w:szCs w:val="24"/>
          <w:lang w:eastAsia="en-GB"/>
        </w:rPr>
        <w:t>Și repornim calculatorul</w:t>
      </w:r>
    </w:p>
    <w:p w14:paraId="031A2AFC" w14:textId="004E9466" w:rsidR="00763BCB" w:rsidRPr="004B33FE" w:rsidRDefault="00763BCB" w:rsidP="004E241E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Descărcăm de pe GitHub ca zip.</w:t>
      </w:r>
    </w:p>
    <w:p w14:paraId="10BF3222" w14:textId="070ED94C" w:rsidR="00763BCB" w:rsidRDefault="00763BCB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Extragem pe Desktop.</w:t>
      </w:r>
    </w:p>
    <w:p w14:paraId="78E8262C" w14:textId="3DE55938" w:rsidR="004B33FE" w:rsidRDefault="004B33FE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310AD571" w14:textId="364981A8" w:rsidR="004B33FE" w:rsidRDefault="004B33FE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4CC07E02" w14:textId="0C77545D" w:rsidR="004B33FE" w:rsidRDefault="004B33FE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4537A287" w14:textId="3556A7C2" w:rsidR="004B33FE" w:rsidRDefault="004B33FE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29563B8F" w14:textId="21D4CD49" w:rsidR="004B33FE" w:rsidRDefault="004B33FE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404D70DB" w14:textId="77777777" w:rsidR="004B33FE" w:rsidRPr="00173CE0" w:rsidRDefault="004B33FE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71D652E6" w14:textId="5694289F" w:rsidR="00763BCB" w:rsidRPr="00173CE0" w:rsidRDefault="004B33FE" w:rsidP="004E241E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727872" behindDoc="0" locked="0" layoutInCell="1" allowOverlap="1" wp14:anchorId="1B13B9D4" wp14:editId="6432E823">
            <wp:simplePos x="0" y="0"/>
            <wp:positionH relativeFrom="column">
              <wp:posOffset>3055620</wp:posOffset>
            </wp:positionH>
            <wp:positionV relativeFrom="paragraph">
              <wp:posOffset>-811530</wp:posOffset>
            </wp:positionV>
            <wp:extent cx="3284220" cy="2874867"/>
            <wp:effectExtent l="0" t="0" r="0" b="1905"/>
            <wp:wrapNone/>
            <wp:docPr id="61711379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20" cy="28748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3BCB" w:rsidRPr="00173CE0">
        <w:rPr>
          <w:rFonts w:ascii="Times New Roman" w:hAnsi="Times New Roman" w:cs="Times New Roman"/>
          <w:sz w:val="24"/>
          <w:szCs w:val="24"/>
          <w:lang w:eastAsia="en-GB"/>
        </w:rPr>
        <w:t>Importăm baza de date în MariaDB</w:t>
      </w:r>
    </w:p>
    <w:p w14:paraId="791B72B9" w14:textId="50729392" w:rsidR="00763BCB" w:rsidRDefault="00763BCB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1DC67DB2" w14:textId="77777777" w:rsidR="004B33FE" w:rsidRDefault="004B33FE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2A55D660" w14:textId="1CA81008" w:rsidR="00173CE0" w:rsidRDefault="00173CE0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4041EABD" w14:textId="784E381B" w:rsidR="00173CE0" w:rsidRPr="00173CE0" w:rsidRDefault="00173CE0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0F42837B" w14:textId="222A57E0" w:rsidR="00173CE0" w:rsidRDefault="00763BCB" w:rsidP="004E241E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Instalăm </w:t>
      </w:r>
      <w:hyperlink r:id="rId31" w:history="1">
        <w:r w:rsidRPr="00442C60">
          <w:rPr>
            <w:rStyle w:val="Hyperlink"/>
            <w:rFonts w:ascii="Times New Roman" w:hAnsi="Times New Roman" w:cs="Times New Roman"/>
            <w:sz w:val="24"/>
            <w:szCs w:val="24"/>
            <w:lang w:eastAsia="en-GB"/>
          </w:rPr>
          <w:t>modulele</w:t>
        </w:r>
      </w:hyperlink>
      <w:r w:rsidRPr="00173CE0">
        <w:rPr>
          <w:rFonts w:ascii="Times New Roman" w:hAnsi="Times New Roman" w:cs="Times New Roman"/>
          <w:sz w:val="24"/>
          <w:szCs w:val="24"/>
          <w:lang w:eastAsia="en-GB"/>
        </w:rPr>
        <w:t>:</w:t>
      </w:r>
    </w:p>
    <w:p w14:paraId="55EB3777" w14:textId="355EC1ED" w:rsidR="00763BCB" w:rsidRDefault="00173CE0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noProof/>
          <w:lang w:val="en-US"/>
        </w:rPr>
        <w:drawing>
          <wp:anchor distT="0" distB="0" distL="114300" distR="114300" simplePos="0" relativeHeight="251700224" behindDoc="0" locked="0" layoutInCell="1" allowOverlap="1" wp14:anchorId="0FBAE1B9" wp14:editId="046892CB">
            <wp:simplePos x="0" y="0"/>
            <wp:positionH relativeFrom="column">
              <wp:posOffset>2738982</wp:posOffset>
            </wp:positionH>
            <wp:positionV relativeFrom="paragraph">
              <wp:posOffset>229235</wp:posOffset>
            </wp:positionV>
            <wp:extent cx="3710940" cy="652185"/>
            <wp:effectExtent l="0" t="0" r="3810" b="0"/>
            <wp:wrapNone/>
            <wp:docPr id="3160388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652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3BCB" w:rsidRPr="00173CE0">
        <w:rPr>
          <w:rFonts w:ascii="Times New Roman" w:hAnsi="Times New Roman" w:cs="Times New Roman"/>
          <w:sz w:val="24"/>
          <w:szCs w:val="24"/>
          <w:lang w:eastAsia="en-GB"/>
        </w:rPr>
        <w:t>Fișierul requirements.txt este în directorul programului.Îl copiem pe Desktop și rulăm comenzile din imagine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>a de mai sus</w:t>
      </w:r>
      <w:r w:rsidR="00763BCB" w:rsidRPr="00173CE0">
        <w:rPr>
          <w:rFonts w:ascii="Times New Roman" w:hAnsi="Times New Roman" w:cs="Times New Roman"/>
          <w:sz w:val="24"/>
          <w:szCs w:val="24"/>
          <w:lang w:eastAsia="en-GB"/>
        </w:rPr>
        <w:t>.</w:t>
      </w:r>
    </w:p>
    <w:p w14:paraId="6A356AD8" w14:textId="77777777" w:rsidR="00173CE0" w:rsidRPr="00173CE0" w:rsidRDefault="00173CE0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2122144A" w14:textId="499282DB" w:rsidR="004B7A86" w:rsidRPr="00173CE0" w:rsidRDefault="004B7A86" w:rsidP="004E241E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Rulăm programul:</w:t>
      </w:r>
    </w:p>
    <w:p w14:paraId="4A945FA1" w14:textId="14B2EE78" w:rsidR="00763BCB" w:rsidRPr="00173CE0" w:rsidRDefault="00173CE0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09440" behindDoc="0" locked="0" layoutInCell="1" allowOverlap="1" wp14:anchorId="63846C98" wp14:editId="432F1C58">
            <wp:simplePos x="0" y="0"/>
            <wp:positionH relativeFrom="column">
              <wp:posOffset>2242185</wp:posOffset>
            </wp:positionH>
            <wp:positionV relativeFrom="paragraph">
              <wp:posOffset>89535</wp:posOffset>
            </wp:positionV>
            <wp:extent cx="4041775" cy="402590"/>
            <wp:effectExtent l="0" t="0" r="0" b="0"/>
            <wp:wrapNone/>
            <wp:docPr id="1977177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775" cy="402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B7A86" w:rsidRPr="00173CE0">
        <w:rPr>
          <w:rFonts w:ascii="Times New Roman" w:hAnsi="Times New Roman" w:cs="Times New Roman"/>
          <w:sz w:val="24"/>
          <w:szCs w:val="24"/>
          <w:lang w:eastAsia="en-GB"/>
        </w:rPr>
        <w:t>și apare interfața.</w:t>
      </w:r>
    </w:p>
    <w:p w14:paraId="6F17A7BE" w14:textId="77777777" w:rsidR="00763BCB" w:rsidRPr="00173CE0" w:rsidRDefault="00763BCB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6026B6D0" w14:textId="703793F3" w:rsidR="00151889" w:rsidRPr="00173CE0" w:rsidRDefault="00BD026F" w:rsidP="004E241E">
      <w:pPr>
        <w:pStyle w:val="Headingme"/>
      </w:pPr>
      <w:bookmarkStart w:id="2" w:name="_Toc140591704"/>
      <w:r w:rsidRPr="00173CE0">
        <w:t>2.</w:t>
      </w:r>
      <w:r w:rsidR="00DF635C">
        <w:t>1.</w:t>
      </w:r>
      <w:r w:rsidRPr="00173CE0">
        <w:t xml:space="preserve"> </w:t>
      </w:r>
      <w:r w:rsidR="00151889" w:rsidRPr="00173CE0">
        <w:t>Ce este programul Școlibra?</w:t>
      </w:r>
      <w:bookmarkEnd w:id="2"/>
    </w:p>
    <w:p w14:paraId="6E0904BA" w14:textId="71589B4B" w:rsidR="00173CE0" w:rsidRDefault="0083069C" w:rsidP="005C6DA5">
      <w:pPr>
        <w:spacing w:line="360" w:lineRule="auto"/>
        <w:ind w:firstLine="720"/>
        <w:jc w:val="both"/>
        <w:rPr>
          <w:rFonts w:ascii="Times New Roman" w:hAnsi="Times New Roman" w:cs="Times New Roman"/>
          <w:color w:val="FF0000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Ideea acestui program a luat naștere în urma eforturilor doamnei bibliotecare din liceul nostru de a înregistra cu pix și pe hârtie toate cărțile din bibliotecă precum și împrumuturile elevilor.</w:t>
      </w:r>
      <w:r w:rsidR="00037305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Problemele apărute au fost pierderea cărților și nereturnarea celor care au fost împrumutate, dar și faptul că elevii nu sunt interesați de a-și procura lecturile din biblioteca școlii. De aceea am creat acest program care va rezolva toate aceste probleme.</w:t>
      </w:r>
    </w:p>
    <w:p w14:paraId="5932F641" w14:textId="2F731C14" w:rsidR="00450D81" w:rsidRPr="00173CE0" w:rsidRDefault="00450D81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color w:val="FF0000"/>
          <w:sz w:val="24"/>
          <w:szCs w:val="24"/>
          <w:lang w:eastAsia="en-GB"/>
        </w:rPr>
        <w:t>Școlibra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este un program utilitar pentru gestionarea bibliotecii unei școli. De asemenea este potrivit pentru o mai bună evidență asupra tuturor cărților din bibliotecă, a tuturor elevilor care împrumută cărți, dar și a tuturor împrumuturilor.</w:t>
      </w:r>
      <w:r w:rsidR="00436AEC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</w:p>
    <w:p w14:paraId="5CCCB407" w14:textId="7D61150C" w:rsidR="00436AEC" w:rsidRPr="00173CE0" w:rsidRDefault="00436AEC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Împrumuturile se pot înregistra </w:t>
      </w:r>
      <w:r w:rsidR="00CF0367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chiar 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>pe baza codurilor QR ceea ce este mult mai eficient și mai rapid.</w:t>
      </w:r>
    </w:p>
    <w:p w14:paraId="01A0C0C6" w14:textId="29C45804" w:rsidR="00B52291" w:rsidRPr="00173CE0" w:rsidRDefault="00DF635C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noProof/>
          <w:color w:val="2E74B5" w:themeColor="accent1" w:themeShade="BF"/>
          <w:sz w:val="24"/>
          <w:szCs w:val="24"/>
          <w:lang w:val="en-US"/>
        </w:rPr>
        <w:lastRenderedPageBreak/>
        <w:drawing>
          <wp:anchor distT="0" distB="0" distL="114300" distR="114300" simplePos="0" relativeHeight="251623424" behindDoc="0" locked="0" layoutInCell="1" allowOverlap="1" wp14:anchorId="50416EF2" wp14:editId="112755E3">
            <wp:simplePos x="0" y="0"/>
            <wp:positionH relativeFrom="column">
              <wp:posOffset>4787900</wp:posOffset>
            </wp:positionH>
            <wp:positionV relativeFrom="paragraph">
              <wp:posOffset>668020</wp:posOffset>
            </wp:positionV>
            <wp:extent cx="1364246" cy="1108545"/>
            <wp:effectExtent l="133350" t="57150" r="83820" b="130175"/>
            <wp:wrapNone/>
            <wp:docPr id="18846174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17" t="10168" r="13387" b="8747"/>
                    <a:stretch/>
                  </pic:blipFill>
                  <pic:spPr bwMode="auto">
                    <a:xfrm>
                      <a:off x="0" y="0"/>
                      <a:ext cx="1364246" cy="110854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2291" w:rsidRPr="00173CE0">
        <w:rPr>
          <w:rFonts w:ascii="Times New Roman" w:hAnsi="Times New Roman" w:cs="Times New Roman"/>
          <w:sz w:val="24"/>
          <w:szCs w:val="24"/>
          <w:lang w:eastAsia="en-GB"/>
        </w:rPr>
        <w:t>Școlibra are și un site web numit Școlibra website</w:t>
      </w:r>
      <w:r w:rsidR="00173CE0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r w:rsidR="00B52291" w:rsidRPr="00173CE0">
        <w:rPr>
          <w:rFonts w:ascii="Times New Roman" w:hAnsi="Times New Roman" w:cs="Times New Roman"/>
          <w:sz w:val="24"/>
          <w:szCs w:val="24"/>
          <w:lang w:eastAsia="en-GB"/>
        </w:rPr>
        <w:t>creat cu scopul de a atrage în special elevii spre</w:t>
      </w:r>
      <w:r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r w:rsidR="00B52291" w:rsidRPr="00173CE0">
        <w:rPr>
          <w:rFonts w:ascii="Times New Roman" w:hAnsi="Times New Roman" w:cs="Times New Roman"/>
          <w:sz w:val="24"/>
          <w:szCs w:val="24"/>
          <w:lang w:eastAsia="en-GB"/>
        </w:rPr>
        <w:t>lectură și pentru a-I informa cu privire la cărțile disponibile</w:t>
      </w:r>
      <w:r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r w:rsidR="00B52291" w:rsidRPr="00173CE0">
        <w:rPr>
          <w:rFonts w:ascii="Times New Roman" w:hAnsi="Times New Roman" w:cs="Times New Roman"/>
          <w:sz w:val="24"/>
          <w:szCs w:val="24"/>
          <w:lang w:eastAsia="en-GB"/>
        </w:rPr>
        <w:t>pentru împrumut din biblioteca școlii.</w:t>
      </w:r>
    </w:p>
    <w:p w14:paraId="4980E55D" w14:textId="4205996B" w:rsidR="00037305" w:rsidRPr="00173CE0" w:rsidRDefault="00037305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Publicul țintă este personalul bibliotecii și elevii/profesorii din liceu.</w:t>
      </w:r>
    </w:p>
    <w:p w14:paraId="355C6F2B" w14:textId="77777777" w:rsidR="00DF635C" w:rsidRDefault="00DF635C" w:rsidP="004E241E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32"/>
          <w:szCs w:val="32"/>
          <w:lang w:eastAsia="en-GB"/>
        </w:rPr>
      </w:pPr>
    </w:p>
    <w:p w14:paraId="73E64E8D" w14:textId="672D1CA1" w:rsidR="00037305" w:rsidRPr="00CB31E1" w:rsidRDefault="00DF635C" w:rsidP="004E241E">
      <w:pPr>
        <w:pStyle w:val="Headingme"/>
      </w:pPr>
      <w:bookmarkStart w:id="3" w:name="_Toc140591705"/>
      <w:r w:rsidRPr="00CB31E1">
        <w:t xml:space="preserve">2.2. </w:t>
      </w:r>
      <w:r w:rsidR="00037305" w:rsidRPr="00CB31E1">
        <w:t>Funcționalități</w:t>
      </w:r>
      <w:bookmarkEnd w:id="3"/>
    </w:p>
    <w:p w14:paraId="6E98EA74" w14:textId="77777777" w:rsidR="00DF635C" w:rsidRDefault="00037305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Cu ajutorul acestui program, putem genera un cod QR pentru fiecare carte în parte care conține toate informațiile despre cartea respectivă precum și un cod QR pentru fiecare abonat al bibliotecii. </w:t>
      </w:r>
    </w:p>
    <w:p w14:paraId="79E99CAA" w14:textId="2DBC6A82" w:rsidR="00037305" w:rsidRPr="00173CE0" w:rsidRDefault="00037305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Abonații </w:t>
      </w:r>
      <w:r w:rsidR="00DF635C">
        <w:rPr>
          <w:rFonts w:ascii="Times New Roman" w:hAnsi="Times New Roman" w:cs="Times New Roman"/>
          <w:sz w:val="24"/>
          <w:szCs w:val="24"/>
          <w:lang w:eastAsia="en-GB"/>
        </w:rPr>
        <w:t>sunt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notificați cu două zile/o zi</w:t>
      </w:r>
      <w:r w:rsidR="004B7A86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î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>nainte de</w:t>
      </w:r>
      <w:r w:rsidR="00DF635C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>data limită returnării cărții</w:t>
      </w:r>
      <w:r w:rsidR="004B7A86" w:rsidRPr="00173CE0">
        <w:rPr>
          <w:rFonts w:ascii="Times New Roman" w:hAnsi="Times New Roman" w:cs="Times New Roman"/>
          <w:sz w:val="24"/>
          <w:szCs w:val="24"/>
          <w:lang w:eastAsia="en-GB"/>
        </w:rPr>
        <w:t>, pe WhatsApp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>.</w:t>
      </w:r>
    </w:p>
    <w:p w14:paraId="6F98C8F6" w14:textId="0B847AB0" w:rsidR="00037305" w:rsidRPr="00173CE0" w:rsidRDefault="00037305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Bibliotecarul </w:t>
      </w:r>
      <w:r w:rsidR="004B7A86" w:rsidRPr="00173CE0">
        <w:rPr>
          <w:rFonts w:ascii="Times New Roman" w:hAnsi="Times New Roman" w:cs="Times New Roman"/>
          <w:sz w:val="24"/>
          <w:szCs w:val="24"/>
          <w:lang w:eastAsia="en-GB"/>
        </w:rPr>
        <w:t>are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r w:rsidR="00C22553" w:rsidRPr="00173CE0">
        <w:rPr>
          <w:rFonts w:ascii="Times New Roman" w:hAnsi="Times New Roman" w:cs="Times New Roman"/>
          <w:sz w:val="24"/>
          <w:szCs w:val="24"/>
          <w:lang w:eastAsia="en-GB"/>
        </w:rPr>
        <w:t>o evidență clară a împrumuturilor.</w:t>
      </w:r>
    </w:p>
    <w:p w14:paraId="3E074235" w14:textId="606223C2" w:rsidR="00436AEC" w:rsidRPr="00DF635C" w:rsidRDefault="00BD026F" w:rsidP="004E241E">
      <w:pPr>
        <w:pStyle w:val="Headingme"/>
      </w:pPr>
      <w:bookmarkStart w:id="4" w:name="_Toc140591706"/>
      <w:r w:rsidRPr="00DF635C">
        <w:t xml:space="preserve">3. </w:t>
      </w:r>
      <w:r w:rsidR="00C22553" w:rsidRPr="00DF635C">
        <w:t>Arhitectura aplicației</w:t>
      </w:r>
      <w:bookmarkEnd w:id="4"/>
    </w:p>
    <w:p w14:paraId="04D06CC1" w14:textId="32EAAD82" w:rsidR="00436AEC" w:rsidRPr="00173CE0" w:rsidRDefault="009B1B3C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Interfața grafică cu utilizatorul (Graphical User Interface) e create prin</w:t>
      </w:r>
      <w:r w:rsidR="00436AEC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limbajul de programare PYTHON cu funcțiile librăriei </w:t>
      </w:r>
      <w:r w:rsidR="005A5AB9" w:rsidRPr="00173CE0">
        <w:rPr>
          <w:rFonts w:ascii="Times New Roman" w:hAnsi="Times New Roman" w:cs="Times New Roman"/>
          <w:sz w:val="24"/>
          <w:szCs w:val="24"/>
          <w:lang w:eastAsia="en-GB"/>
        </w:rPr>
        <w:t>TKINTER. Codul sursă este scris în întregime de autorii lucrării (cei numiți pe prima pagină), iar variabilele folosite au denumirea cât mai sugestivă. Codul sursă cuprinde și numeroase comentari</w:t>
      </w:r>
      <w:r w:rsidR="00624EC2" w:rsidRPr="00173CE0">
        <w:rPr>
          <w:rFonts w:ascii="Times New Roman" w:hAnsi="Times New Roman" w:cs="Times New Roman"/>
          <w:sz w:val="24"/>
          <w:szCs w:val="24"/>
          <w:lang w:eastAsia="en-GB"/>
        </w:rPr>
        <w:t>i</w:t>
      </w:r>
      <w:r w:rsidR="005A5AB9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pentru înțelegerea acestuia. </w:t>
      </w:r>
    </w:p>
    <w:p w14:paraId="171334E0" w14:textId="64DA0295" w:rsidR="005A5AB9" w:rsidRPr="00173CE0" w:rsidRDefault="005A5AB9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Programul folosește o bază de date numită </w:t>
      </w:r>
      <w:r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biblioteca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creată prin limbajul MySQL în aplicația MariaDB. </w:t>
      </w:r>
    </w:p>
    <w:p w14:paraId="3DC2B78F" w14:textId="4F296D28" w:rsidR="00077A96" w:rsidRPr="00173CE0" w:rsidRDefault="00C22553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Modulele</w:t>
      </w:r>
      <w:r w:rsidR="005A5AB9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din python folosite în program sunt:</w:t>
      </w:r>
    </w:p>
    <w:p w14:paraId="4813304E" w14:textId="5414ABD5" w:rsidR="00077A96" w:rsidRPr="00173CE0" w:rsidRDefault="00077A96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-tkinter</w:t>
      </w:r>
    </w:p>
    <w:p w14:paraId="0D691292" w14:textId="7E0F877B" w:rsidR="00077A96" w:rsidRPr="00173CE0" w:rsidRDefault="00077A96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-random</w:t>
      </w:r>
    </w:p>
    <w:p w14:paraId="4B8D16D5" w14:textId="45462877" w:rsidR="00077A96" w:rsidRPr="00173CE0" w:rsidRDefault="00077A96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-mysql</w:t>
      </w:r>
      <w:r w:rsidR="00BD026F" w:rsidRPr="00173CE0">
        <w:rPr>
          <w:rFonts w:ascii="Times New Roman" w:hAnsi="Times New Roman" w:cs="Times New Roman"/>
          <w:sz w:val="24"/>
          <w:szCs w:val="24"/>
          <w:lang w:eastAsia="en-GB"/>
        </w:rPr>
        <w:t>-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>connector</w:t>
      </w:r>
      <w:r w:rsidR="00BD026F" w:rsidRPr="00173CE0">
        <w:rPr>
          <w:rFonts w:ascii="Times New Roman" w:hAnsi="Times New Roman" w:cs="Times New Roman"/>
          <w:sz w:val="24"/>
          <w:szCs w:val="24"/>
          <w:lang w:eastAsia="en-GB"/>
        </w:rPr>
        <w:t>-python</w:t>
      </w:r>
    </w:p>
    <w:p w14:paraId="527F075F" w14:textId="27A9E418" w:rsidR="00077A96" w:rsidRPr="00173CE0" w:rsidRDefault="00077A96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lastRenderedPageBreak/>
        <w:t>-pil</w:t>
      </w:r>
    </w:p>
    <w:p w14:paraId="4F6C795B" w14:textId="5770B7B8" w:rsidR="00BD026F" w:rsidRPr="00173CE0" w:rsidRDefault="00077A96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-qrcod</w:t>
      </w:r>
      <w:r w:rsidR="00BD026F" w:rsidRPr="00173CE0">
        <w:rPr>
          <w:rFonts w:ascii="Times New Roman" w:hAnsi="Times New Roman" w:cs="Times New Roman"/>
          <w:sz w:val="24"/>
          <w:szCs w:val="24"/>
          <w:lang w:eastAsia="en-GB"/>
        </w:rPr>
        <w:t>e</w:t>
      </w:r>
    </w:p>
    <w:p w14:paraId="7B9EB9F5" w14:textId="02B53270" w:rsidR="00077A96" w:rsidRPr="00173CE0" w:rsidRDefault="00BD026F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-opencv-python</w:t>
      </w:r>
    </w:p>
    <w:p w14:paraId="76562EEA" w14:textId="018648B4" w:rsidR="00077A96" w:rsidRPr="00173CE0" w:rsidRDefault="00077A96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-pyzba</w:t>
      </w:r>
      <w:r w:rsidR="00BD026F" w:rsidRPr="00173CE0">
        <w:rPr>
          <w:rFonts w:ascii="Times New Roman" w:hAnsi="Times New Roman" w:cs="Times New Roman"/>
          <w:sz w:val="24"/>
          <w:szCs w:val="24"/>
          <w:lang w:eastAsia="en-GB"/>
        </w:rPr>
        <w:t>r</w:t>
      </w:r>
    </w:p>
    <w:p w14:paraId="3BF940D8" w14:textId="2A787C7B" w:rsidR="00077A96" w:rsidRPr="00173CE0" w:rsidRDefault="00077A96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-datetime</w:t>
      </w:r>
    </w:p>
    <w:p w14:paraId="4CF79BB3" w14:textId="04A93146" w:rsidR="00C22553" w:rsidRPr="00173CE0" w:rsidRDefault="00C22553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-requests</w:t>
      </w:r>
    </w:p>
    <w:p w14:paraId="0436852A" w14:textId="037597E2" w:rsidR="00C22553" w:rsidRPr="00173CE0" w:rsidRDefault="00C22553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-webbroswer</w:t>
      </w:r>
    </w:p>
    <w:p w14:paraId="5176479E" w14:textId="197239FF" w:rsidR="00BD026F" w:rsidRPr="00173CE0" w:rsidRDefault="00BD026F" w:rsidP="004E241E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lang w:eastAsia="en-GB"/>
        </w:rPr>
      </w:pPr>
    </w:p>
    <w:p w14:paraId="0BD58835" w14:textId="77777777" w:rsidR="00BD026F" w:rsidRPr="00173CE0" w:rsidRDefault="00BD026F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De design s-a ocupat co-autorul Panda George Marian. Cele două imagini care apar în fereastra principală au fost făcute folosind camera foto a telefonului personal.</w:t>
      </w:r>
    </w:p>
    <w:p w14:paraId="34E16398" w14:textId="77777777" w:rsidR="00BD026F" w:rsidRPr="00173CE0" w:rsidRDefault="00BD026F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Imaginile iconițelor fiecarei ferestre provin din pachetul de imagini pentru obiecte al jocului Minecraft.</w:t>
      </w:r>
    </w:p>
    <w:p w14:paraId="6FB8CE28" w14:textId="3255B227" w:rsidR="00BD026F" w:rsidRPr="00173CE0" w:rsidRDefault="00BD026F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Culorile </w:t>
      </w:r>
      <w:r w:rsidR="00607758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sunt setate folosind codul hexazecimal și au fost alese de pe site-ul </w:t>
      </w:r>
      <w:hyperlink r:id="rId35" w:history="1">
        <w:r w:rsidR="00607758" w:rsidRPr="00173CE0">
          <w:rPr>
            <w:rFonts w:ascii="Times New Roman" w:hAnsi="Times New Roman" w:cs="Times New Roman"/>
            <w:color w:val="0000FF"/>
            <w:sz w:val="24"/>
            <w:szCs w:val="24"/>
            <w:u w:val="single"/>
          </w:rPr>
          <w:t>Color Hex Color Codes (color-hex.com)</w:t>
        </w:r>
      </w:hyperlink>
      <w:r w:rsidR="00607758" w:rsidRPr="00173CE0">
        <w:rPr>
          <w:rFonts w:ascii="Times New Roman" w:hAnsi="Times New Roman" w:cs="Times New Roman"/>
          <w:sz w:val="24"/>
          <w:szCs w:val="24"/>
          <w:lang w:eastAsia="en-GB"/>
        </w:rPr>
        <w:t>.</w:t>
      </w:r>
    </w:p>
    <w:p w14:paraId="2E6ED868" w14:textId="016CC4FF" w:rsidR="00E93D86" w:rsidRPr="00DF635C" w:rsidRDefault="00E93D86" w:rsidP="004E241E">
      <w:pPr>
        <w:pStyle w:val="Headingme"/>
      </w:pPr>
      <w:bookmarkStart w:id="5" w:name="_Toc140591707"/>
      <w:r w:rsidRPr="00DF635C">
        <w:t>4. Arhitectura site-ului Școlibra</w:t>
      </w:r>
      <w:bookmarkEnd w:id="5"/>
    </w:p>
    <w:p w14:paraId="6265E505" w14:textId="712E03AC" w:rsidR="00E93D86" w:rsidRPr="00173CE0" w:rsidRDefault="00E93D86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Pe partea de front-end a lucrat coechipierul Panda George Marian în HTML și CSS. </w:t>
      </w:r>
      <w:r w:rsidR="007677C7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De asemenea au fost folosite elemente din </w:t>
      </w:r>
      <w:r w:rsidR="007677C7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framework-ul Bootstrap</w:t>
      </w:r>
      <w:r w:rsidR="007677C7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. 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>Imaginile cărților au fost făcute cu camera telefonului personal</w:t>
      </w:r>
      <w:r w:rsidR="007677C7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(unele) sau au fost descărcate din diverse site-uri publice de librării sau anticariate. Pozele cu cei 8 autori au fost luate de pe internet, iar informațiile despre ei au fost luate de pe site-ul </w:t>
      </w:r>
      <w:hyperlink r:id="rId36" w:history="1">
        <w:r w:rsidRPr="00173CE0">
          <w:rPr>
            <w:rFonts w:ascii="Times New Roman" w:hAnsi="Times New Roman" w:cs="Times New Roman"/>
            <w:color w:val="0000FF"/>
            <w:sz w:val="24"/>
            <w:szCs w:val="24"/>
            <w:u w:val="single"/>
          </w:rPr>
          <w:t>Wikipedia</w:t>
        </w:r>
      </w:hyperlink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. Imaginile care se deplasează automat pe pagina principală au fost realizate cu camera telefonului personal. Informațiile despre carte au fost copiate de pe site-urile </w:t>
      </w:r>
      <w:hyperlink r:id="rId37" w:history="1">
        <w:r w:rsidRPr="00173CE0">
          <w:rPr>
            <w:rFonts w:ascii="Times New Roman" w:hAnsi="Times New Roman" w:cs="Times New Roman"/>
            <w:color w:val="0000FF"/>
            <w:sz w:val="24"/>
            <w:szCs w:val="24"/>
            <w:u w:val="single"/>
          </w:rPr>
          <w:t>Librarie Online • Reduceri &amp; Oferte • Editura de carti BookZone</w:t>
        </w:r>
      </w:hyperlink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și </w:t>
      </w:r>
      <w:hyperlink r:id="rId38" w:history="1">
        <w:r w:rsidRPr="00173CE0">
          <w:rPr>
            <w:rFonts w:ascii="Times New Roman" w:hAnsi="Times New Roman" w:cs="Times New Roman"/>
            <w:color w:val="0000FF"/>
            <w:sz w:val="24"/>
            <w:szCs w:val="24"/>
            <w:u w:val="single"/>
          </w:rPr>
          <w:t>Librarie online - Carti, Jocuri, Muzica (libris.ro)</w:t>
        </w:r>
      </w:hyperlink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.</w:t>
      </w:r>
    </w:p>
    <w:p w14:paraId="327DDEBF" w14:textId="4B6C4EF5" w:rsidR="00E93D86" w:rsidRPr="00173CE0" w:rsidRDefault="00E93D86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Sigla site-ului a fost realizată în PhotoShop.</w:t>
      </w:r>
    </w:p>
    <w:p w14:paraId="398962FC" w14:textId="28237D16" w:rsidR="00E93D86" w:rsidRPr="00173CE0" w:rsidRDefault="00E93D86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lastRenderedPageBreak/>
        <w:t>Pe partea de back-end a lucrat coechipierul Onaca Timotei Dorin</w:t>
      </w:r>
      <w:r w:rsidR="007677C7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și rulează o bază de date online numită id20929942_biblioteca aflată pe serverul site-ului </w:t>
      </w:r>
      <w:hyperlink r:id="rId39" w:history="1">
        <w:r w:rsidR="007677C7" w:rsidRPr="00173CE0">
          <w:rPr>
            <w:rFonts w:ascii="Times New Roman" w:hAnsi="Times New Roman" w:cs="Times New Roman"/>
            <w:color w:val="0000FF"/>
            <w:sz w:val="24"/>
            <w:szCs w:val="24"/>
            <w:u w:val="single"/>
          </w:rPr>
          <w:t>Free Web Hosting - Host a Website for Free with Cpanel, PHP (000webhost.com)</w:t>
        </w:r>
      </w:hyperlink>
      <w:r w:rsidR="007677C7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. Conectarea cu baza de date se face prin PHP. Baza de date online primește modificările aduse bazei de date locale (biblioteca) prin intermediul modulului </w:t>
      </w:r>
      <w:r w:rsidR="007677C7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requests (.post)</w:t>
      </w:r>
      <w:r w:rsidR="007677C7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din python. Aceste modificări sunt ștergerea, inserarea, împrumutarea unei cărți care modifică numărul de exemplare disponibile. </w:t>
      </w:r>
    </w:p>
    <w:p w14:paraId="230E955B" w14:textId="338F2363" w:rsidR="0008783E" w:rsidRDefault="0008783E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Site-ul se găsește la adresa: </w:t>
      </w:r>
      <w:hyperlink r:id="rId40" w:history="1">
        <w:r w:rsidRPr="00173CE0">
          <w:rPr>
            <w:rFonts w:ascii="Times New Roman" w:hAnsi="Times New Roman" w:cs="Times New Roman"/>
            <w:color w:val="0000FF"/>
            <w:sz w:val="24"/>
            <w:szCs w:val="24"/>
            <w:u w:val="single"/>
          </w:rPr>
          <w:t>Şcolibra website (000webhostapp.com)</w:t>
        </w:r>
      </w:hyperlink>
      <w:r w:rsidRPr="00173CE0">
        <w:rPr>
          <w:rFonts w:ascii="Times New Roman" w:hAnsi="Times New Roman" w:cs="Times New Roman"/>
          <w:sz w:val="24"/>
          <w:szCs w:val="24"/>
        </w:rPr>
        <w:t xml:space="preserve"> .</w:t>
      </w:r>
    </w:p>
    <w:p w14:paraId="2A4097C1" w14:textId="338F2363" w:rsidR="00607758" w:rsidRPr="00DF635C" w:rsidRDefault="00607758" w:rsidP="004E241E">
      <w:pPr>
        <w:pStyle w:val="Headingme"/>
      </w:pPr>
      <w:bookmarkStart w:id="6" w:name="_Toc140591708"/>
      <w:r w:rsidRPr="00DF635C">
        <w:t>5. Baza de date</w:t>
      </w:r>
      <w:r w:rsidR="00C22553" w:rsidRPr="00DF635C">
        <w:t xml:space="preserve"> locală</w:t>
      </w:r>
      <w:bookmarkEnd w:id="6"/>
    </w:p>
    <w:p w14:paraId="222EFFE3" w14:textId="043D0255" w:rsidR="00CF0367" w:rsidRPr="00DF635C" w:rsidRDefault="00333C3C" w:rsidP="00997735">
      <w:pPr>
        <w:spacing w:line="360" w:lineRule="auto"/>
        <w:ind w:firstLine="720"/>
        <w:jc w:val="both"/>
        <w:rPr>
          <w:rFonts w:ascii="Times New Roman" w:hAnsi="Times New Roman" w:cs="Times New Roman"/>
          <w:i/>
          <w:iCs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5.1.</w:t>
      </w:r>
      <w:r w:rsidR="00997735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r w:rsidR="00607758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Baza de date conține </w:t>
      </w:r>
      <w:r w:rsidR="00C22553" w:rsidRPr="00173CE0">
        <w:rPr>
          <w:rFonts w:ascii="Times New Roman" w:hAnsi="Times New Roman" w:cs="Times New Roman"/>
          <w:sz w:val="24"/>
          <w:szCs w:val="24"/>
          <w:lang w:eastAsia="en-GB"/>
        </w:rPr>
        <w:t>5</w:t>
      </w:r>
      <w:r w:rsidR="00607758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tabele: </w:t>
      </w:r>
      <w:r w:rsidR="00607758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citate</w:t>
      </w:r>
      <w:r w:rsidR="00607758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, </w:t>
      </w:r>
      <w:r w:rsidR="00607758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abonati, carti</w:t>
      </w:r>
      <w:r w:rsidR="00C22553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le</w:t>
      </w:r>
      <w:r w:rsidR="00607758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 xml:space="preserve">, </w:t>
      </w:r>
      <w:r w:rsidR="00C22553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 xml:space="preserve">carticod, </w:t>
      </w:r>
      <w:r w:rsidR="00607758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imprumuturi.</w:t>
      </w:r>
      <w:r w:rsidR="00C22553" w:rsidRPr="00173CE0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C22553"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57BB99B" wp14:editId="26B860E0">
            <wp:extent cx="6467475" cy="2049780"/>
            <wp:effectExtent l="0" t="0" r="9525" b="7620"/>
            <wp:docPr id="214067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4202" cy="206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E5B99" w14:textId="39F6546F" w:rsidR="00CF0367" w:rsidRPr="00173CE0" w:rsidRDefault="00333C3C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5.2. </w:t>
      </w:r>
      <w:r w:rsidR="00CF0367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Tabelul </w:t>
      </w:r>
      <w:r w:rsidR="00CF0367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abonati</w:t>
      </w:r>
      <w:r w:rsidR="00CF0367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conține datele unor persoane FICTIVE inventate de autor. Orice potrivire cu realitatea este pur întâmpl</w:t>
      </w:r>
      <w:r w:rsidR="00845E36" w:rsidRPr="00173CE0">
        <w:rPr>
          <w:rFonts w:ascii="Times New Roman" w:hAnsi="Times New Roman" w:cs="Times New Roman"/>
          <w:sz w:val="24"/>
          <w:szCs w:val="24"/>
          <w:lang w:eastAsia="en-GB"/>
        </w:rPr>
        <w:t>ătoare</w:t>
      </w:r>
      <w:r w:rsidR="00CF0367" w:rsidRPr="00173CE0">
        <w:rPr>
          <w:rFonts w:ascii="Times New Roman" w:hAnsi="Times New Roman" w:cs="Times New Roman"/>
          <w:sz w:val="24"/>
          <w:szCs w:val="24"/>
          <w:lang w:eastAsia="en-GB"/>
        </w:rPr>
        <w:t>.</w:t>
      </w:r>
      <w:r w:rsidR="00C2014C">
        <w:rPr>
          <w:rFonts w:ascii="Times New Roman" w:hAnsi="Times New Roman" w:cs="Times New Roman"/>
          <w:sz w:val="24"/>
          <w:szCs w:val="24"/>
          <w:lang w:eastAsia="en-GB"/>
        </w:rPr>
        <w:t xml:space="preserve"> Numerele de telefon sunt de asemenea tastate aleatoriu.</w:t>
      </w:r>
    </w:p>
    <w:p w14:paraId="317D0F1C" w14:textId="7B1C58DB" w:rsidR="00CF0367" w:rsidRPr="00173CE0" w:rsidRDefault="00C2014C" w:rsidP="004E241E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989C2B9" wp14:editId="0FD1A695">
            <wp:extent cx="5934075" cy="1981200"/>
            <wp:effectExtent l="0" t="0" r="9525" b="0"/>
            <wp:docPr id="13264031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A9C03" w14:textId="0B24E81A" w:rsidR="00CF0367" w:rsidRPr="00173CE0" w:rsidRDefault="00CF0367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66918424" w14:textId="6E4DB15A" w:rsidR="00C22553" w:rsidRPr="00173CE0" w:rsidRDefault="00333C3C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5.3. </w:t>
      </w:r>
      <w:r w:rsidR="00CF0367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Tabelul </w:t>
      </w:r>
      <w:r w:rsidR="00CF0367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carti</w:t>
      </w:r>
      <w:r w:rsidR="00C22553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le</w:t>
      </w:r>
      <w:r w:rsidR="00CF0367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conține informații despre mai multe cărți din biblioteca liceului  aflate în registrul bibliotecii.</w:t>
      </w:r>
      <w:r w:rsidR="00C22553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Fiecărei cărți i-am atribuit noi un Id</w:t>
      </w:r>
      <w:r w:rsidR="0008783E" w:rsidRPr="00173CE0">
        <w:rPr>
          <w:rFonts w:ascii="Times New Roman" w:hAnsi="Times New Roman" w:cs="Times New Roman"/>
          <w:sz w:val="24"/>
          <w:szCs w:val="24"/>
          <w:lang w:eastAsia="en-GB"/>
        </w:rPr>
        <w:t>. Câmpul Id are cheie primară.</w:t>
      </w:r>
    </w:p>
    <w:p w14:paraId="0E9241B6" w14:textId="71E52BF0" w:rsidR="007D49D5" w:rsidRPr="00173CE0" w:rsidRDefault="00CF0367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Aceste informații</w:t>
      </w:r>
      <w:r w:rsidR="00C2014C">
        <w:rPr>
          <w:rFonts w:ascii="Times New Roman" w:hAnsi="Times New Roman" w:cs="Times New Roman"/>
          <w:sz w:val="24"/>
          <w:szCs w:val="24"/>
          <w:lang w:eastAsia="en-GB"/>
        </w:rPr>
        <w:t xml:space="preserve"> despre cărți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sunt publice oricui cu știrea bibliotecii.</w:t>
      </w:r>
    </w:p>
    <w:p w14:paraId="58C92CA6" w14:textId="0E3E76A5" w:rsidR="00CF0367" w:rsidRPr="00173CE0" w:rsidRDefault="00CA3DBF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C68E2F2" wp14:editId="5B6008CD">
            <wp:extent cx="5934075" cy="3267075"/>
            <wp:effectExtent l="0" t="0" r="9525" b="9525"/>
            <wp:docPr id="11384522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A9262" w14:textId="6EBB60BD" w:rsidR="00607758" w:rsidRPr="00173CE0" w:rsidRDefault="00333C3C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5.4. </w:t>
      </w:r>
      <w:r w:rsidR="00607758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Tabelul </w:t>
      </w:r>
      <w:r w:rsidR="00607758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citate</w:t>
      </w:r>
      <w:r w:rsidR="00607758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conține proverbe ale unor personalități luate de pe site-ul </w:t>
      </w:r>
      <w:hyperlink r:id="rId44" w:history="1">
        <w:r w:rsidR="00607758" w:rsidRPr="00173CE0">
          <w:rPr>
            <w:rFonts w:ascii="Times New Roman" w:hAnsi="Times New Roman" w:cs="Times New Roman"/>
            <w:color w:val="0000FF"/>
            <w:sz w:val="24"/>
            <w:szCs w:val="24"/>
            <w:u w:val="single"/>
          </w:rPr>
          <w:t>101 Citate Despre Cărți - cele mai frumoase citate cu imagini (booknation.ro)</w:t>
        </w:r>
      </w:hyperlink>
      <w:r w:rsidR="00607758" w:rsidRPr="00173CE0">
        <w:rPr>
          <w:rFonts w:ascii="Times New Roman" w:hAnsi="Times New Roman" w:cs="Times New Roman"/>
          <w:sz w:val="24"/>
          <w:szCs w:val="24"/>
        </w:rPr>
        <w:t>.</w:t>
      </w:r>
    </w:p>
    <w:p w14:paraId="66D5EBDE" w14:textId="663C6499" w:rsidR="007D49D5" w:rsidRPr="00173CE0" w:rsidRDefault="00CA3DBF" w:rsidP="004E241E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5EC3A98" wp14:editId="42909A1B">
            <wp:extent cx="5849612" cy="2528515"/>
            <wp:effectExtent l="0" t="0" r="0" b="5715"/>
            <wp:docPr id="89505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5254" name=""/>
                    <pic:cNvPicPr/>
                  </pic:nvPicPr>
                  <pic:blipFill rotWithShape="1">
                    <a:blip r:embed="rId45"/>
                    <a:srcRect l="-8" r="55300" b="60984"/>
                    <a:stretch/>
                  </pic:blipFill>
                  <pic:spPr bwMode="auto">
                    <a:xfrm>
                      <a:off x="0" y="0"/>
                      <a:ext cx="5917335" cy="2557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B0D16" w14:textId="77777777" w:rsidR="00442C60" w:rsidRDefault="00442C60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BB146C" w14:textId="2683254F" w:rsidR="00607758" w:rsidRPr="00173CE0" w:rsidRDefault="00333C3C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5.5</w:t>
      </w:r>
      <w:r w:rsidR="00AE47CB" w:rsidRPr="00173CE0">
        <w:rPr>
          <w:rFonts w:ascii="Times New Roman" w:hAnsi="Times New Roman" w:cs="Times New Roman"/>
          <w:sz w:val="24"/>
          <w:szCs w:val="24"/>
          <w:lang w:eastAsia="en-GB"/>
        </w:rPr>
        <w:t>.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r w:rsidR="00607758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Tabelul </w:t>
      </w:r>
      <w:r w:rsidR="00607758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imprumuturi</w:t>
      </w:r>
      <w:r w:rsidR="00607758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conține împrumuturi fictive inventate </w:t>
      </w:r>
      <w:r w:rsidR="00624EC2" w:rsidRPr="00173CE0">
        <w:rPr>
          <w:rFonts w:ascii="Times New Roman" w:hAnsi="Times New Roman" w:cs="Times New Roman"/>
          <w:sz w:val="24"/>
          <w:szCs w:val="24"/>
          <w:lang w:eastAsia="en-GB"/>
        </w:rPr>
        <w:t>de autorul acestei lucrări.</w:t>
      </w:r>
    </w:p>
    <w:p w14:paraId="633B4F26" w14:textId="1610F2CE" w:rsidR="007D49D5" w:rsidRPr="00173CE0" w:rsidRDefault="00DF635C" w:rsidP="004E241E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33F8647" wp14:editId="228A4D1B">
            <wp:extent cx="6534663" cy="1706880"/>
            <wp:effectExtent l="0" t="0" r="0" b="7620"/>
            <wp:docPr id="18543558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4028" cy="170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E17B0" w14:textId="28C36E44" w:rsidR="00624EC2" w:rsidRPr="00173CE0" w:rsidRDefault="00624EC2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45D9B541" w14:textId="7A040B35" w:rsidR="00607758" w:rsidRPr="00173CE0" w:rsidRDefault="00CA3DBF" w:rsidP="00997735">
      <w:pPr>
        <w:spacing w:line="360" w:lineRule="auto"/>
        <w:ind w:firstLine="720"/>
        <w:jc w:val="both"/>
        <w:rPr>
          <w:rFonts w:ascii="Times New Roman" w:hAnsi="Times New Roman" w:cs="Times New Roman"/>
          <w:i/>
          <w:iCs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5.6 Tabelul </w:t>
      </w:r>
      <w:r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c</w:t>
      </w:r>
      <w:r w:rsidR="0008783E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arti</w:t>
      </w:r>
      <w:r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 xml:space="preserve">cod 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>conține codurile unice ale fiecărei bucăți asociat cu Id-ul cărți din tabelul cărțile și starea acestora(împrumutată/neîmprumutată).</w:t>
      </w:r>
      <w:r w:rsidR="0008783E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Câmpul </w:t>
      </w:r>
      <w:r w:rsidR="0008783E" w:rsidRPr="00DF635C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Id</w:t>
      </w:r>
      <w:r w:rsidR="0008783E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are cheie externă care face referire la tabela </w:t>
      </w:r>
      <w:r w:rsidR="0008783E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cartile.</w:t>
      </w:r>
    </w:p>
    <w:p w14:paraId="1991D336" w14:textId="731ECB00" w:rsidR="00DF635C" w:rsidRPr="004B33FE" w:rsidRDefault="0008783E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46304" behindDoc="1" locked="0" layoutInCell="1" allowOverlap="1" wp14:anchorId="077E31F8" wp14:editId="04F7DC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10050" cy="3345180"/>
            <wp:effectExtent l="0" t="0" r="0" b="7620"/>
            <wp:wrapTight wrapText="bothSides">
              <wp:wrapPolygon edited="0">
                <wp:start x="0" y="0"/>
                <wp:lineTo x="0" y="21526"/>
                <wp:lineTo x="21502" y="21526"/>
                <wp:lineTo x="21502" y="0"/>
                <wp:lineTo x="0" y="0"/>
              </wp:wrapPolygon>
            </wp:wrapTight>
            <wp:docPr id="28705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D0D402" w14:textId="77777777" w:rsidR="004B33FE" w:rsidRDefault="004B33FE" w:rsidP="004E241E">
      <w:pPr>
        <w:pStyle w:val="NoSpacing"/>
        <w:spacing w:line="360" w:lineRule="auto"/>
      </w:pPr>
    </w:p>
    <w:p w14:paraId="1DFBCF73" w14:textId="77777777" w:rsidR="00442C60" w:rsidRDefault="00442C60" w:rsidP="004E241E">
      <w:pPr>
        <w:pStyle w:val="NoSpacing"/>
        <w:spacing w:line="360" w:lineRule="auto"/>
      </w:pPr>
    </w:p>
    <w:p w14:paraId="4AC7DFF9" w14:textId="77777777" w:rsidR="00442C60" w:rsidRDefault="00442C60" w:rsidP="004E241E">
      <w:pPr>
        <w:pStyle w:val="NoSpacing"/>
        <w:spacing w:line="360" w:lineRule="auto"/>
      </w:pPr>
    </w:p>
    <w:p w14:paraId="17943D79" w14:textId="77777777" w:rsidR="00442C60" w:rsidRDefault="00442C60" w:rsidP="004E241E">
      <w:pPr>
        <w:pStyle w:val="NoSpacing"/>
        <w:spacing w:line="360" w:lineRule="auto"/>
      </w:pPr>
    </w:p>
    <w:p w14:paraId="007E3873" w14:textId="77777777" w:rsidR="00442C60" w:rsidRDefault="00442C60" w:rsidP="004E241E">
      <w:pPr>
        <w:pStyle w:val="NoSpacing"/>
        <w:spacing w:line="360" w:lineRule="auto"/>
      </w:pPr>
    </w:p>
    <w:p w14:paraId="3F27AE34" w14:textId="77777777" w:rsidR="00442C60" w:rsidRDefault="00442C60" w:rsidP="004E241E">
      <w:pPr>
        <w:pStyle w:val="NoSpacing"/>
        <w:spacing w:line="360" w:lineRule="auto"/>
      </w:pPr>
    </w:p>
    <w:p w14:paraId="34A536D3" w14:textId="77777777" w:rsidR="00442C60" w:rsidRDefault="00442C60" w:rsidP="004E241E">
      <w:pPr>
        <w:spacing w:line="360" w:lineRule="auto"/>
      </w:pPr>
    </w:p>
    <w:p w14:paraId="2BC6BBCB" w14:textId="77777777" w:rsidR="00442C60" w:rsidRDefault="00442C60" w:rsidP="004E241E">
      <w:pPr>
        <w:spacing w:line="360" w:lineRule="auto"/>
      </w:pPr>
    </w:p>
    <w:p w14:paraId="65407236" w14:textId="77777777" w:rsidR="004B33FE" w:rsidRDefault="004B33FE" w:rsidP="004E241E">
      <w:pPr>
        <w:spacing w:line="360" w:lineRule="auto"/>
      </w:pPr>
    </w:p>
    <w:p w14:paraId="449C26C9" w14:textId="35102388" w:rsidR="00CB31E1" w:rsidRPr="00CB31E1" w:rsidRDefault="00CB31E1" w:rsidP="004E241E">
      <w:pPr>
        <w:pStyle w:val="Headingme"/>
        <w:rPr>
          <w:rStyle w:val="Strong"/>
          <w:b w:val="0"/>
          <w:bCs w:val="0"/>
          <w:color w:val="000000" w:themeColor="text1"/>
        </w:rPr>
      </w:pPr>
      <w:bookmarkStart w:id="7" w:name="_Toc140591709"/>
      <w:r w:rsidRPr="00CB31E1">
        <w:rPr>
          <w:rStyle w:val="Strong"/>
          <w:b w:val="0"/>
          <w:bCs w:val="0"/>
          <w:color w:val="000000" w:themeColor="text1"/>
        </w:rPr>
        <w:lastRenderedPageBreak/>
        <w:t>6. Baza de date online</w:t>
      </w:r>
      <w:bookmarkEnd w:id="7"/>
    </w:p>
    <w:p w14:paraId="6D131657" w14:textId="71760563" w:rsidR="00CB31E1" w:rsidRDefault="00CB31E1" w:rsidP="00997735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CB31E1">
        <w:rPr>
          <w:rFonts w:ascii="Times New Roman" w:hAnsi="Times New Roman" w:cs="Times New Roman"/>
          <w:sz w:val="24"/>
          <w:szCs w:val="24"/>
        </w:rPr>
        <w:t xml:space="preserve">Baza de data online se numește id20929942_biblioteca și este creată pe serverul oferit de site-ul </w:t>
      </w:r>
      <w:hyperlink r:id="rId48" w:history="1">
        <w:r w:rsidRPr="00CB31E1">
          <w:rPr>
            <w:rStyle w:val="Hyperlink"/>
            <w:rFonts w:ascii="Times New Roman" w:hAnsi="Times New Roman" w:cs="Times New Roman"/>
            <w:sz w:val="24"/>
            <w:szCs w:val="24"/>
          </w:rPr>
          <w:t>https://www.000webhost.com</w:t>
        </w:r>
      </w:hyperlink>
      <w:r w:rsidRPr="00CB31E1">
        <w:rPr>
          <w:rFonts w:ascii="Times New Roman" w:hAnsi="Times New Roman" w:cs="Times New Roman"/>
          <w:sz w:val="24"/>
          <w:szCs w:val="24"/>
        </w:rPr>
        <w:t xml:space="preserve">. Conține un tabel numit </w:t>
      </w:r>
      <w:r w:rsidRPr="00CB31E1">
        <w:rPr>
          <w:rFonts w:ascii="Times New Roman" w:hAnsi="Times New Roman" w:cs="Times New Roman"/>
          <w:i/>
          <w:iCs/>
          <w:sz w:val="24"/>
          <w:szCs w:val="24"/>
        </w:rPr>
        <w:t xml:space="preserve">carte </w:t>
      </w:r>
      <w:r w:rsidRPr="00CB31E1">
        <w:rPr>
          <w:rFonts w:ascii="Times New Roman" w:hAnsi="Times New Roman" w:cs="Times New Roman"/>
          <w:sz w:val="24"/>
          <w:szCs w:val="24"/>
        </w:rPr>
        <w:t>care suferă modificările primite de la programul Școlibra prin fișierele PHP. Datele din acest tabel apar în paginile web ale cărților.</w:t>
      </w:r>
    </w:p>
    <w:p w14:paraId="28AB8CF8" w14:textId="459E81EE" w:rsidR="00442C60" w:rsidRPr="00CB31E1" w:rsidRDefault="00442C60" w:rsidP="004E241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ABBA9BC" wp14:editId="4CF678BF">
            <wp:extent cx="5623632" cy="2887133"/>
            <wp:effectExtent l="0" t="0" r="0" b="8890"/>
            <wp:docPr id="1155484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518" cy="292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EA8DE" w14:textId="77777777" w:rsidR="00CB31E1" w:rsidRPr="00CB31E1" w:rsidRDefault="00CB31E1" w:rsidP="004E241E">
      <w:pPr>
        <w:pStyle w:val="Headingme"/>
      </w:pPr>
    </w:p>
    <w:p w14:paraId="48566B5A" w14:textId="6FF4BCFF" w:rsidR="007D49D5" w:rsidRPr="00DF635C" w:rsidRDefault="00CB31E1" w:rsidP="004E241E">
      <w:pPr>
        <w:pStyle w:val="Headingme"/>
      </w:pPr>
      <w:bookmarkStart w:id="8" w:name="_Toc140591710"/>
      <w:r>
        <w:t>7</w:t>
      </w:r>
      <w:r w:rsidR="00333C3C" w:rsidRPr="00DF635C">
        <w:t xml:space="preserve">. Interfața </w:t>
      </w:r>
      <w:r w:rsidR="00333C3C" w:rsidRPr="00CB31E1">
        <w:t>programului Ș</w:t>
      </w:r>
      <w:r w:rsidR="00333C3C" w:rsidRPr="00DF635C">
        <w:t>colibra</w:t>
      </w:r>
      <w:bookmarkEnd w:id="8"/>
    </w:p>
    <w:p w14:paraId="29100B1F" w14:textId="3619D259" w:rsidR="00333C3C" w:rsidRPr="00173CE0" w:rsidRDefault="00333C3C" w:rsidP="00997735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6.1. Fereastra principală prezintă urmatoarele elemente:</w:t>
      </w:r>
    </w:p>
    <w:p w14:paraId="0C6EB989" w14:textId="0E4F0611" w:rsidR="00333C3C" w:rsidRPr="00173CE0" w:rsidRDefault="00333C3C" w:rsidP="004E241E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Imagine cu liceul nostru (stânga-sus)</w:t>
      </w:r>
    </w:p>
    <w:p w14:paraId="3E7E089E" w14:textId="752CDEDA" w:rsidR="00333C3C" w:rsidRPr="00173CE0" w:rsidRDefault="00333C3C" w:rsidP="004E241E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Etichetă(cadran) cu un proverb ales aleatoriu din baza de date la deschiderea ferestrei principale (dreapta-sus)</w:t>
      </w:r>
    </w:p>
    <w:p w14:paraId="7FE84BB3" w14:textId="4447E180" w:rsidR="008542FC" w:rsidRPr="00173CE0" w:rsidRDefault="008542FC" w:rsidP="004E241E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Etichetă care arată data curentă (dreapta-jos)</w:t>
      </w:r>
    </w:p>
    <w:p w14:paraId="02E0C621" w14:textId="7E2391A4" w:rsidR="00AF5030" w:rsidRPr="00173CE0" w:rsidRDefault="00AF5030" w:rsidP="004E241E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Buton care deschide site-ul Școlibra(stânga-jos)</w:t>
      </w:r>
    </w:p>
    <w:p w14:paraId="0235DED3" w14:textId="279BBC3C" w:rsidR="00333C3C" w:rsidRPr="00173CE0" w:rsidRDefault="00333C3C" w:rsidP="004E241E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(Mijloc) </w:t>
      </w:r>
      <w:r w:rsidR="00AF5030" w:rsidRPr="00173CE0">
        <w:rPr>
          <w:rFonts w:ascii="Times New Roman" w:hAnsi="Times New Roman" w:cs="Times New Roman"/>
          <w:sz w:val="24"/>
          <w:szCs w:val="24"/>
          <w:lang w:eastAsia="en-GB"/>
        </w:rPr>
        <w:t>Trei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butoane care deschid ferestrele astfel:</w:t>
      </w:r>
    </w:p>
    <w:p w14:paraId="1B3D4505" w14:textId="15A84248" w:rsidR="00333C3C" w:rsidRPr="00173CE0" w:rsidRDefault="00333C3C" w:rsidP="004E241E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color w:val="70AD47" w:themeColor="accent6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color w:val="70AD47" w:themeColor="accent6"/>
          <w:sz w:val="24"/>
          <w:szCs w:val="24"/>
          <w:lang w:eastAsia="en-GB"/>
        </w:rPr>
        <w:t xml:space="preserve">Cărți împrumutate </w:t>
      </w:r>
      <w:r w:rsidRPr="00173CE0">
        <w:rPr>
          <w:rFonts w:ascii="Times New Roman" w:hAnsi="Times New Roman" w:cs="Times New Roman"/>
          <w:color w:val="000000" w:themeColor="text1"/>
          <w:sz w:val="24"/>
          <w:szCs w:val="24"/>
          <w:lang w:eastAsia="en-GB"/>
        </w:rPr>
        <w:t xml:space="preserve">care deschide fereastra </w:t>
      </w:r>
      <w:r w:rsidRPr="00173CE0"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:lang w:eastAsia="en-GB"/>
        </w:rPr>
        <w:t>Cărți împrumutate</w:t>
      </w:r>
    </w:p>
    <w:p w14:paraId="5A1BFF5D" w14:textId="77777777" w:rsidR="004B33FE" w:rsidRPr="004B33FE" w:rsidRDefault="00333C3C" w:rsidP="004E241E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color w:val="70AD47" w:themeColor="accent6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color w:val="70AD47" w:themeColor="accent6"/>
          <w:sz w:val="24"/>
          <w:szCs w:val="24"/>
          <w:lang w:eastAsia="en-GB"/>
        </w:rPr>
        <w:lastRenderedPageBreak/>
        <w:t xml:space="preserve">Listă cărți </w:t>
      </w:r>
      <w:r w:rsidRPr="00173CE0">
        <w:rPr>
          <w:rFonts w:ascii="Times New Roman" w:hAnsi="Times New Roman" w:cs="Times New Roman"/>
          <w:color w:val="000000" w:themeColor="text1"/>
          <w:sz w:val="24"/>
          <w:szCs w:val="24"/>
          <w:lang w:eastAsia="en-GB"/>
        </w:rPr>
        <w:t>care deschide fereastra cu același nume</w:t>
      </w:r>
    </w:p>
    <w:p w14:paraId="2AB71572" w14:textId="188A693A" w:rsidR="00CA3DBF" w:rsidRPr="004B33FE" w:rsidRDefault="004B33FE" w:rsidP="004E241E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color w:val="70AD47" w:themeColor="accent6"/>
          <w:sz w:val="24"/>
          <w:szCs w:val="24"/>
          <w:lang w:eastAsia="en-GB"/>
        </w:rPr>
      </w:pPr>
      <w:r w:rsidRPr="00173CE0">
        <w:rPr>
          <w:noProof/>
          <w:lang w:val="en-US"/>
        </w:rPr>
        <w:drawing>
          <wp:anchor distT="0" distB="0" distL="114300" distR="114300" simplePos="0" relativeHeight="251681792" behindDoc="0" locked="0" layoutInCell="1" allowOverlap="1" wp14:anchorId="7D4177CA" wp14:editId="347750AB">
            <wp:simplePos x="0" y="0"/>
            <wp:positionH relativeFrom="column">
              <wp:posOffset>-19050</wp:posOffset>
            </wp:positionH>
            <wp:positionV relativeFrom="paragraph">
              <wp:posOffset>447040</wp:posOffset>
            </wp:positionV>
            <wp:extent cx="5955030" cy="3348990"/>
            <wp:effectExtent l="0" t="0" r="7620" b="3810"/>
            <wp:wrapThrough wrapText="bothSides">
              <wp:wrapPolygon edited="0">
                <wp:start x="0" y="0"/>
                <wp:lineTo x="0" y="21502"/>
                <wp:lineTo x="21559" y="21502"/>
                <wp:lineTo x="21559" y="0"/>
                <wp:lineTo x="0" y="0"/>
              </wp:wrapPolygon>
            </wp:wrapThrough>
            <wp:docPr id="1306135282" name="Picture 1306135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928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503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3C3C" w:rsidRPr="004B33FE">
        <w:rPr>
          <w:rFonts w:ascii="Times New Roman" w:hAnsi="Times New Roman" w:cs="Times New Roman"/>
          <w:color w:val="92D050"/>
          <w:sz w:val="24"/>
          <w:szCs w:val="24"/>
          <w:lang w:eastAsia="en-GB"/>
        </w:rPr>
        <w:t xml:space="preserve">Listă elevi </w:t>
      </w:r>
      <w:r w:rsidR="00333C3C" w:rsidRPr="004B33FE">
        <w:rPr>
          <w:rFonts w:ascii="Times New Roman" w:hAnsi="Times New Roman" w:cs="Times New Roman"/>
          <w:sz w:val="24"/>
          <w:szCs w:val="24"/>
          <w:lang w:eastAsia="en-GB"/>
        </w:rPr>
        <w:t>care deschide fereastra cu același nume</w:t>
      </w:r>
    </w:p>
    <w:p w14:paraId="1CD956B2" w14:textId="0A60794A" w:rsidR="00AF5030" w:rsidRPr="00173CE0" w:rsidRDefault="008542FC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6.2. Fereastra </w:t>
      </w:r>
      <w:r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Cărți împrumutate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r w:rsidR="00AC1EA5" w:rsidRPr="00173CE0">
        <w:rPr>
          <w:rFonts w:ascii="Times New Roman" w:hAnsi="Times New Roman" w:cs="Times New Roman"/>
          <w:sz w:val="24"/>
          <w:szCs w:val="24"/>
          <w:lang w:eastAsia="en-GB"/>
        </w:rPr>
        <w:t>conține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r w:rsidR="00AC1EA5" w:rsidRPr="00173CE0">
        <w:rPr>
          <w:rFonts w:ascii="Times New Roman" w:hAnsi="Times New Roman" w:cs="Times New Roman"/>
          <w:sz w:val="24"/>
          <w:szCs w:val="24"/>
          <w:lang w:eastAsia="en-GB"/>
        </w:rPr>
        <w:t>o tabelă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cu datele împrumuturilor.</w:t>
      </w:r>
    </w:p>
    <w:p w14:paraId="74F09C5A" w14:textId="54447540" w:rsidR="008542FC" w:rsidRPr="00173CE0" w:rsidRDefault="00AF5030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68412E71" wp14:editId="70C4C016">
                <wp:simplePos x="0" y="0"/>
                <wp:positionH relativeFrom="column">
                  <wp:posOffset>4005580</wp:posOffset>
                </wp:positionH>
                <wp:positionV relativeFrom="paragraph">
                  <wp:posOffset>3033395</wp:posOffset>
                </wp:positionV>
                <wp:extent cx="1754091" cy="879613"/>
                <wp:effectExtent l="819150" t="114300" r="17780" b="15875"/>
                <wp:wrapNone/>
                <wp:docPr id="1184708150" name="Callout: Bent Lin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54091" cy="879613"/>
                        </a:xfrm>
                        <a:prstGeom prst="borderCallout2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F20B8C" w14:textId="0F5EA8B0" w:rsidR="008542FC" w:rsidRPr="008542FC" w:rsidRDefault="008542FC" w:rsidP="008542FC">
                            <w:pPr>
                              <w:jc w:val="center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8542FC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După selectarea unui împrumut din tabelă, se apasă acest buton, iar cartea împrumutată devine liberă</w:t>
                            </w:r>
                            <w:r w:rsidR="00AC1EA5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Callout: Bent Line 8" o:spid="_x0000_s1032" type="#_x0000_t48" style="position:absolute;left:0;text-align:left;margin-left:315.4pt;margin-top:238.85pt;width:138.1pt;height:69.25pt;flip:y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" fillcolor="#0a1007 [329]" strokecolor="#70ad47 [3209]" strokeweight=".5pt">
                <v:fill color2="#050803 [169]" rotate="t" colors="0 #b5d5a7;.5 #aace99;1 #9cca86" focus="100%" type="gradient">
                  <o:fill v:ext="view" type="gradientUnscaled"/>
                </v:fill>
                <v:textbox>
                  <w:txbxContent>
                    <w:p w14:paraId="5AF20B8C" w14:textId="0F5EA8B0" w:rsidR="008542FC" w:rsidRPr="008542FC" w:rsidRDefault="008542FC" w:rsidP="008542FC">
                      <w:pPr>
                        <w:jc w:val="center"/>
                        <w:rPr>
                          <w:color w:val="FFFFFF" w:themeColor="background1"/>
                          <w:sz w:val="18"/>
                          <w:szCs w:val="18"/>
                        </w:rPr>
                      </w:pPr>
                      <w:r w:rsidRPr="008542FC">
                        <w:rPr>
                          <w:color w:val="FFFFFF" w:themeColor="background1"/>
                          <w:sz w:val="18"/>
                          <w:szCs w:val="18"/>
                        </w:rPr>
                        <w:t>După selectarea unui împrumut din tabelă, se apasă acest buton, iar cartea împrumutată devine liberă</w:t>
                      </w:r>
                      <w:r w:rsidR="00AC1EA5">
                        <w:rPr>
                          <w:color w:val="FFFFFF" w:themeColor="background1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C0F025A" wp14:editId="4FDE0412">
            <wp:extent cx="5934075" cy="3190875"/>
            <wp:effectExtent l="0" t="0" r="9525" b="9525"/>
            <wp:docPr id="18380893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DDA99" w14:textId="77777777" w:rsidR="00DF635C" w:rsidRDefault="00DF635C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00C7CBC3" w14:textId="77777777" w:rsidR="00DF635C" w:rsidRDefault="00AF5030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La apăsarea butonului </w:t>
      </w:r>
      <w:r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Notifică elevii</w:t>
      </w:r>
      <w:r w:rsidR="00DF635C">
        <w:rPr>
          <w:rFonts w:ascii="Times New Roman" w:hAnsi="Times New Roman" w:cs="Times New Roman"/>
          <w:sz w:val="24"/>
          <w:szCs w:val="24"/>
          <w:lang w:eastAsia="en-GB"/>
        </w:rPr>
        <w:t xml:space="preserve"> 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se vor trimite mesaje </w:t>
      </w:r>
    </w:p>
    <w:p w14:paraId="7BD9EAB3" w14:textId="7823D0B8" w:rsidR="00AF5030" w:rsidRPr="00173CE0" w:rsidRDefault="00AF5030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de informare cu privire la data returnării pe Whatsapp elevilor colorați cu roșu sau galben.</w:t>
      </w:r>
    </w:p>
    <w:p w14:paraId="12632D33" w14:textId="55321FA6" w:rsidR="00AC1EA5" w:rsidRPr="00173CE0" w:rsidRDefault="00DF635C" w:rsidP="00997735">
      <w:pPr>
        <w:spacing w:line="360" w:lineRule="auto"/>
        <w:ind w:firstLine="720"/>
        <w:jc w:val="both"/>
        <w:rPr>
          <w:rFonts w:ascii="Times New Roman" w:hAnsi="Times New Roman" w:cs="Times New Roman"/>
          <w:i/>
          <w:iCs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noProof/>
          <w:color w:val="70AD47" w:themeColor="accent6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701BE751" wp14:editId="0DA680EC">
                <wp:simplePos x="0" y="0"/>
                <wp:positionH relativeFrom="column">
                  <wp:posOffset>-922020</wp:posOffset>
                </wp:positionH>
                <wp:positionV relativeFrom="paragraph">
                  <wp:posOffset>267970</wp:posOffset>
                </wp:positionV>
                <wp:extent cx="779145" cy="564515"/>
                <wp:effectExtent l="0" t="0" r="268605" b="26035"/>
                <wp:wrapNone/>
                <wp:docPr id="2141743768" name="Callout: Bent Lin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79145" cy="56451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48446"/>
                            <a:gd name="adj4" fmla="val -14711"/>
                            <a:gd name="adj5" fmla="val 81834"/>
                            <a:gd name="adj6" fmla="val -30750"/>
                          </a:avLst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B743EA" w14:textId="1FD7D177" w:rsidR="00AC1EA5" w:rsidRPr="00AC1EA5" w:rsidRDefault="00AC1EA5" w:rsidP="00AC1EA5">
                            <w:pPr>
                              <w:jc w:val="center"/>
                            </w:pPr>
                            <w:r>
                              <w:t>Bara de căutare (Enter)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llout: Bent Line 11" o:spid="_x0000_s1033" type="#_x0000_t48" style="position:absolute;left:0;text-align:left;margin-left:-72.6pt;margin-top:21.1pt;width:61.35pt;height:44.45pt;flip:x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" adj="-6642,17676,-3178,10464" fillcolor="#2b579a [3208]" strokecolor="#152b4c [1608]" strokeweight="1pt">
                <v:textbox>
                  <w:txbxContent>
                    <w:p w14:paraId="61B743EA" w14:textId="1FD7D177" w:rsidR="00AC1EA5" w:rsidRPr="00AC1EA5" w:rsidRDefault="00AC1EA5" w:rsidP="00AC1EA5">
                      <w:pPr>
                        <w:jc w:val="center"/>
                      </w:pPr>
                      <w:r>
                        <w:t>Bara de căutare (Enter)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4EF7D621" wp14:editId="0453A49E">
                <wp:simplePos x="0" y="0"/>
                <wp:positionH relativeFrom="column">
                  <wp:posOffset>3131820</wp:posOffset>
                </wp:positionH>
                <wp:positionV relativeFrom="paragraph">
                  <wp:posOffset>12700</wp:posOffset>
                </wp:positionV>
                <wp:extent cx="1242695" cy="419100"/>
                <wp:effectExtent l="1219200" t="19050" r="14605" b="209550"/>
                <wp:wrapNone/>
                <wp:docPr id="2144815330" name="Callout: Bent Lin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695" cy="419100"/>
                        </a:xfrm>
                        <a:prstGeom prst="borderCallout2">
                          <a:avLst>
                            <a:gd name="adj1" fmla="val -2716"/>
                            <a:gd name="adj2" fmla="val -2955"/>
                            <a:gd name="adj3" fmla="val 89292"/>
                            <a:gd name="adj4" fmla="val -26242"/>
                            <a:gd name="adj5" fmla="val 145497"/>
                            <a:gd name="adj6" fmla="val -97684"/>
                          </a:avLst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71B1AC" w14:textId="1DBA54CA" w:rsidR="00AC1EA5" w:rsidRPr="00AC1EA5" w:rsidRDefault="00AC1EA5" w:rsidP="00AC1EA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AC1EA5">
                              <w:rPr>
                                <w:sz w:val="20"/>
                                <w:szCs w:val="20"/>
                              </w:rPr>
                              <w:t>Filtru de căutare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llout: Bent Line 10" o:spid="_x0000_s1034" type="#_x0000_t48" style="position:absolute;left:0;text-align:left;margin-left:246.6pt;margin-top:1pt;width:97.85pt;height:33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" adj="-21100,31427,-5668,19287,-638,-587" fillcolor="#2b579a [3208]" strokecolor="#152b4c [1608]" strokeweight="1pt">
                <v:textbox>
                  <w:txbxContent>
                    <w:p w14:paraId="3671B1AC" w14:textId="1DBA54CA" w:rsidR="00AC1EA5" w:rsidRPr="00AC1EA5" w:rsidRDefault="00AC1EA5" w:rsidP="00AC1EA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AC1EA5">
                        <w:rPr>
                          <w:sz w:val="20"/>
                          <w:szCs w:val="20"/>
                        </w:rPr>
                        <w:t>Filtru de căutare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AC1EA5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6.3. Fereastra </w:t>
      </w:r>
      <w:r w:rsidR="00AC1EA5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Listă cărți</w:t>
      </w:r>
    </w:p>
    <w:p w14:paraId="494DDF92" w14:textId="6CBF8A85" w:rsidR="00AC1EA5" w:rsidRPr="00173CE0" w:rsidRDefault="004B33FE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B31F181" wp14:editId="160A859B">
            <wp:extent cx="5905500" cy="3952875"/>
            <wp:effectExtent l="0" t="0" r="0" b="9525"/>
            <wp:docPr id="18035574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B805E" w14:textId="1297CE12" w:rsidR="00DF635C" w:rsidRDefault="004B33FE" w:rsidP="00997735">
      <w:pPr>
        <w:spacing w:line="360" w:lineRule="auto"/>
        <w:ind w:firstLine="720"/>
        <w:jc w:val="both"/>
        <w:rPr>
          <w:rFonts w:ascii="Times New Roman" w:hAnsi="Times New Roman" w:cs="Times New Roman"/>
          <w:i/>
          <w:iCs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 wp14:anchorId="2D78D02D" wp14:editId="5AE31D10">
            <wp:simplePos x="0" y="0"/>
            <wp:positionH relativeFrom="column">
              <wp:posOffset>4624070</wp:posOffset>
            </wp:positionH>
            <wp:positionV relativeFrom="paragraph">
              <wp:posOffset>335915</wp:posOffset>
            </wp:positionV>
            <wp:extent cx="1876425" cy="1463040"/>
            <wp:effectExtent l="0" t="0" r="9525" b="3810"/>
            <wp:wrapNone/>
            <wp:docPr id="1410480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80632" name=""/>
                    <pic:cNvPicPr/>
                  </pic:nvPicPr>
                  <pic:blipFill rotWithShape="1">
                    <a:blip r:embed="rId52"/>
                    <a:srcRect l="42685" t="40440" r="41538" b="37688"/>
                    <a:stretch/>
                  </pic:blipFill>
                  <pic:spPr bwMode="auto">
                    <a:xfrm>
                      <a:off x="0" y="0"/>
                      <a:ext cx="1876425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C1EA5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Butonul </w:t>
      </w:r>
      <w:r w:rsidR="00AC1EA5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Adaugă carte</w:t>
      </w:r>
      <w:r w:rsidR="00AC1EA5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deschide fereastra cu același nume. După introducerea datelor se apasă butonul </w:t>
      </w:r>
      <w:r w:rsidR="00AC1EA5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Salvare.</w:t>
      </w:r>
    </w:p>
    <w:p w14:paraId="56952F12" w14:textId="248161F6" w:rsidR="00DF635C" w:rsidRDefault="00F16A1D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Butonul </w:t>
      </w:r>
      <w:r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Șterge carte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se poate apăsa după</w:t>
      </w:r>
      <w:r w:rsidR="00DF635C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 xml:space="preserve"> 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>selectarea unei cărți din</w:t>
      </w:r>
    </w:p>
    <w:p w14:paraId="084058B6" w14:textId="343B9676" w:rsidR="00F16A1D" w:rsidRPr="00DF635C" w:rsidRDefault="00F16A1D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tabelă, iar aceasta</w:t>
      </w:r>
      <w:r w:rsidR="00DF635C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 xml:space="preserve"> 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>va duce la eliminarea acelei cărți din baza de date.</w:t>
      </w:r>
    </w:p>
    <w:p w14:paraId="48BA5A8F" w14:textId="39A24EEE" w:rsidR="00AC1EA5" w:rsidRPr="00173CE0" w:rsidRDefault="00AC1EA5" w:rsidP="004E241E">
      <w:p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 xml:space="preserve"> </w:t>
      </w:r>
    </w:p>
    <w:p w14:paraId="25E62A84" w14:textId="2E804C61" w:rsidR="00F16A1D" w:rsidRPr="00173CE0" w:rsidRDefault="00F16A1D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Butonul </w:t>
      </w:r>
      <w:r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Generează cod QR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se poate apăsa după selectarea unei cărți din tabelă, iar programul va genera codul QR care conține datele acelei cărți și-l va salva în directorul programului.</w:t>
      </w:r>
    </w:p>
    <w:p w14:paraId="2C10495C" w14:textId="7769BB71" w:rsidR="00C1148B" w:rsidRPr="00173CE0" w:rsidRDefault="00C1148B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lastRenderedPageBreak/>
        <w:t>Pentru a face o căutare, se selectează prima data criteriul (Cod/ Autor/Titlu etc.) apoi se scrie în bara de căutare cuvântul căutat sau o parte din acesta. La apăsarea tastei ENTER se va afișa în tabelă doar rezultatele căutate.</w:t>
      </w:r>
    </w:p>
    <w:p w14:paraId="3CC97213" w14:textId="47DCE1E2" w:rsidR="00C1148B" w:rsidRPr="00173CE0" w:rsidRDefault="00C1148B" w:rsidP="00DA361E">
      <w:pPr>
        <w:spacing w:line="360" w:lineRule="auto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6.4. Fereastra Listă elevi</w:t>
      </w:r>
      <w:r w:rsidR="007A05D6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 xml:space="preserve"> </w:t>
      </w:r>
      <w:r w:rsidR="007A05D6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seamănă cu fereastra </w:t>
      </w:r>
      <w:r w:rsidR="007A05D6"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>Listă cărți</w:t>
      </w:r>
      <w:bookmarkStart w:id="9" w:name="_GoBack"/>
      <w:bookmarkEnd w:id="9"/>
      <w:r w:rsidR="00AF5030"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FD2838C" wp14:editId="59A28E45">
            <wp:extent cx="5934075" cy="2636520"/>
            <wp:effectExtent l="0" t="0" r="9525" b="0"/>
            <wp:docPr id="3137010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086"/>
                    <a:stretch/>
                  </pic:blipFill>
                  <pic:spPr bwMode="auto">
                    <a:xfrm>
                      <a:off x="0" y="0"/>
                      <a:ext cx="593407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51103" w14:textId="661B5C13" w:rsidR="007A05D6" w:rsidRPr="00173CE0" w:rsidRDefault="007A05D6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Butoanele sunt aceleași și fac același lucru cu excepția butonului </w:t>
      </w:r>
      <w:r w:rsidRPr="00173CE0">
        <w:rPr>
          <w:rFonts w:ascii="Times New Roman" w:hAnsi="Times New Roman" w:cs="Times New Roman"/>
          <w:i/>
          <w:iCs/>
          <w:sz w:val="24"/>
          <w:szCs w:val="24"/>
          <w:lang w:eastAsia="en-GB"/>
        </w:rPr>
        <w:t xml:space="preserve">Adaugă împrumut. 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>Acesta poate fi apăsat dupa selectarea elevului care va împrumuta cartea, și deschide fereastra cu același nume.</w:t>
      </w:r>
    </w:p>
    <w:p w14:paraId="47118C80" w14:textId="4C4F762A" w:rsidR="007A05D6" w:rsidRPr="00173CE0" w:rsidRDefault="00341568" w:rsidP="004E241E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73C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D79B35A" wp14:editId="6985C7D0">
            <wp:extent cx="5934075" cy="2543175"/>
            <wp:effectExtent l="0" t="0" r="9525" b="9525"/>
            <wp:docPr id="804454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643B2" w14:textId="058394B1" w:rsidR="007A05D6" w:rsidRPr="00173CE0" w:rsidRDefault="007A05D6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793C35B8" w14:textId="1693AFC6" w:rsidR="007A05D6" w:rsidRPr="00173CE0" w:rsidRDefault="007A05D6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lastRenderedPageBreak/>
        <w:t xml:space="preserve">Există două posibilități de a introduce cartea care va fi împrumutată: </w:t>
      </w:r>
    </w:p>
    <w:p w14:paraId="2370A955" w14:textId="1A2EA733" w:rsidR="007A05D6" w:rsidRPr="00173CE0" w:rsidRDefault="007A05D6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-prin introducerea codului cărți</w:t>
      </w:r>
      <w:r w:rsidR="005C6DA5">
        <w:rPr>
          <w:rFonts w:ascii="Times New Roman" w:hAnsi="Times New Roman" w:cs="Times New Roman"/>
          <w:sz w:val="24"/>
          <w:szCs w:val="24"/>
          <w:lang w:eastAsia="en-GB"/>
        </w:rPr>
        <w:t>i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în casetă</w:t>
      </w:r>
    </w:p>
    <w:p w14:paraId="6268F922" w14:textId="6F4A8DCB" w:rsidR="007A05D6" w:rsidRPr="00173CE0" w:rsidRDefault="007A05D6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-prin scanarea codul</w:t>
      </w:r>
      <w:r w:rsidR="005C6DA5">
        <w:rPr>
          <w:rFonts w:ascii="Times New Roman" w:hAnsi="Times New Roman" w:cs="Times New Roman"/>
          <w:sz w:val="24"/>
          <w:szCs w:val="24"/>
          <w:lang w:eastAsia="en-GB"/>
        </w:rPr>
        <w:t>ui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QR de pe carte</w:t>
      </w:r>
    </w:p>
    <w:p w14:paraId="472D7C67" w14:textId="1F5CC0DE" w:rsidR="00BF3DC0" w:rsidRPr="00173CE0" w:rsidRDefault="007A05D6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Apoi prin apăsarea butonului Salvare împrumutul se va salva în baza de date și va apare și în tabela din fereastra Cărți împrumutate.</w:t>
      </w:r>
    </w:p>
    <w:p w14:paraId="41296355" w14:textId="6C8F142A" w:rsidR="00E921E5" w:rsidRPr="00CB31E1" w:rsidRDefault="00CB31E1" w:rsidP="004E241E">
      <w:pPr>
        <w:pStyle w:val="Headingme"/>
      </w:pPr>
      <w:bookmarkStart w:id="10" w:name="_Toc140591711"/>
      <w:r>
        <w:t>8</w:t>
      </w:r>
      <w:r w:rsidR="00E921E5" w:rsidRPr="00CB31E1">
        <w:t>. Viitoare îmbunătățiri</w:t>
      </w:r>
      <w:bookmarkEnd w:id="10"/>
    </w:p>
    <w:p w14:paraId="0E85FA4D" w14:textId="789AD9B2" w:rsidR="00BF3DC0" w:rsidRPr="00173CE0" w:rsidRDefault="00BF3DC0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</w:t>
      </w:r>
      <w:r w:rsidR="00892D53" w:rsidRPr="00173CE0">
        <w:rPr>
          <w:rFonts w:ascii="Times New Roman" w:hAnsi="Times New Roman" w:cs="Times New Roman"/>
          <w:sz w:val="24"/>
          <w:szCs w:val="24"/>
          <w:lang w:eastAsia="en-GB"/>
        </w:rPr>
        <w:t>mărirea font-ului textului din tabele;</w:t>
      </w:r>
    </w:p>
    <w:p w14:paraId="468CF789" w14:textId="08D726B5" w:rsidR="00892D53" w:rsidRPr="00173CE0" w:rsidRDefault="00892D53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-posibilitatea reținerii istoricului împrumuturilor realizat de fiecare elev, dar și </w:t>
      </w:r>
      <w:r w:rsidR="005A1735" w:rsidRPr="00173CE0">
        <w:rPr>
          <w:rFonts w:ascii="Times New Roman" w:hAnsi="Times New Roman" w:cs="Times New Roman"/>
          <w:sz w:val="24"/>
          <w:szCs w:val="24"/>
          <w:lang w:eastAsia="en-GB"/>
        </w:rPr>
        <w:t>suferite de fiecare carte, și generarea unor raporturi despre acesta</w:t>
      </w:r>
    </w:p>
    <w:p w14:paraId="04E859F4" w14:textId="6B56924F" w:rsidR="005A1735" w:rsidRPr="00173CE0" w:rsidRDefault="005A1735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-posibilitatea folosir</w:t>
      </w:r>
      <w:r w:rsidR="0091586C" w:rsidRPr="00173CE0">
        <w:rPr>
          <w:rFonts w:ascii="Times New Roman" w:hAnsi="Times New Roman" w:cs="Times New Roman"/>
          <w:sz w:val="24"/>
          <w:szCs w:val="24"/>
          <w:lang w:eastAsia="en-GB"/>
        </w:rPr>
        <w:t>i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>i unui scanner de coduri QR în loc de camerele web sau a telefonului pe post de scanner</w:t>
      </w:r>
    </w:p>
    <w:p w14:paraId="0BF54277" w14:textId="73751C51" w:rsidR="00E921E5" w:rsidRPr="00173CE0" w:rsidRDefault="005A1735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-posibilitatea editării în tabele a d</w:t>
      </w:r>
      <w:r w:rsidR="005C6DA5">
        <w:rPr>
          <w:rFonts w:ascii="Times New Roman" w:hAnsi="Times New Roman" w:cs="Times New Roman"/>
          <w:sz w:val="24"/>
          <w:szCs w:val="24"/>
          <w:lang w:eastAsia="en-GB"/>
        </w:rPr>
        <w:t>atelor și apoi salvarea automată</w:t>
      </w: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a acestor modificări în baza de date</w:t>
      </w:r>
    </w:p>
    <w:p w14:paraId="40BDAEC9" w14:textId="6ECC4B5B" w:rsidR="005A1735" w:rsidRDefault="005A1735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-pe website, posibilitatea trimiterii unui mesaj prin e-mail către bibliotecar</w:t>
      </w:r>
      <w:r w:rsidR="005C6DA5">
        <w:rPr>
          <w:rFonts w:ascii="Times New Roman" w:hAnsi="Times New Roman" w:cs="Times New Roman"/>
          <w:sz w:val="24"/>
          <w:szCs w:val="24"/>
          <w:lang w:eastAsia="en-GB"/>
        </w:rPr>
        <w:t>.</w:t>
      </w:r>
    </w:p>
    <w:p w14:paraId="3CA31C61" w14:textId="77777777" w:rsidR="00DF635C" w:rsidRPr="00173CE0" w:rsidRDefault="00DF635C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4B78A864" w14:textId="1507BA1A" w:rsidR="00370DF2" w:rsidRPr="00CB31E1" w:rsidRDefault="00CB31E1" w:rsidP="004E241E">
      <w:pPr>
        <w:pStyle w:val="Headingme"/>
      </w:pPr>
      <w:bookmarkStart w:id="11" w:name="_Toc140591712"/>
      <w:r>
        <w:t>9</w:t>
      </w:r>
      <w:r w:rsidR="00370DF2" w:rsidRPr="00CB31E1">
        <w:t>.</w:t>
      </w:r>
      <w:r w:rsidR="00FF57BC" w:rsidRPr="00CB31E1">
        <w:t>Concluzii</w:t>
      </w:r>
      <w:bookmarkEnd w:id="11"/>
    </w:p>
    <w:p w14:paraId="7BB0B76B" w14:textId="22D4EC1D" w:rsidR="00370DF2" w:rsidRPr="00173CE0" w:rsidRDefault="00370DF2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>Am ales aceste limbaje de programare și tehnologii datorită faptului că au fost ușor de înțeles și învățat și au permis implementarea ideilor noastre.</w:t>
      </w:r>
    </w:p>
    <w:p w14:paraId="1C975167" w14:textId="01A8F735" w:rsidR="00370DF2" w:rsidRDefault="00370DF2" w:rsidP="00997735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r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Opinia noastră despre ideea de a creea o aplicație care gestionează o bibliotecă este aceea că </w:t>
      </w:r>
      <w:r w:rsidR="00B879A7" w:rsidRPr="00173CE0">
        <w:rPr>
          <w:rFonts w:ascii="Times New Roman" w:hAnsi="Times New Roman" w:cs="Times New Roman"/>
          <w:sz w:val="24"/>
          <w:szCs w:val="24"/>
          <w:lang w:eastAsia="en-GB"/>
        </w:rPr>
        <w:t>este foarte utilă pentru biblioteca noastră și credem că va atrage elevii spre lectură prin intermediul site-ului. Este primul nostru software și ne bucurăm că am reușit să facem ceea ce ne-a</w:t>
      </w:r>
      <w:r w:rsidR="00206CED">
        <w:rPr>
          <w:rFonts w:ascii="Times New Roman" w:hAnsi="Times New Roman" w:cs="Times New Roman"/>
          <w:sz w:val="24"/>
          <w:szCs w:val="24"/>
          <w:lang w:eastAsia="en-GB"/>
        </w:rPr>
        <w:t>m imaginat și am dorit să existe</w:t>
      </w:r>
      <w:r w:rsidR="00B879A7" w:rsidRPr="00173CE0">
        <w:rPr>
          <w:rFonts w:ascii="Times New Roman" w:hAnsi="Times New Roman" w:cs="Times New Roman"/>
          <w:sz w:val="24"/>
          <w:szCs w:val="24"/>
          <w:lang w:eastAsia="en-GB"/>
        </w:rPr>
        <w:t>.</w:t>
      </w:r>
      <w:r w:rsidR="004F65BA" w:rsidRPr="00173CE0">
        <w:rPr>
          <w:rFonts w:ascii="Times New Roman" w:hAnsi="Times New Roman" w:cs="Times New Roman"/>
          <w:sz w:val="24"/>
          <w:szCs w:val="24"/>
          <w:lang w:eastAsia="en-GB"/>
        </w:rPr>
        <w:t xml:space="preserve"> Suntem mândrii de noi și de programul nostru.</w:t>
      </w:r>
    </w:p>
    <w:p w14:paraId="52B85318" w14:textId="77777777" w:rsidR="004E241E" w:rsidRDefault="004E241E" w:rsidP="004E241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p w14:paraId="21DBE7B8" w14:textId="376FAFCE" w:rsidR="00442C60" w:rsidRPr="004E241E" w:rsidRDefault="00442C60" w:rsidP="004E241E">
      <w:pPr>
        <w:pStyle w:val="Headingme"/>
      </w:pPr>
      <w:bookmarkStart w:id="12" w:name="_Toc140591713"/>
      <w:r w:rsidRPr="004E241E">
        <w:lastRenderedPageBreak/>
        <w:t>10. Bibliografie</w:t>
      </w:r>
      <w:bookmarkEnd w:id="12"/>
    </w:p>
    <w:p w14:paraId="0CBCCBFB" w14:textId="3078B489" w:rsidR="00442C60" w:rsidRPr="004E241E" w:rsidRDefault="00595A5A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55" w:history="1">
        <w:r w:rsidR="00442C60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Python Tutorial (w3schools.com)</w:t>
        </w:r>
      </w:hyperlink>
    </w:p>
    <w:p w14:paraId="4398A253" w14:textId="7EE0FEDC" w:rsidR="00442C60" w:rsidRPr="004E241E" w:rsidRDefault="00595A5A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56" w:history="1">
        <w:r w:rsidR="00442C60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MySQL Tutorial (w3schools.com)</w:t>
        </w:r>
      </w:hyperlink>
    </w:p>
    <w:p w14:paraId="1AC36554" w14:textId="5DA42A38" w:rsidR="00442C60" w:rsidRPr="004E241E" w:rsidRDefault="00595A5A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57" w:history="1">
        <w:r w:rsidR="00442C60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PHP Tutorial (w3schools.com)</w:t>
        </w:r>
      </w:hyperlink>
    </w:p>
    <w:p w14:paraId="62E8DBF6" w14:textId="5BB33169" w:rsidR="00442C60" w:rsidRPr="004E241E" w:rsidRDefault="00595A5A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58" w:history="1">
        <w:r w:rsidR="00442C60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HTML Tutorial (w3schools.com)</w:t>
        </w:r>
      </w:hyperlink>
    </w:p>
    <w:p w14:paraId="2B967BEC" w14:textId="5A5638E2" w:rsidR="00442C60" w:rsidRPr="004E241E" w:rsidRDefault="00595A5A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59" w:history="1">
        <w:r w:rsidR="00442C60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CSS Tutorial (w3schools.com)</w:t>
        </w:r>
      </w:hyperlink>
    </w:p>
    <w:p w14:paraId="236E2AC3" w14:textId="4E4504C5" w:rsidR="00442C60" w:rsidRPr="004E241E" w:rsidRDefault="00595A5A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60" w:history="1">
        <w:r w:rsidR="00442C60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Bootstrap 3 Tutorial (w3schools.com)</w:t>
        </w:r>
      </w:hyperlink>
    </w:p>
    <w:p w14:paraId="5DB86EFD" w14:textId="6128645E" w:rsidR="00442C60" w:rsidRPr="004E241E" w:rsidRDefault="00595A5A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61" w:history="1">
        <w:r w:rsidR="00442C60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Spaces - W3schools</w:t>
        </w:r>
      </w:hyperlink>
    </w:p>
    <w:p w14:paraId="6F045B17" w14:textId="00ACFA67" w:rsidR="00442C60" w:rsidRPr="004E241E" w:rsidRDefault="00595A5A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62" w:history="1">
        <w:r w:rsidR="00442C60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The Python Tutorial — Python 3.11.4 documentation</w:t>
        </w:r>
      </w:hyperlink>
    </w:p>
    <w:p w14:paraId="05BC9271" w14:textId="744E4CC7" w:rsidR="00442C60" w:rsidRPr="004E241E" w:rsidRDefault="00595A5A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63" w:history="1">
        <w:r w:rsidR="00442C60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Tkinter Hello, World! (pythontutorial.net)</w:t>
        </w:r>
      </w:hyperlink>
    </w:p>
    <w:p w14:paraId="5D57F829" w14:textId="59AB30D4" w:rsidR="00442C60" w:rsidRPr="004E241E" w:rsidRDefault="00595A5A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64" w:history="1">
        <w:r w:rsidR="00442C60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Tkinter Messagebox | Methods and Examples to Implement (educba.com)</w:t>
        </w:r>
      </w:hyperlink>
    </w:p>
    <w:p w14:paraId="38EC02B3" w14:textId="1F38F92E" w:rsidR="00442C60" w:rsidRPr="004E241E" w:rsidRDefault="00595A5A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65" w:history="1">
        <w:r w:rsidR="00442C60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Python Tkinter Search Box - Python Guides</w:t>
        </w:r>
      </w:hyperlink>
    </w:p>
    <w:p w14:paraId="1D0E9258" w14:textId="077850ED" w:rsidR="00442C60" w:rsidRPr="004E241E" w:rsidRDefault="00595A5A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66" w:history="1">
        <w:r w:rsidR="00442C60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How to install all my python modules in single shot - Stack Overflow</w:t>
        </w:r>
      </w:hyperlink>
    </w:p>
    <w:p w14:paraId="6695CE55" w14:textId="202D8169" w:rsidR="004E241E" w:rsidRPr="004E241E" w:rsidRDefault="00595A5A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67" w:history="1">
        <w:r w:rsidR="004E241E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Download MariaDB Server - MariaDB.org</w:t>
        </w:r>
      </w:hyperlink>
    </w:p>
    <w:p w14:paraId="4803DC2C" w14:textId="4AE07F41" w:rsidR="004E241E" w:rsidRPr="004E241E" w:rsidRDefault="00595A5A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68" w:history="1">
        <w:r w:rsidR="004E241E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Download Python | Python.org</w:t>
        </w:r>
      </w:hyperlink>
    </w:p>
    <w:p w14:paraId="3FA067B0" w14:textId="5EDE1050" w:rsidR="004E241E" w:rsidRPr="004E241E" w:rsidRDefault="00595A5A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69" w:history="1">
        <w:r w:rsidR="004E241E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Newest Questions - Stack Overflow</w:t>
        </w:r>
      </w:hyperlink>
    </w:p>
    <w:p w14:paraId="259BA527" w14:textId="454082C2" w:rsidR="004E241E" w:rsidRPr="004E241E" w:rsidRDefault="00595A5A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70" w:history="1">
        <w:r w:rsidR="004E241E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MySQL :: MySQL 5.7 Reference Manual :: 11.1.2 Integer Types (Exact Value) - INTEGER, INT, SMALLINT, TINYINT, MEDIUMINT, BIGINT</w:t>
        </w:r>
      </w:hyperlink>
    </w:p>
    <w:p w14:paraId="743F63D1" w14:textId="4EF9FA04" w:rsidR="004E241E" w:rsidRPr="004E241E" w:rsidRDefault="00595A5A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  <w:hyperlink r:id="rId71" w:history="1">
        <w:r w:rsidR="004E241E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Free Web Hosting - Host a Website for Free with Cpanel, PHP (000webhost.com)</w:t>
        </w:r>
      </w:hyperlink>
    </w:p>
    <w:p w14:paraId="7050303C" w14:textId="36CF38CB" w:rsidR="004E241E" w:rsidRPr="004E241E" w:rsidRDefault="00595A5A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Style w:val="Hyperlink"/>
          <w:rFonts w:ascii="Times New Roman" w:hAnsi="Times New Roman" w:cs="Times New Roman"/>
          <w:sz w:val="24"/>
          <w:szCs w:val="24"/>
        </w:rPr>
      </w:pPr>
      <w:hyperlink r:id="rId72" w:history="1">
        <w:r w:rsidR="004E241E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Color Hex Color Codes (color-hex.com)</w:t>
        </w:r>
      </w:hyperlink>
    </w:p>
    <w:p w14:paraId="30B7711A" w14:textId="28A89875" w:rsidR="004E241E" w:rsidRPr="004E241E" w:rsidRDefault="00595A5A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Style w:val="Hyperlink"/>
          <w:rFonts w:ascii="Times New Roman" w:hAnsi="Times New Roman" w:cs="Times New Roman"/>
          <w:sz w:val="24"/>
          <w:szCs w:val="24"/>
        </w:rPr>
      </w:pPr>
      <w:hyperlink r:id="rId73" w:history="1">
        <w:r w:rsidR="004E241E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Librarie Online • Reduceri &amp; Oferte • Editura de carti BookZone</w:t>
        </w:r>
      </w:hyperlink>
    </w:p>
    <w:p w14:paraId="31210FCD" w14:textId="1712F622" w:rsidR="004E241E" w:rsidRPr="004E241E" w:rsidRDefault="00595A5A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Style w:val="Hyperlink"/>
          <w:rFonts w:ascii="Times New Roman" w:hAnsi="Times New Roman" w:cs="Times New Roman"/>
          <w:sz w:val="24"/>
          <w:szCs w:val="24"/>
        </w:rPr>
      </w:pPr>
      <w:hyperlink r:id="rId74" w:history="1">
        <w:r w:rsidR="004E241E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Librarie online - Carti, Jocuri, Muzica (libris.ro)</w:t>
        </w:r>
      </w:hyperlink>
    </w:p>
    <w:p w14:paraId="07534D9A" w14:textId="21D4CE5C" w:rsidR="004E241E" w:rsidRPr="004E241E" w:rsidRDefault="00595A5A" w:rsidP="00B92266">
      <w:pPr>
        <w:pStyle w:val="ListParagraph"/>
        <w:numPr>
          <w:ilvl w:val="0"/>
          <w:numId w:val="25"/>
        </w:numPr>
        <w:spacing w:line="360" w:lineRule="auto"/>
        <w:jc w:val="both"/>
        <w:rPr>
          <w:rStyle w:val="Hyperlink"/>
          <w:rFonts w:ascii="Times New Roman" w:hAnsi="Times New Roman" w:cs="Times New Roman"/>
          <w:sz w:val="24"/>
          <w:szCs w:val="24"/>
        </w:rPr>
      </w:pPr>
      <w:hyperlink r:id="rId75" w:history="1">
        <w:r w:rsidR="004E241E" w:rsidRPr="004E241E">
          <w:rPr>
            <w:rStyle w:val="Hyperlink"/>
            <w:rFonts w:ascii="Times New Roman" w:hAnsi="Times New Roman" w:cs="Times New Roman"/>
            <w:sz w:val="24"/>
            <w:szCs w:val="24"/>
          </w:rPr>
          <w:t>101 Citate Despre Cărți - cele mai frumoase citate cu imagini (booknation.ro)</w:t>
        </w:r>
      </w:hyperlink>
    </w:p>
    <w:p w14:paraId="444D4D60" w14:textId="77777777" w:rsidR="004E241E" w:rsidRPr="00442C60" w:rsidRDefault="004E241E" w:rsidP="004E241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en-GB"/>
        </w:rPr>
      </w:pPr>
    </w:p>
    <w:sectPr w:rsidR="004E241E" w:rsidRPr="00442C60" w:rsidSect="006C2BD5">
      <w:footerReference w:type="default" r:id="rId76"/>
      <w:pgSz w:w="12240" w:h="15840"/>
      <w:pgMar w:top="1440" w:right="1440" w:bottom="1440" w:left="1440" w:header="288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DEB9DA4" w14:textId="77777777" w:rsidR="00595A5A" w:rsidRDefault="00595A5A">
      <w:pPr>
        <w:spacing w:line="240" w:lineRule="auto"/>
      </w:pPr>
      <w:r>
        <w:separator/>
      </w:r>
    </w:p>
  </w:endnote>
  <w:endnote w:type="continuationSeparator" w:id="0">
    <w:p w14:paraId="000330FA" w14:textId="77777777" w:rsidR="00595A5A" w:rsidRDefault="00595A5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Hei">
    <w:altName w:val="黑体"/>
    <w:panose1 w:val="02010600030101010101"/>
    <w:charset w:val="86"/>
    <w:family w:val="modern"/>
    <w:notTrueType/>
    <w:pitch w:val="fixed"/>
    <w:sig w:usb0="00000001" w:usb1="080E0000" w:usb2="00000010" w:usb3="00000000" w:csb0="0004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4207143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3E7B42E" w14:textId="45EBD69C" w:rsidR="00696EEB" w:rsidRDefault="00696EE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A361E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14:paraId="280ED9EC" w14:textId="77777777" w:rsidR="006C2BD5" w:rsidRDefault="006C2BD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2392528" w14:textId="77777777" w:rsidR="00595A5A" w:rsidRDefault="00595A5A">
      <w:pPr>
        <w:spacing w:line="240" w:lineRule="auto"/>
      </w:pPr>
      <w:r>
        <w:separator/>
      </w:r>
    </w:p>
  </w:footnote>
  <w:footnote w:type="continuationSeparator" w:id="0">
    <w:p w14:paraId="3996D7A3" w14:textId="77777777" w:rsidR="00595A5A" w:rsidRDefault="00595A5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D5245F3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8864F08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4B9C127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C6A4221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A72242B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1E32A87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01B85B80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2D6270F2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9"/>
    <w:multiLevelType w:val="singleLevel"/>
    <w:tmpl w:val="907A257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>
    <w:nsid w:val="06D24B74"/>
    <w:multiLevelType w:val="multilevel"/>
    <w:tmpl w:val="EBB2B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31566CE4"/>
    <w:multiLevelType w:val="hybridMultilevel"/>
    <w:tmpl w:val="4CF023E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25E5C33"/>
    <w:multiLevelType w:val="hybridMultilevel"/>
    <w:tmpl w:val="D9EA62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372229B"/>
    <w:multiLevelType w:val="hybridMultilevel"/>
    <w:tmpl w:val="D6B2FBF4"/>
    <w:lvl w:ilvl="0" w:tplc="0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461D0D0C"/>
    <w:multiLevelType w:val="hybridMultilevel"/>
    <w:tmpl w:val="1DDE15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5B07C6A"/>
    <w:multiLevelType w:val="hybridMultilevel"/>
    <w:tmpl w:val="0B7A92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CFC7316"/>
    <w:multiLevelType w:val="hybridMultilevel"/>
    <w:tmpl w:val="C638F9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A4C77C6"/>
    <w:multiLevelType w:val="multilevel"/>
    <w:tmpl w:val="38AC6FF4"/>
    <w:lvl w:ilvl="0">
      <w:start w:val="1"/>
      <w:numFmt w:val="decimal"/>
      <w:pStyle w:val="ListNumber"/>
      <w:lvlText w:val="%1."/>
      <w:lvlJc w:val="left"/>
      <w:pPr>
        <w:ind w:left="792" w:hanging="360"/>
      </w:pPr>
      <w:rPr>
        <w:rFonts w:hint="default"/>
        <w:b/>
        <w:color w:val="2B579A" w:themeColor="accent5"/>
        <w:sz w:val="28"/>
        <w:szCs w:val="28"/>
      </w:rPr>
    </w:lvl>
    <w:lvl w:ilvl="1">
      <w:start w:val="1"/>
      <w:numFmt w:val="lowerLetter"/>
      <w:lvlText w:val="%2."/>
      <w:lvlJc w:val="left"/>
      <w:pPr>
        <w:ind w:left="151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2" w:hanging="360"/>
      </w:pPr>
      <w:rPr>
        <w:rFonts w:hint="default"/>
      </w:rPr>
    </w:lvl>
  </w:abstractNum>
  <w:abstractNum w:abstractNumId="17">
    <w:nsid w:val="7AEF6C32"/>
    <w:multiLevelType w:val="hybridMultilevel"/>
    <w:tmpl w:val="35DA6E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6"/>
    <w:lvlOverride w:ilvl="0">
      <w:startOverride w:val="1"/>
    </w:lvlOverride>
  </w:num>
  <w:num w:numId="3">
    <w:abstractNumId w:val="16"/>
  </w:num>
  <w:num w:numId="4">
    <w:abstractNumId w:val="16"/>
    <w:lvlOverride w:ilvl="0">
      <w:startOverride w:val="1"/>
    </w:lvlOverride>
  </w:num>
  <w:num w:numId="5">
    <w:abstractNumId w:val="8"/>
  </w:num>
  <w:num w:numId="6">
    <w:abstractNumId w:val="16"/>
    <w:lvlOverride w:ilvl="0">
      <w:startOverride w:val="1"/>
    </w:lvlOverride>
  </w:num>
  <w:num w:numId="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9"/>
  </w:num>
  <w:num w:numId="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  <w:num w:numId="19">
    <w:abstractNumId w:val="17"/>
  </w:num>
  <w:num w:numId="20">
    <w:abstractNumId w:val="12"/>
  </w:num>
  <w:num w:numId="21">
    <w:abstractNumId w:val="15"/>
  </w:num>
  <w:num w:numId="22">
    <w:abstractNumId w:val="10"/>
  </w:num>
  <w:num w:numId="23">
    <w:abstractNumId w:val="14"/>
  </w:num>
  <w:num w:numId="24">
    <w:abstractNumId w:val="13"/>
  </w:num>
  <w:num w:numId="2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removePersonalInformation/>
  <w:removeDateAndTime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6D05"/>
    <w:rsid w:val="00007202"/>
    <w:rsid w:val="000150E9"/>
    <w:rsid w:val="00030E3C"/>
    <w:rsid w:val="00037305"/>
    <w:rsid w:val="00072D27"/>
    <w:rsid w:val="00077A96"/>
    <w:rsid w:val="00083C22"/>
    <w:rsid w:val="00084C8D"/>
    <w:rsid w:val="00086E87"/>
    <w:rsid w:val="000871A8"/>
    <w:rsid w:val="0008783E"/>
    <w:rsid w:val="000A036B"/>
    <w:rsid w:val="000A619A"/>
    <w:rsid w:val="000D0E4A"/>
    <w:rsid w:val="000F11B9"/>
    <w:rsid w:val="00102341"/>
    <w:rsid w:val="00105960"/>
    <w:rsid w:val="001073CE"/>
    <w:rsid w:val="00121553"/>
    <w:rsid w:val="00124088"/>
    <w:rsid w:val="00131CAB"/>
    <w:rsid w:val="00151889"/>
    <w:rsid w:val="001670E8"/>
    <w:rsid w:val="00173CE0"/>
    <w:rsid w:val="001A1119"/>
    <w:rsid w:val="001C1038"/>
    <w:rsid w:val="001C2CAB"/>
    <w:rsid w:val="001D0BD1"/>
    <w:rsid w:val="002017AC"/>
    <w:rsid w:val="00206CED"/>
    <w:rsid w:val="002359ED"/>
    <w:rsid w:val="00252520"/>
    <w:rsid w:val="002625F9"/>
    <w:rsid w:val="002631F7"/>
    <w:rsid w:val="0026484A"/>
    <w:rsid w:val="0026504D"/>
    <w:rsid w:val="00276926"/>
    <w:rsid w:val="002A67C8"/>
    <w:rsid w:val="002B40B7"/>
    <w:rsid w:val="002C5D75"/>
    <w:rsid w:val="002E7A93"/>
    <w:rsid w:val="00301789"/>
    <w:rsid w:val="00314F29"/>
    <w:rsid w:val="00325194"/>
    <w:rsid w:val="00333C3C"/>
    <w:rsid w:val="00341568"/>
    <w:rsid w:val="00370DF2"/>
    <w:rsid w:val="003728E3"/>
    <w:rsid w:val="003962D3"/>
    <w:rsid w:val="003C7D9D"/>
    <w:rsid w:val="003E3A63"/>
    <w:rsid w:val="00406012"/>
    <w:rsid w:val="004215B9"/>
    <w:rsid w:val="00436AEC"/>
    <w:rsid w:val="00442C60"/>
    <w:rsid w:val="00450D81"/>
    <w:rsid w:val="00457BEB"/>
    <w:rsid w:val="00461B2E"/>
    <w:rsid w:val="00482CFC"/>
    <w:rsid w:val="004878B6"/>
    <w:rsid w:val="00487996"/>
    <w:rsid w:val="00491910"/>
    <w:rsid w:val="004A2AF6"/>
    <w:rsid w:val="004A3D03"/>
    <w:rsid w:val="004B33FE"/>
    <w:rsid w:val="004B6D7F"/>
    <w:rsid w:val="004B7A86"/>
    <w:rsid w:val="004D2E47"/>
    <w:rsid w:val="004D6906"/>
    <w:rsid w:val="004D785F"/>
    <w:rsid w:val="004E241E"/>
    <w:rsid w:val="004E744B"/>
    <w:rsid w:val="004F65BA"/>
    <w:rsid w:val="004F7760"/>
    <w:rsid w:val="00520AC9"/>
    <w:rsid w:val="00555A5E"/>
    <w:rsid w:val="00561F9A"/>
    <w:rsid w:val="00594254"/>
    <w:rsid w:val="00595A5A"/>
    <w:rsid w:val="005A1735"/>
    <w:rsid w:val="005A5AB9"/>
    <w:rsid w:val="005B6EB8"/>
    <w:rsid w:val="005C6DA5"/>
    <w:rsid w:val="005E3F51"/>
    <w:rsid w:val="00607758"/>
    <w:rsid w:val="00614CAB"/>
    <w:rsid w:val="00622011"/>
    <w:rsid w:val="00624EC2"/>
    <w:rsid w:val="00633BC0"/>
    <w:rsid w:val="00661DE5"/>
    <w:rsid w:val="006706DE"/>
    <w:rsid w:val="0069487E"/>
    <w:rsid w:val="00696EEB"/>
    <w:rsid w:val="006A648B"/>
    <w:rsid w:val="006B0B82"/>
    <w:rsid w:val="006B7EF2"/>
    <w:rsid w:val="006C2BD5"/>
    <w:rsid w:val="006C3B5F"/>
    <w:rsid w:val="006C4512"/>
    <w:rsid w:val="006D3A72"/>
    <w:rsid w:val="006F53EE"/>
    <w:rsid w:val="00717507"/>
    <w:rsid w:val="007263B8"/>
    <w:rsid w:val="00726D9C"/>
    <w:rsid w:val="00726F2C"/>
    <w:rsid w:val="00736D30"/>
    <w:rsid w:val="007378F1"/>
    <w:rsid w:val="00742FF3"/>
    <w:rsid w:val="00763BCB"/>
    <w:rsid w:val="00765F1C"/>
    <w:rsid w:val="007677C7"/>
    <w:rsid w:val="00794B27"/>
    <w:rsid w:val="007A05D6"/>
    <w:rsid w:val="007A73CB"/>
    <w:rsid w:val="007A7846"/>
    <w:rsid w:val="007B2795"/>
    <w:rsid w:val="007D49D5"/>
    <w:rsid w:val="007E4130"/>
    <w:rsid w:val="007F483C"/>
    <w:rsid w:val="007F66F5"/>
    <w:rsid w:val="00812400"/>
    <w:rsid w:val="0082203C"/>
    <w:rsid w:val="0083069C"/>
    <w:rsid w:val="00836062"/>
    <w:rsid w:val="008360A8"/>
    <w:rsid w:val="008416E0"/>
    <w:rsid w:val="00845E36"/>
    <w:rsid w:val="00853E64"/>
    <w:rsid w:val="008542FC"/>
    <w:rsid w:val="00892D53"/>
    <w:rsid w:val="00895251"/>
    <w:rsid w:val="00897BFF"/>
    <w:rsid w:val="008C2BF4"/>
    <w:rsid w:val="008C61B9"/>
    <w:rsid w:val="00912477"/>
    <w:rsid w:val="009139AF"/>
    <w:rsid w:val="0091586C"/>
    <w:rsid w:val="00943B06"/>
    <w:rsid w:val="00945864"/>
    <w:rsid w:val="009806F4"/>
    <w:rsid w:val="0098326E"/>
    <w:rsid w:val="009853E9"/>
    <w:rsid w:val="00996E16"/>
    <w:rsid w:val="00997735"/>
    <w:rsid w:val="009B1B3C"/>
    <w:rsid w:val="009B69C5"/>
    <w:rsid w:val="009D3947"/>
    <w:rsid w:val="009F72A7"/>
    <w:rsid w:val="009F7E7C"/>
    <w:rsid w:val="00A119D9"/>
    <w:rsid w:val="00A1309F"/>
    <w:rsid w:val="00A21BED"/>
    <w:rsid w:val="00A27D99"/>
    <w:rsid w:val="00A60D92"/>
    <w:rsid w:val="00A66B21"/>
    <w:rsid w:val="00A86EAC"/>
    <w:rsid w:val="00A923E7"/>
    <w:rsid w:val="00AA661C"/>
    <w:rsid w:val="00AC1EA5"/>
    <w:rsid w:val="00AC2F58"/>
    <w:rsid w:val="00AE47CB"/>
    <w:rsid w:val="00AF5030"/>
    <w:rsid w:val="00B13BA9"/>
    <w:rsid w:val="00B21B34"/>
    <w:rsid w:val="00B349E5"/>
    <w:rsid w:val="00B369B4"/>
    <w:rsid w:val="00B45973"/>
    <w:rsid w:val="00B52291"/>
    <w:rsid w:val="00B53817"/>
    <w:rsid w:val="00B61F85"/>
    <w:rsid w:val="00B879A7"/>
    <w:rsid w:val="00B92266"/>
    <w:rsid w:val="00BA3CC7"/>
    <w:rsid w:val="00BB34B1"/>
    <w:rsid w:val="00BD026F"/>
    <w:rsid w:val="00BF3DC0"/>
    <w:rsid w:val="00BF457D"/>
    <w:rsid w:val="00BF4775"/>
    <w:rsid w:val="00C1148B"/>
    <w:rsid w:val="00C2014C"/>
    <w:rsid w:val="00C22553"/>
    <w:rsid w:val="00C73BA3"/>
    <w:rsid w:val="00C923E5"/>
    <w:rsid w:val="00CA0C45"/>
    <w:rsid w:val="00CA29AF"/>
    <w:rsid w:val="00CA3DBF"/>
    <w:rsid w:val="00CB1D0E"/>
    <w:rsid w:val="00CB31E1"/>
    <w:rsid w:val="00CC3AB0"/>
    <w:rsid w:val="00CD4A9C"/>
    <w:rsid w:val="00CF0367"/>
    <w:rsid w:val="00CF12AE"/>
    <w:rsid w:val="00D16C95"/>
    <w:rsid w:val="00D1798D"/>
    <w:rsid w:val="00D26D05"/>
    <w:rsid w:val="00D44ACA"/>
    <w:rsid w:val="00D902A4"/>
    <w:rsid w:val="00D93A41"/>
    <w:rsid w:val="00DA361E"/>
    <w:rsid w:val="00DB2323"/>
    <w:rsid w:val="00DB331E"/>
    <w:rsid w:val="00DC208A"/>
    <w:rsid w:val="00DC4E21"/>
    <w:rsid w:val="00DD5358"/>
    <w:rsid w:val="00DF635C"/>
    <w:rsid w:val="00E020C3"/>
    <w:rsid w:val="00E224A0"/>
    <w:rsid w:val="00E254F0"/>
    <w:rsid w:val="00E4313F"/>
    <w:rsid w:val="00E51168"/>
    <w:rsid w:val="00E55B4B"/>
    <w:rsid w:val="00E55FC7"/>
    <w:rsid w:val="00E72A21"/>
    <w:rsid w:val="00E7715A"/>
    <w:rsid w:val="00E921E5"/>
    <w:rsid w:val="00E93D86"/>
    <w:rsid w:val="00EB700D"/>
    <w:rsid w:val="00F16A1D"/>
    <w:rsid w:val="00F33B83"/>
    <w:rsid w:val="00F41B42"/>
    <w:rsid w:val="00F54BD0"/>
    <w:rsid w:val="00F633E4"/>
    <w:rsid w:val="00FA2A21"/>
    <w:rsid w:val="00FB3BB2"/>
    <w:rsid w:val="00FC7CB2"/>
    <w:rsid w:val="00FF44F1"/>
    <w:rsid w:val="00FF57BC"/>
    <w:rsid w:val="00FF5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39DE2F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6" w:qFormat="1"/>
    <w:lsdException w:name="heading 4" w:uiPriority="6" w:qFormat="1"/>
    <w:lsdException w:name="heading 5" w:uiPriority="9" w:qFormat="1"/>
    <w:lsdException w:name="heading 6" w:uiPriority="6" w:qFormat="1"/>
    <w:lsdException w:name="heading 7" w:uiPriority="6" w:qFormat="1"/>
    <w:lsdException w:name="heading 8" w:uiPriority="6" w:qFormat="1"/>
    <w:lsdException w:name="heading 9" w:uiPriority="6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" w:semiHidden="0" w:uiPriority="11" w:unhideWhenUsed="0" w:qFormat="1"/>
    <w:lsdException w:name="List Number" w:uiPriority="10" w:qFormat="1"/>
    <w:lsdException w:name="Title" w:semiHidden="0" w:uiPriority="1" w:unhideWhenUsed="0" w:qFormat="1"/>
    <w:lsdException w:name="Default Paragraph Font" w:uiPriority="1"/>
    <w:lsdException w:name="Subtitle" w:semiHidden="0" w:uiPriority="2" w:unhideWhenUsed="0" w:qFormat="1"/>
    <w:lsdException w:name="Strong" w:semiHidden="0" w:uiPriority="4" w:unhideWhenUsed="0"/>
    <w:lsdException w:name="Emphasis" w:semiHidden="0" w:uiPriority="3" w:unhideWhenUsed="0" w:qFormat="1"/>
    <w:lsdException w:name="Table Grid" w:semiHidden="0" w:uiPriority="39" w:unhideWhenUsed="0"/>
    <w:lsdException w:name="Placeholder Text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uiPriority="19" w:qFormat="1"/>
    <w:lsdException w:name="Intense Emphasis" w:semiHidden="0" w:uiPriority="21" w:unhideWhenUsed="0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78B6"/>
    <w:rPr>
      <w:lang w:val="ro-RO"/>
    </w:rPr>
  </w:style>
  <w:style w:type="paragraph" w:styleId="Heading1">
    <w:name w:val="heading 1"/>
    <w:basedOn w:val="Normal"/>
    <w:link w:val="Heading1Char"/>
    <w:uiPriority w:val="5"/>
    <w:qFormat/>
    <w:rsid w:val="0026504D"/>
    <w:pPr>
      <w:keepNext/>
      <w:keepLines/>
      <w:pBdr>
        <w:bottom w:val="single" w:sz="18" w:space="1" w:color="2B579A" w:themeColor="accent5"/>
      </w:pBdr>
      <w:spacing w:before="360" w:after="240" w:line="240" w:lineRule="auto"/>
      <w:contextualSpacing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799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6"/>
    <w:unhideWhenUsed/>
    <w:qFormat/>
    <w:rsid w:val="00F33B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6"/>
    <w:semiHidden/>
    <w:unhideWhenUsed/>
    <w:qFormat/>
    <w:rsid w:val="0048799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8799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6"/>
    <w:semiHidden/>
    <w:unhideWhenUsed/>
    <w:qFormat/>
    <w:rsid w:val="0048799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6"/>
    <w:semiHidden/>
    <w:unhideWhenUsed/>
    <w:qFormat/>
    <w:rsid w:val="00F33B83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6"/>
    <w:semiHidden/>
    <w:unhideWhenUsed/>
    <w:qFormat/>
    <w:rsid w:val="00F33B83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6"/>
    <w:semiHidden/>
    <w:unhideWhenUsed/>
    <w:qFormat/>
    <w:rsid w:val="00F33B83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5"/>
    <w:rsid w:val="0026504D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er">
    <w:name w:val="header"/>
    <w:basedOn w:val="Normal"/>
    <w:link w:val="HeaderChar"/>
    <w:uiPriority w:val="99"/>
    <w:unhideWhenUsed/>
    <w:pPr>
      <w:spacing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HeaderChar">
    <w:name w:val="Header Char"/>
    <w:basedOn w:val="DefaultParagraphFont"/>
    <w:link w:val="Header"/>
    <w:uiPriority w:val="99"/>
    <w:rPr>
      <w:rFonts w:eastAsiaTheme="minorEastAsia"/>
      <w:color w:val="3B3838" w:themeColor="background2" w:themeShade="40"/>
      <w:sz w:val="24"/>
    </w:rPr>
  </w:style>
  <w:style w:type="paragraph" w:styleId="ListNumber">
    <w:name w:val="List Number"/>
    <w:basedOn w:val="Normal"/>
    <w:uiPriority w:val="10"/>
    <w:qFormat/>
    <w:rsid w:val="00B61F85"/>
    <w:pPr>
      <w:numPr>
        <w:numId w:val="3"/>
      </w:numPr>
    </w:pPr>
    <w:rPr>
      <w:rFonts w:eastAsiaTheme="minorEastAsia"/>
      <w:color w:val="3B3838" w:themeColor="background2" w:themeShade="40"/>
    </w:rPr>
  </w:style>
  <w:style w:type="paragraph" w:styleId="Title">
    <w:name w:val="Title"/>
    <w:basedOn w:val="Normal"/>
    <w:link w:val="TitleChar"/>
    <w:uiPriority w:val="1"/>
    <w:qFormat/>
    <w:rsid w:val="0026504D"/>
    <w:pPr>
      <w:pBdr>
        <w:left w:val="single" w:sz="48" w:space="0" w:color="2B579A" w:themeColor="accent5"/>
      </w:pBdr>
      <w:shd w:val="clear" w:color="auto" w:fill="2B579A" w:themeFill="accent5"/>
      <w:spacing w:before="0" w:line="240" w:lineRule="auto"/>
      <w:ind w:left="144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26504D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  <w:shd w:val="clear" w:color="auto" w:fill="2B579A" w:themeFill="accent5"/>
    </w:rPr>
  </w:style>
  <w:style w:type="paragraph" w:styleId="Subtitle">
    <w:name w:val="Subtitle"/>
    <w:basedOn w:val="Normal"/>
    <w:next w:val="Normal"/>
    <w:link w:val="SubtitleChar"/>
    <w:uiPriority w:val="2"/>
    <w:qFormat/>
    <w:rsid w:val="0026504D"/>
    <w:pPr>
      <w:numPr>
        <w:ilvl w:val="1"/>
      </w:numPr>
      <w:pBdr>
        <w:left w:val="single" w:sz="48" w:space="0" w:color="2B579A" w:themeColor="accent5"/>
        <w:bottom w:val="single" w:sz="48" w:space="1" w:color="2B579A" w:themeColor="accent5"/>
      </w:pBdr>
      <w:shd w:val="clear" w:color="auto" w:fill="2B579A" w:themeFill="accent5"/>
      <w:spacing w:before="0" w:after="120"/>
      <w:ind w:left="144"/>
      <w:contextualSpacing/>
    </w:pPr>
    <w:rPr>
      <w:rFonts w:asciiTheme="majorHAnsi" w:eastAsiaTheme="minorEastAsia" w:hAnsiTheme="majorHAnsi"/>
      <w:color w:val="FFFFFF" w:themeColor="background1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2"/>
    <w:rsid w:val="0026504D"/>
    <w:rPr>
      <w:rFonts w:asciiTheme="majorHAnsi" w:eastAsiaTheme="minorEastAsia" w:hAnsiTheme="majorHAnsi"/>
      <w:color w:val="FFFFFF" w:themeColor="background1"/>
      <w:spacing w:val="15"/>
      <w:sz w:val="36"/>
      <w:shd w:val="clear" w:color="auto" w:fill="2B579A" w:themeFill="accent5"/>
    </w:rPr>
  </w:style>
  <w:style w:type="table" w:styleId="TableGrid">
    <w:name w:val="Table Grid"/>
    <w:basedOn w:val="TableNormal"/>
    <w:uiPriority w:val="39"/>
    <w:pPr>
      <w:spacing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IntenseEmphasis">
    <w:name w:val="Intense Emphasis"/>
    <w:basedOn w:val="DefaultParagraphFont"/>
    <w:uiPriority w:val="21"/>
    <w:qFormat/>
    <w:rPr>
      <w:i/>
      <w:iCs/>
      <w:color w:val="2B579A" w:themeColor="accent5"/>
    </w:rPr>
  </w:style>
  <w:style w:type="table" w:customStyle="1" w:styleId="GridTable1Light1">
    <w:name w:val="Grid Table 1 Light1"/>
    <w:basedOn w:val="TableNormal"/>
    <w:uiPriority w:val="46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4-Accent51">
    <w:name w:val="Grid Table 4 - Accent 51"/>
    <w:basedOn w:val="TableNormal"/>
    <w:uiPriority w:val="49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102341"/>
    <w:pPr>
      <w:spacing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5Dark1">
    <w:name w:val="Grid Table 5 Dark1"/>
    <w:basedOn w:val="TableNormal"/>
    <w:uiPriority w:val="50"/>
    <w:rsid w:val="006706DE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GridTable41">
    <w:name w:val="Grid Table 41"/>
    <w:basedOn w:val="TableNormal"/>
    <w:uiPriority w:val="49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1Light-Accent11">
    <w:name w:val="Grid Table 1 Light - Accent 11"/>
    <w:basedOn w:val="TableNormal"/>
    <w:uiPriority w:val="46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2Char">
    <w:name w:val="Heading 2 Char"/>
    <w:basedOn w:val="DefaultParagraphFont"/>
    <w:link w:val="Heading2"/>
    <w:uiPriority w:val="9"/>
    <w:rsid w:val="00487996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ListBullet">
    <w:name w:val="List Bullet"/>
    <w:basedOn w:val="Normal"/>
    <w:uiPriority w:val="11"/>
    <w:qFormat/>
    <w:rsid w:val="00B61F85"/>
    <w:pPr>
      <w:numPr>
        <w:numId w:val="5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51168"/>
    <w:pPr>
      <w:spacing w:line="240" w:lineRule="auto"/>
    </w:pPr>
    <w:rPr>
      <w:rFonts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1168"/>
    <w:rPr>
      <w:rFonts w:cs="Segoe UI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2648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648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648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648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6484A"/>
    <w:rPr>
      <w:b/>
      <w:bCs/>
      <w:szCs w:val="20"/>
    </w:rPr>
  </w:style>
  <w:style w:type="character" w:styleId="Hyperlink">
    <w:name w:val="Hyperlink"/>
    <w:basedOn w:val="DefaultParagraphFont"/>
    <w:uiPriority w:val="99"/>
    <w:unhideWhenUsed/>
    <w:rsid w:val="006D3A72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3"/>
    <w:qFormat/>
    <w:rsid w:val="006B0B82"/>
    <w:rPr>
      <w:b/>
      <w:iCs/>
      <w:color w:val="BF0000" w:themeColor="accent2" w:themeShade="BF"/>
    </w:rPr>
  </w:style>
  <w:style w:type="character" w:styleId="FollowedHyperlink">
    <w:name w:val="FollowedHyperlink"/>
    <w:basedOn w:val="DefaultParagraphFont"/>
    <w:uiPriority w:val="99"/>
    <w:semiHidden/>
    <w:unhideWhenUsed/>
    <w:rsid w:val="008C61B9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4"/>
    <w:rsid w:val="00B53817"/>
    <w:rPr>
      <w:b/>
      <w:bCs/>
      <w:color w:val="2B579A" w:themeColor="accent5"/>
    </w:rPr>
  </w:style>
  <w:style w:type="paragraph" w:customStyle="1" w:styleId="Heading1-PageBreak">
    <w:name w:val="Heading 1 - Page Break"/>
    <w:basedOn w:val="Normal"/>
    <w:uiPriority w:val="6"/>
    <w:qFormat/>
    <w:rsid w:val="0026504D"/>
    <w:pPr>
      <w:keepNext/>
      <w:keepLines/>
      <w:pageBreakBefore/>
      <w:pBdr>
        <w:bottom w:val="single" w:sz="18" w:space="1" w:color="2B579A" w:themeColor="accent5"/>
      </w:pBdr>
      <w:spacing w:before="360" w:after="240"/>
      <w:contextualSpacing/>
    </w:pPr>
    <w:rPr>
      <w:rFonts w:asciiTheme="majorHAnsi" w:hAnsiTheme="majorHAnsi"/>
      <w:color w:val="3B3838" w:themeColor="background2" w:themeShade="40"/>
      <w:sz w:val="52"/>
    </w:rPr>
  </w:style>
  <w:style w:type="paragraph" w:customStyle="1" w:styleId="Image">
    <w:name w:val="Image"/>
    <w:basedOn w:val="Normal"/>
    <w:uiPriority w:val="22"/>
    <w:qFormat/>
    <w:rsid w:val="001073CE"/>
    <w:pPr>
      <w:jc w:val="right"/>
    </w:pPr>
  </w:style>
  <w:style w:type="paragraph" w:styleId="Bibliography">
    <w:name w:val="Bibliography"/>
    <w:basedOn w:val="Normal"/>
    <w:next w:val="Normal"/>
    <w:uiPriority w:val="37"/>
    <w:semiHidden/>
    <w:unhideWhenUsed/>
    <w:rsid w:val="00F33B83"/>
  </w:style>
  <w:style w:type="paragraph" w:styleId="TOCHeading">
    <w:name w:val="TOC Heading"/>
    <w:basedOn w:val="Heading1"/>
    <w:next w:val="Normal"/>
    <w:uiPriority w:val="39"/>
    <w:unhideWhenUsed/>
    <w:qFormat/>
    <w:rsid w:val="00F33B83"/>
    <w:pPr>
      <w:outlineLvl w:val="9"/>
    </w:pPr>
    <w:rPr>
      <w:kern w:val="0"/>
      <w:szCs w:val="32"/>
      <w14:ligatures w14:val="none"/>
      <w14:numForm w14:val="default"/>
    </w:rPr>
  </w:style>
  <w:style w:type="paragraph" w:styleId="BlockText">
    <w:name w:val="Block Text"/>
    <w:basedOn w:val="Normal"/>
    <w:uiPriority w:val="99"/>
    <w:semiHidden/>
    <w:unhideWhenUsed/>
    <w:rsid w:val="00487996"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">
    <w:name w:val="Body Text"/>
    <w:basedOn w:val="Normal"/>
    <w:link w:val="BodyTextChar"/>
    <w:uiPriority w:val="99"/>
    <w:semiHidden/>
    <w:unhideWhenUsed/>
    <w:rsid w:val="00F33B8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F33B83"/>
  </w:style>
  <w:style w:type="paragraph" w:styleId="BodyText2">
    <w:name w:val="Body Text 2"/>
    <w:basedOn w:val="Normal"/>
    <w:link w:val="BodyText2Char"/>
    <w:uiPriority w:val="99"/>
    <w:semiHidden/>
    <w:unhideWhenUsed/>
    <w:rsid w:val="00F33B83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F33B83"/>
  </w:style>
  <w:style w:type="paragraph" w:styleId="BodyText3">
    <w:name w:val="Body Text 3"/>
    <w:basedOn w:val="Normal"/>
    <w:link w:val="BodyText3Char"/>
    <w:uiPriority w:val="99"/>
    <w:semiHidden/>
    <w:unhideWhenUsed/>
    <w:rsid w:val="00F33B83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F33B83"/>
    <w:rPr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F33B83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F33B83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F33B83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F33B83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F33B83"/>
    <w:pPr>
      <w:spacing w:after="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F33B83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F33B83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F33B83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33B83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F33B83"/>
    <w:rPr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sid w:val="00594254"/>
    <w:rPr>
      <w:b/>
      <w:bCs/>
      <w:i/>
      <w:iCs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33B83"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F33B83"/>
  </w:style>
  <w:style w:type="table" w:styleId="ColorfulGrid">
    <w:name w:val="Colorful Grid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</w:rPr>
      <w:tblPr/>
      <w:tcPr>
        <w:shd w:val="clear" w:color="auto" w:fill="FF999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999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</w:rPr>
      <w:tblPr/>
      <w:tcPr>
        <w:shd w:val="clear" w:color="auto" w:fill="9DB8E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DB8E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6E6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D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2457A" w:themeFill="accent5" w:themeFillShade="CC"/>
      </w:tcPr>
    </w:tblStylePr>
    <w:tblStylePr w:type="lastRow">
      <w:rPr>
        <w:b/>
        <w:bCs/>
        <w:color w:val="22457A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6E6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0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00" w:themeColor="accent2" w:themeShade="99"/>
          <w:insideV w:val="nil"/>
        </w:tcBorders>
        <w:shd w:val="clear" w:color="auto" w:fill="99000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 w:themeFill="accent2" w:themeFillShade="99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808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D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345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345C" w:themeColor="accent5" w:themeShade="99"/>
          <w:insideV w:val="nil"/>
        </w:tcBorders>
        <w:shd w:val="clear" w:color="auto" w:fill="19345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 w:themeFill="accent5" w:themeFillShade="99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85A7DD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B579A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000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000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52B4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04173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33B83"/>
  </w:style>
  <w:style w:type="character" w:customStyle="1" w:styleId="DateChar">
    <w:name w:val="Date Char"/>
    <w:basedOn w:val="DefaultParagraphFont"/>
    <w:link w:val="Date"/>
    <w:uiPriority w:val="99"/>
    <w:semiHidden/>
    <w:rsid w:val="00F33B83"/>
  </w:style>
  <w:style w:type="paragraph" w:styleId="DocumentMap">
    <w:name w:val="Document Map"/>
    <w:basedOn w:val="Normal"/>
    <w:link w:val="DocumentMapChar"/>
    <w:uiPriority w:val="99"/>
    <w:semiHidden/>
    <w:unhideWhenUsed/>
    <w:rsid w:val="00F33B83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33B83"/>
    <w:rPr>
      <w:rFonts w:ascii="Segoe UI" w:hAnsi="Segoe UI" w:cs="Segoe UI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F33B83"/>
    <w:pPr>
      <w:spacing w:before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F33B83"/>
  </w:style>
  <w:style w:type="character" w:styleId="EndnoteReference">
    <w:name w:val="endnote reference"/>
    <w:basedOn w:val="DefaultParagraphFont"/>
    <w:uiPriority w:val="99"/>
    <w:semiHidden/>
    <w:unhideWhenUsed/>
    <w:rsid w:val="00F33B83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33B83"/>
    <w:rPr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F33B83"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33B83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33B83"/>
    <w:rPr>
      <w:szCs w:val="20"/>
    </w:rPr>
  </w:style>
  <w:style w:type="table" w:customStyle="1" w:styleId="GridTable1Light-Accent21">
    <w:name w:val="Grid Table 1 Light - Accent 21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9999" w:themeColor="accent2" w:themeTint="66"/>
        <w:left w:val="single" w:sz="4" w:space="0" w:color="FF9999" w:themeColor="accent2" w:themeTint="66"/>
        <w:bottom w:val="single" w:sz="4" w:space="0" w:color="FF9999" w:themeColor="accent2" w:themeTint="66"/>
        <w:right w:val="single" w:sz="4" w:space="0" w:color="FF9999" w:themeColor="accent2" w:themeTint="66"/>
        <w:insideH w:val="single" w:sz="4" w:space="0" w:color="FF9999" w:themeColor="accent2" w:themeTint="66"/>
        <w:insideV w:val="single" w:sz="4" w:space="0" w:color="FF999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31">
    <w:name w:val="Grid Table 1 Light - Accent 31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41">
    <w:name w:val="Grid Table 1 Light - Accent 41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51">
    <w:name w:val="Grid Table 1 Light - Accent 51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DB8E3" w:themeColor="accent5" w:themeTint="66"/>
        <w:left w:val="single" w:sz="4" w:space="0" w:color="9DB8E3" w:themeColor="accent5" w:themeTint="66"/>
        <w:bottom w:val="single" w:sz="4" w:space="0" w:color="9DB8E3" w:themeColor="accent5" w:themeTint="66"/>
        <w:right w:val="single" w:sz="4" w:space="0" w:color="9DB8E3" w:themeColor="accent5" w:themeTint="66"/>
        <w:insideH w:val="single" w:sz="4" w:space="0" w:color="9DB8E3" w:themeColor="accent5" w:themeTint="66"/>
        <w:insideV w:val="single" w:sz="4" w:space="0" w:color="9DB8E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21">
    <w:name w:val="Grid Table 2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2-Accent11">
    <w:name w:val="Grid Table 2 - Accent 1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GridTable2-Accent21">
    <w:name w:val="Grid Table 2 - Accent 2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6666" w:themeColor="accent2" w:themeTint="99"/>
        <w:bottom w:val="single" w:sz="2" w:space="0" w:color="FF6666" w:themeColor="accent2" w:themeTint="99"/>
        <w:insideH w:val="single" w:sz="2" w:space="0" w:color="FF6666" w:themeColor="accent2" w:themeTint="99"/>
        <w:insideV w:val="single" w:sz="2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666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customStyle="1" w:styleId="GridTable2-Accent31">
    <w:name w:val="Grid Table 2 - Accent 3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2-Accent41">
    <w:name w:val="Grid Table 2 - Accent 4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ridTable2-Accent51">
    <w:name w:val="Grid Table 2 - Accent 5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C95D6" w:themeColor="accent5" w:themeTint="99"/>
        <w:bottom w:val="single" w:sz="2" w:space="0" w:color="6C95D6" w:themeColor="accent5" w:themeTint="99"/>
        <w:insideH w:val="single" w:sz="2" w:space="0" w:color="6C95D6" w:themeColor="accent5" w:themeTint="99"/>
        <w:insideV w:val="single" w:sz="2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95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customStyle="1" w:styleId="GridTable2-Accent61">
    <w:name w:val="Grid Table 2 - Accent 6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31">
    <w:name w:val="Grid Table 3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GridTable3-Accent11">
    <w:name w:val="Grid Table 3 - Accent 1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customStyle="1" w:styleId="GridTable3-Accent21">
    <w:name w:val="Grid Table 3 - Accent 2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customStyle="1" w:styleId="GridTable3-Accent31">
    <w:name w:val="Grid Table 3 - Accent 3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customStyle="1" w:styleId="GridTable3-Accent41">
    <w:name w:val="Grid Table 3 - Accent 4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customStyle="1" w:styleId="GridTable3-Accent51">
    <w:name w:val="Grid Table 3 - Accent 5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customStyle="1" w:styleId="GridTable3-Accent61">
    <w:name w:val="Grid Table 3 - Accent 6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4-Accent11">
    <w:name w:val="Grid Table 4 - Accent 1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GridTable4-Accent21">
    <w:name w:val="Grid Table 4 - Accent 2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customStyle="1" w:styleId="GridTable4-Accent31">
    <w:name w:val="Grid Table 4 - Accent 3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4-Accent41">
    <w:name w:val="Grid Table 4 - Accent 4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ridTable4-Accent61">
    <w:name w:val="Grid Table 4 - Accent 6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5Dark-Accent11">
    <w:name w:val="Grid Table 5 Dark - Accent 11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customStyle="1" w:styleId="GridTable5Dark-Accent21">
    <w:name w:val="Grid Table 5 Dark - Accent 21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9999" w:themeFill="accent2" w:themeFillTint="66"/>
      </w:tcPr>
    </w:tblStylePr>
  </w:style>
  <w:style w:type="table" w:customStyle="1" w:styleId="GridTable5Dark-Accent31">
    <w:name w:val="Grid Table 5 Dark - Accent 31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GridTable5Dark-Accent41">
    <w:name w:val="Grid Table 5 Dark - Accent 41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customStyle="1" w:styleId="GridTable5Dark-Accent51">
    <w:name w:val="Grid Table 5 Dark - Accent 51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9DB8E3" w:themeFill="accent5" w:themeFillTint="66"/>
      </w:tcPr>
    </w:tblStylePr>
  </w:style>
  <w:style w:type="table" w:customStyle="1" w:styleId="GridTable5Dark-Accent61">
    <w:name w:val="Grid Table 5 Dark - Accent 61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customStyle="1" w:styleId="GridTable6Colorful1">
    <w:name w:val="Grid Table 6 Colorful1"/>
    <w:basedOn w:val="Table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6Colorful-Accent11">
    <w:name w:val="Grid Table 6 Colorful - Accent 11"/>
    <w:basedOn w:val="Table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GridTable6Colorful-Accent21">
    <w:name w:val="Grid Table 6 Colorful - Accent 21"/>
    <w:basedOn w:val="Table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customStyle="1" w:styleId="GridTable6Colorful-Accent31">
    <w:name w:val="Grid Table 6 Colorful - Accent 31"/>
    <w:basedOn w:val="Table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6Colorful-Accent41">
    <w:name w:val="Grid Table 6 Colorful - Accent 41"/>
    <w:basedOn w:val="Table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ridTable6Colorful-Accent51">
    <w:name w:val="Grid Table 6 Colorful - Accent 51"/>
    <w:basedOn w:val="Table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customStyle="1" w:styleId="GridTable6Colorful-Accent61">
    <w:name w:val="Grid Table 6 Colorful - Accent 61"/>
    <w:basedOn w:val="Table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7Colorful1">
    <w:name w:val="Grid Table 7 Colorful1"/>
    <w:basedOn w:val="Table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GridTable7Colorful-Accent11">
    <w:name w:val="Grid Table 7 Colorful - Accent 11"/>
    <w:basedOn w:val="Table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customStyle="1" w:styleId="GridTable7Colorful-Accent21">
    <w:name w:val="Grid Table 7 Colorful - Accent 21"/>
    <w:basedOn w:val="Table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customStyle="1" w:styleId="GridTable7Colorful-Accent31">
    <w:name w:val="Grid Table 7 Colorful - Accent 31"/>
    <w:basedOn w:val="Table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customStyle="1" w:styleId="GridTable7Colorful-Accent41">
    <w:name w:val="Grid Table 7 Colorful - Accent 41"/>
    <w:basedOn w:val="Table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customStyle="1" w:styleId="GridTable7Colorful-Accent51">
    <w:name w:val="Grid Table 7 Colorful - Accent 51"/>
    <w:basedOn w:val="Table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customStyle="1" w:styleId="GridTable7Colorful-Accent61">
    <w:name w:val="Grid Table 7 Colorful - Accent 61"/>
    <w:basedOn w:val="Table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6"/>
    <w:rsid w:val="00F33B8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6"/>
    <w:semiHidden/>
    <w:rsid w:val="00487996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487996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6"/>
    <w:semiHidden/>
    <w:rsid w:val="00487996"/>
    <w:rPr>
      <w:rFonts w:asciiTheme="majorHAnsi" w:eastAsiaTheme="majorEastAsia" w:hAnsiTheme="majorHAnsi" w:cstheme="majorBidi"/>
      <w:b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6"/>
    <w:semiHidden/>
    <w:rsid w:val="00F33B83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6"/>
    <w:semiHidden/>
    <w:rsid w:val="00F33B83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6"/>
    <w:semiHidden/>
    <w:rsid w:val="00F33B83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HTMLAcronym">
    <w:name w:val="HTML Acronym"/>
    <w:basedOn w:val="DefaultParagraphFont"/>
    <w:uiPriority w:val="99"/>
    <w:semiHidden/>
    <w:unhideWhenUsed/>
    <w:rsid w:val="00F33B83"/>
  </w:style>
  <w:style w:type="paragraph" w:styleId="HTMLAddress">
    <w:name w:val="HTML Address"/>
    <w:basedOn w:val="Normal"/>
    <w:link w:val="HTMLAddressChar"/>
    <w:uiPriority w:val="99"/>
    <w:semiHidden/>
    <w:unhideWhenUsed/>
    <w:rsid w:val="00F33B83"/>
    <w:pPr>
      <w:spacing w:before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F33B83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F33B83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F33B83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33B83"/>
    <w:rPr>
      <w:rFonts w:ascii="Consolas" w:hAnsi="Consolas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F33B83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F33B83"/>
    <w:rPr>
      <w:i/>
      <w:iCs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F33B83"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594254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594254"/>
    <w:rPr>
      <w:i/>
      <w:iCs/>
      <w:color w:val="1F4E79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594254"/>
    <w:rPr>
      <w:b/>
      <w:bCs/>
      <w:caps w:val="0"/>
      <w:smallCaps/>
      <w:color w:val="1F4E79" w:themeColor="accent1" w:themeShade="80"/>
      <w:spacing w:val="0"/>
    </w:rPr>
  </w:style>
  <w:style w:type="table" w:styleId="LightGrid">
    <w:name w:val="Light Grid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1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  <w:shd w:val="clear" w:color="auto" w:fill="FFC0C0" w:themeFill="accent2" w:themeFillTint="3F"/>
      </w:tcPr>
    </w:tblStylePr>
    <w:tblStylePr w:type="band2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1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  <w:shd w:val="clear" w:color="auto" w:fill="C2D3EE" w:themeFill="accent5" w:themeFillTint="3F"/>
      </w:tcPr>
    </w:tblStylePr>
    <w:tblStylePr w:type="band2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F33B83"/>
    <w:pPr>
      <w:spacing w:before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F33B83"/>
    <w:pPr>
      <w:spacing w:before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F33B83"/>
    <w:pPr>
      <w:spacing w:before="0"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F33B83"/>
    <w:pPr>
      <w:spacing w:before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F33B83"/>
    <w:pPr>
      <w:spacing w:before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F33B83"/>
    <w:pPr>
      <w:spacing w:before="0"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F33B83"/>
    <w:pPr>
      <w:spacing w:before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F33B83"/>
  </w:style>
  <w:style w:type="paragraph" w:styleId="List">
    <w:name w:val="List"/>
    <w:basedOn w:val="Normal"/>
    <w:uiPriority w:val="99"/>
    <w:semiHidden/>
    <w:unhideWhenUsed/>
    <w:rsid w:val="00F33B83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F33B83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F33B83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F33B83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F33B83"/>
    <w:pPr>
      <w:ind w:left="1800" w:hanging="360"/>
      <w:contextualSpacing/>
    </w:pPr>
  </w:style>
  <w:style w:type="paragraph" w:styleId="ListBullet2">
    <w:name w:val="List Bullet 2"/>
    <w:basedOn w:val="Normal"/>
    <w:uiPriority w:val="99"/>
    <w:semiHidden/>
    <w:unhideWhenUsed/>
    <w:rsid w:val="00F33B83"/>
    <w:pPr>
      <w:numPr>
        <w:numId w:val="11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F33B83"/>
    <w:pPr>
      <w:numPr>
        <w:numId w:val="12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F33B83"/>
    <w:pPr>
      <w:numPr>
        <w:numId w:val="13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F33B83"/>
    <w:pPr>
      <w:numPr>
        <w:numId w:val="14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F33B83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F33B83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F33B83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F33B83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F33B83"/>
    <w:pPr>
      <w:spacing w:after="120"/>
      <w:ind w:left="1800"/>
      <w:contextualSpacing/>
    </w:pPr>
  </w:style>
  <w:style w:type="paragraph" w:styleId="ListNumber2">
    <w:name w:val="List Number 2"/>
    <w:basedOn w:val="Normal"/>
    <w:uiPriority w:val="99"/>
    <w:semiHidden/>
    <w:unhideWhenUsed/>
    <w:rsid w:val="00F33B83"/>
    <w:pPr>
      <w:numPr>
        <w:numId w:val="15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F33B83"/>
    <w:pPr>
      <w:numPr>
        <w:numId w:val="16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F33B83"/>
    <w:pPr>
      <w:numPr>
        <w:numId w:val="17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F33B83"/>
    <w:pPr>
      <w:numPr>
        <w:numId w:val="18"/>
      </w:numPr>
      <w:contextualSpacing/>
    </w:pPr>
  </w:style>
  <w:style w:type="paragraph" w:styleId="ListParagraph">
    <w:name w:val="List Paragraph"/>
    <w:basedOn w:val="Normal"/>
    <w:uiPriority w:val="34"/>
    <w:unhideWhenUsed/>
    <w:qFormat/>
    <w:rsid w:val="00F33B83"/>
    <w:pPr>
      <w:ind w:left="720"/>
      <w:contextualSpacing/>
    </w:pPr>
  </w:style>
  <w:style w:type="table" w:customStyle="1" w:styleId="ListTable1Light1">
    <w:name w:val="List Table 1 Light1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1Light-Accent11">
    <w:name w:val="List Table 1 Light - Accent 11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ListTable1Light-Accent21">
    <w:name w:val="List Table 1 Light - Accent 21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customStyle="1" w:styleId="ListTable1Light-Accent31">
    <w:name w:val="List Table 1 Light - Accent 31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ListTable1Light-Accent41">
    <w:name w:val="List Table 1 Light - Accent 41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ListTable1Light-Accent51">
    <w:name w:val="List Table 1 Light - Accent 51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customStyle="1" w:styleId="ListTable1Light-Accent61">
    <w:name w:val="List Table 1 Light - Accent 61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ListTable21">
    <w:name w:val="List Table 2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2-Accent11">
    <w:name w:val="List Table 2 - Accent 1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ListTable2-Accent21">
    <w:name w:val="List Table 2 - Accent 2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bottom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customStyle="1" w:styleId="ListTable2-Accent31">
    <w:name w:val="List Table 2 - Accent 3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ListTable2-Accent41">
    <w:name w:val="List Table 2 - Accent 4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ListTable2-Accent51">
    <w:name w:val="List Table 2 - Accent 5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bottom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customStyle="1" w:styleId="ListTable2-Accent61">
    <w:name w:val="List Table 2 - Accent 6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ListTable31">
    <w:name w:val="List Table 3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customStyle="1" w:styleId="ListTable3-Accent11">
    <w:name w:val="List Table 3 - Accent 1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customStyle="1" w:styleId="ListTable3-Accent21">
    <w:name w:val="List Table 3 - Accent 2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0000" w:themeColor="accent2"/>
          <w:right w:val="single" w:sz="4" w:space="0" w:color="FF0000" w:themeColor="accent2"/>
        </w:tcBorders>
      </w:tcPr>
    </w:tblStylePr>
    <w:tblStylePr w:type="band1Horz">
      <w:tblPr/>
      <w:tcPr>
        <w:tcBorders>
          <w:top w:val="single" w:sz="4" w:space="0" w:color="FF0000" w:themeColor="accent2"/>
          <w:bottom w:val="single" w:sz="4" w:space="0" w:color="FF0000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0000" w:themeColor="accent2"/>
          <w:left w:val="nil"/>
        </w:tcBorders>
      </w:tcPr>
    </w:tblStylePr>
    <w:tblStylePr w:type="swCell">
      <w:tblPr/>
      <w:tcPr>
        <w:tcBorders>
          <w:top w:val="double" w:sz="4" w:space="0" w:color="FF0000" w:themeColor="accent2"/>
          <w:right w:val="nil"/>
        </w:tcBorders>
      </w:tcPr>
    </w:tblStylePr>
  </w:style>
  <w:style w:type="table" w:customStyle="1" w:styleId="ListTable3-Accent31">
    <w:name w:val="List Table 3 - Accent 3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customStyle="1" w:styleId="ListTable3-Accent41">
    <w:name w:val="List Table 3 - Accent 4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customStyle="1" w:styleId="ListTable3-Accent51">
    <w:name w:val="List Table 3 - Accent 5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2B579A" w:themeColor="accent5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B579A" w:themeColor="accent5"/>
          <w:right w:val="single" w:sz="4" w:space="0" w:color="2B579A" w:themeColor="accent5"/>
        </w:tcBorders>
      </w:tcPr>
    </w:tblStylePr>
    <w:tblStylePr w:type="band1Horz">
      <w:tblPr/>
      <w:tcPr>
        <w:tcBorders>
          <w:top w:val="single" w:sz="4" w:space="0" w:color="2B579A" w:themeColor="accent5"/>
          <w:bottom w:val="single" w:sz="4" w:space="0" w:color="2B579A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B579A" w:themeColor="accent5"/>
          <w:left w:val="nil"/>
        </w:tcBorders>
      </w:tcPr>
    </w:tblStylePr>
    <w:tblStylePr w:type="swCell">
      <w:tblPr/>
      <w:tcPr>
        <w:tcBorders>
          <w:top w:val="double" w:sz="4" w:space="0" w:color="2B579A" w:themeColor="accent5"/>
          <w:right w:val="nil"/>
        </w:tcBorders>
      </w:tcPr>
    </w:tblStylePr>
  </w:style>
  <w:style w:type="table" w:customStyle="1" w:styleId="ListTable3-Accent61">
    <w:name w:val="List Table 3 - Accent 6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customStyle="1" w:styleId="ListTable41">
    <w:name w:val="List Table 4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4-Accent11">
    <w:name w:val="List Table 4 - Accent 1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ListTable4-Accent21">
    <w:name w:val="List Table 4 - Accent 2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customStyle="1" w:styleId="ListTable4-Accent31">
    <w:name w:val="List Table 4 - Accent 3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ListTable4-Accent41">
    <w:name w:val="List Table 4 - Accent 4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ListTable4-Accent51">
    <w:name w:val="List Table 4 - Accent 5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customStyle="1" w:styleId="ListTable4-Accent61">
    <w:name w:val="List Table 4 - Accent 6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ListTable5Dark1">
    <w:name w:val="List Table 5 Dark1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-Accent11">
    <w:name w:val="List Table 5 Dark - Accent 11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-Accent21">
    <w:name w:val="List Table 5 Dark - Accent 21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0000" w:themeColor="accent2"/>
        <w:left w:val="single" w:sz="24" w:space="0" w:color="FF0000" w:themeColor="accent2"/>
        <w:bottom w:val="single" w:sz="24" w:space="0" w:color="FF0000" w:themeColor="accent2"/>
        <w:right w:val="single" w:sz="24" w:space="0" w:color="FF0000" w:themeColor="accent2"/>
      </w:tblBorders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-Accent31">
    <w:name w:val="List Table 5 Dark - Accent 31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-Accent41">
    <w:name w:val="List Table 5 Dark - Accent 41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-Accent51">
    <w:name w:val="List Table 5 Dark - Accent 51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B579A" w:themeColor="accent5"/>
        <w:left w:val="single" w:sz="24" w:space="0" w:color="2B579A" w:themeColor="accent5"/>
        <w:bottom w:val="single" w:sz="24" w:space="0" w:color="2B579A" w:themeColor="accent5"/>
        <w:right w:val="single" w:sz="24" w:space="0" w:color="2B579A" w:themeColor="accent5"/>
      </w:tblBorders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-Accent61">
    <w:name w:val="List Table 5 Dark - Accent 61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6Colorful1">
    <w:name w:val="List Table 6 Colorful1"/>
    <w:basedOn w:val="Table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6Colorful-Accent11">
    <w:name w:val="List Table 6 Colorful - Accent 11"/>
    <w:basedOn w:val="Table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ListTable6Colorful-Accent21">
    <w:name w:val="List Table 6 Colorful - Accent 21"/>
    <w:basedOn w:val="Table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0000" w:themeColor="accent2"/>
        <w:bottom w:val="single" w:sz="4" w:space="0" w:color="FF0000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F0000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customStyle="1" w:styleId="ListTable6Colorful-Accent31">
    <w:name w:val="List Table 6 Colorful - Accent 31"/>
    <w:basedOn w:val="Table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ListTable6Colorful-Accent41">
    <w:name w:val="List Table 6 Colorful - Accent 41"/>
    <w:basedOn w:val="Table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ListTable6Colorful-Accent51">
    <w:name w:val="List Table 6 Colorful - Accent 51"/>
    <w:basedOn w:val="Table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2B579A" w:themeColor="accent5"/>
        <w:bottom w:val="single" w:sz="4" w:space="0" w:color="2B579A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2B579A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customStyle="1" w:styleId="ListTable6Colorful-Accent61">
    <w:name w:val="List Table 6 Colorful - Accent 61"/>
    <w:basedOn w:val="Table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ListTable7Colorful1">
    <w:name w:val="List Table 7 Colorful1"/>
    <w:basedOn w:val="Table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-Accent11">
    <w:name w:val="List Table 7 Colorful - Accent 11"/>
    <w:basedOn w:val="Table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-Accent21">
    <w:name w:val="List Table 7 Colorful - Accent 21"/>
    <w:basedOn w:val="Table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000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000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000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0000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-Accent31">
    <w:name w:val="List Table 7 Colorful - Accent 31"/>
    <w:basedOn w:val="Table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-Accent41">
    <w:name w:val="List Table 7 Colorful - Accent 41"/>
    <w:basedOn w:val="Table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-Accent51">
    <w:name w:val="List Table 7 Colorful - Accent 51"/>
    <w:basedOn w:val="Table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B579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B579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B579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B579A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-Accent61">
    <w:name w:val="List Table 7 Colorful - Accent 61"/>
    <w:basedOn w:val="Table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F33B8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F33B83"/>
    <w:rPr>
      <w:rFonts w:ascii="Consolas" w:hAnsi="Consolas"/>
      <w:szCs w:val="20"/>
    </w:rPr>
  </w:style>
  <w:style w:type="table" w:styleId="MediumGrid1">
    <w:name w:val="Medium Grid 1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  <w:insideV w:val="single" w:sz="8" w:space="0" w:color="FF4040" w:themeColor="accent2" w:themeTint="BF"/>
      </w:tblBorders>
    </w:tblPr>
    <w:tcPr>
      <w:shd w:val="clear" w:color="auto" w:fill="FFC0C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404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  <w:insideV w:val="single" w:sz="8" w:space="0" w:color="477BCB" w:themeColor="accent5" w:themeTint="BF"/>
      </w:tblBorders>
    </w:tblPr>
    <w:tcPr>
      <w:shd w:val="clear" w:color="auto" w:fill="C2D3EE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77BC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cPr>
      <w:shd w:val="clear" w:color="auto" w:fill="FFC0C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FE6E6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 w:themeFill="accent2" w:themeFillTint="33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tcBorders>
          <w:insideH w:val="single" w:sz="6" w:space="0" w:color="FF0000" w:themeColor="accent2"/>
          <w:insideV w:val="single" w:sz="6" w:space="0" w:color="FF0000" w:themeColor="accent2"/>
        </w:tcBorders>
        <w:shd w:val="clear" w:color="auto" w:fill="FF808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cPr>
      <w:shd w:val="clear" w:color="auto" w:fill="C2D3EE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6ED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 w:themeFill="accent5" w:themeFillTint="33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tcBorders>
          <w:insideH w:val="single" w:sz="6" w:space="0" w:color="2B579A" w:themeColor="accent5"/>
          <w:insideV w:val="single" w:sz="6" w:space="0" w:color="2B579A" w:themeColor="accent5"/>
        </w:tcBorders>
        <w:shd w:val="clear" w:color="auto" w:fill="85A7DD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C0C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808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8080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2D3EE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A7DD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A7DD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0000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shd w:val="clear" w:color="auto" w:fill="FFC0C0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B579A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shd w:val="clear" w:color="auto" w:fill="C2D3EE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000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000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C0C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B579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B579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D3EE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C0C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2D3E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rsid w:val="00F33B8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F33B8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link w:val="NoSpacingChar"/>
    <w:uiPriority w:val="1"/>
    <w:unhideWhenUsed/>
    <w:qFormat/>
    <w:rsid w:val="00F33B83"/>
    <w:pPr>
      <w:spacing w:before="0" w:line="240" w:lineRule="auto"/>
    </w:pPr>
  </w:style>
  <w:style w:type="paragraph" w:styleId="NormalIndent">
    <w:name w:val="Normal Indent"/>
    <w:basedOn w:val="Normal"/>
    <w:uiPriority w:val="99"/>
    <w:semiHidden/>
    <w:unhideWhenUsed/>
    <w:rsid w:val="00F33B83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F33B83"/>
    <w:pPr>
      <w:spacing w:before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F33B83"/>
  </w:style>
  <w:style w:type="character" w:styleId="PageNumber">
    <w:name w:val="page number"/>
    <w:basedOn w:val="DefaultParagraphFont"/>
    <w:uiPriority w:val="99"/>
    <w:semiHidden/>
    <w:unhideWhenUsed/>
    <w:rsid w:val="00F33B83"/>
  </w:style>
  <w:style w:type="character" w:styleId="PlaceholderText">
    <w:name w:val="Placeholder Text"/>
    <w:basedOn w:val="DefaultParagraphFont"/>
    <w:uiPriority w:val="99"/>
    <w:semiHidden/>
    <w:rsid w:val="00487996"/>
    <w:rPr>
      <w:color w:val="595959" w:themeColor="text1" w:themeTint="A6"/>
    </w:rPr>
  </w:style>
  <w:style w:type="table" w:customStyle="1" w:styleId="PlainTable11">
    <w:name w:val="Plain Table 11"/>
    <w:basedOn w:val="TableNormal"/>
    <w:uiPriority w:val="41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21">
    <w:name w:val="Plain Table 21"/>
    <w:basedOn w:val="TableNormal"/>
    <w:uiPriority w:val="42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31">
    <w:name w:val="Plain Table 31"/>
    <w:basedOn w:val="TableNormal"/>
    <w:uiPriority w:val="43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PlainTable41">
    <w:name w:val="Plain Table 41"/>
    <w:basedOn w:val="TableNormal"/>
    <w:uiPriority w:val="44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51">
    <w:name w:val="Plain Table 51"/>
    <w:basedOn w:val="TableNormal"/>
    <w:uiPriority w:val="45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F33B83"/>
    <w:rPr>
      <w:rFonts w:ascii="Consolas" w:hAnsi="Consolas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rsid w:val="00072D27"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072D27"/>
    <w:rPr>
      <w:i/>
      <w:iCs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F33B83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F33B83"/>
  </w:style>
  <w:style w:type="paragraph" w:styleId="Signature">
    <w:name w:val="Signature"/>
    <w:basedOn w:val="Normal"/>
    <w:link w:val="SignatureCh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F33B83"/>
  </w:style>
  <w:style w:type="character" w:styleId="SubtleEmphasis">
    <w:name w:val="Subtle Emphasis"/>
    <w:basedOn w:val="DefaultParagraphFont"/>
    <w:uiPriority w:val="19"/>
    <w:semiHidden/>
    <w:unhideWhenUsed/>
    <w:qFormat/>
    <w:rsid w:val="00F33B83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sid w:val="00F33B83"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rsid w:val="00F33B83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F33B83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F33B8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F33B83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F33B83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F33B83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F33B83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F33B83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F33B83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F33B83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F33B83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F33B83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F33B83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F33B83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F33B83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F33B83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leGridLight1">
    <w:name w:val="Table Grid Light1"/>
    <w:basedOn w:val="TableNormal"/>
    <w:uiPriority w:val="40"/>
    <w:rsid w:val="00F33B83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F33B83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F33B83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F33B83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F33B83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F33B83"/>
  </w:style>
  <w:style w:type="table" w:styleId="TableProfessional">
    <w:name w:val="Table Professional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F33B83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F33B83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F33B83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F33B83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F33B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F33B83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F33B83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F33B83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F33B83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F33B83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F33B8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F33B83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F33B83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F33B83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F33B83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F33B83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F33B83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F33B83"/>
    <w:pPr>
      <w:spacing w:after="100"/>
      <w:ind w:left="1760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B3BB2"/>
    <w:rPr>
      <w:color w:val="605E5C"/>
      <w:shd w:val="clear" w:color="auto" w:fill="E1DFDD"/>
    </w:rPr>
  </w:style>
  <w:style w:type="character" w:customStyle="1" w:styleId="NoSpacingChar">
    <w:name w:val="No Spacing Char"/>
    <w:basedOn w:val="DefaultParagraphFont"/>
    <w:link w:val="NoSpacing"/>
    <w:uiPriority w:val="1"/>
    <w:rsid w:val="00FA2A21"/>
  </w:style>
  <w:style w:type="paragraph" w:customStyle="1" w:styleId="Headingme">
    <w:name w:val="Heading_me"/>
    <w:basedOn w:val="Heading1"/>
    <w:autoRedefine/>
    <w:qFormat/>
    <w:rsid w:val="004E241E"/>
    <w:pPr>
      <w:spacing w:line="360" w:lineRule="auto"/>
    </w:pPr>
    <w:rPr>
      <w:rFonts w:ascii="Times New Roman" w:hAnsi="Times New Roman"/>
      <w:noProof/>
      <w:color w:val="000000" w:themeColor="text1"/>
      <w:sz w:val="32"/>
      <w:szCs w:val="32"/>
      <w:lang w:val="en-US" w:eastAsia="en-GB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B31E1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6" w:qFormat="1"/>
    <w:lsdException w:name="heading 4" w:uiPriority="6" w:qFormat="1"/>
    <w:lsdException w:name="heading 5" w:uiPriority="9" w:qFormat="1"/>
    <w:lsdException w:name="heading 6" w:uiPriority="6" w:qFormat="1"/>
    <w:lsdException w:name="heading 7" w:uiPriority="6" w:qFormat="1"/>
    <w:lsdException w:name="heading 8" w:uiPriority="6" w:qFormat="1"/>
    <w:lsdException w:name="heading 9" w:uiPriority="6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" w:semiHidden="0" w:uiPriority="11" w:unhideWhenUsed="0" w:qFormat="1"/>
    <w:lsdException w:name="List Number" w:uiPriority="10" w:qFormat="1"/>
    <w:lsdException w:name="Title" w:semiHidden="0" w:uiPriority="1" w:unhideWhenUsed="0" w:qFormat="1"/>
    <w:lsdException w:name="Default Paragraph Font" w:uiPriority="1"/>
    <w:lsdException w:name="Subtitle" w:semiHidden="0" w:uiPriority="2" w:unhideWhenUsed="0" w:qFormat="1"/>
    <w:lsdException w:name="Strong" w:semiHidden="0" w:uiPriority="4" w:unhideWhenUsed="0"/>
    <w:lsdException w:name="Emphasis" w:semiHidden="0" w:uiPriority="3" w:unhideWhenUsed="0" w:qFormat="1"/>
    <w:lsdException w:name="Table Grid" w:semiHidden="0" w:uiPriority="39" w:unhideWhenUsed="0"/>
    <w:lsdException w:name="Placeholder Text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uiPriority="19" w:qFormat="1"/>
    <w:lsdException w:name="Intense Emphasis" w:semiHidden="0" w:uiPriority="21" w:unhideWhenUsed="0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78B6"/>
    <w:rPr>
      <w:lang w:val="ro-RO"/>
    </w:rPr>
  </w:style>
  <w:style w:type="paragraph" w:styleId="Heading1">
    <w:name w:val="heading 1"/>
    <w:basedOn w:val="Normal"/>
    <w:link w:val="Heading1Char"/>
    <w:uiPriority w:val="5"/>
    <w:qFormat/>
    <w:rsid w:val="0026504D"/>
    <w:pPr>
      <w:keepNext/>
      <w:keepLines/>
      <w:pBdr>
        <w:bottom w:val="single" w:sz="18" w:space="1" w:color="2B579A" w:themeColor="accent5"/>
      </w:pBdr>
      <w:spacing w:before="360" w:after="240" w:line="240" w:lineRule="auto"/>
      <w:contextualSpacing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799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6"/>
    <w:unhideWhenUsed/>
    <w:qFormat/>
    <w:rsid w:val="00F33B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6"/>
    <w:semiHidden/>
    <w:unhideWhenUsed/>
    <w:qFormat/>
    <w:rsid w:val="0048799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8799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6"/>
    <w:semiHidden/>
    <w:unhideWhenUsed/>
    <w:qFormat/>
    <w:rsid w:val="0048799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6"/>
    <w:semiHidden/>
    <w:unhideWhenUsed/>
    <w:qFormat/>
    <w:rsid w:val="00F33B83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6"/>
    <w:semiHidden/>
    <w:unhideWhenUsed/>
    <w:qFormat/>
    <w:rsid w:val="00F33B83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6"/>
    <w:semiHidden/>
    <w:unhideWhenUsed/>
    <w:qFormat/>
    <w:rsid w:val="00F33B83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5"/>
    <w:rsid w:val="0026504D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er">
    <w:name w:val="header"/>
    <w:basedOn w:val="Normal"/>
    <w:link w:val="HeaderChar"/>
    <w:uiPriority w:val="99"/>
    <w:unhideWhenUsed/>
    <w:pPr>
      <w:spacing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HeaderChar">
    <w:name w:val="Header Char"/>
    <w:basedOn w:val="DefaultParagraphFont"/>
    <w:link w:val="Header"/>
    <w:uiPriority w:val="99"/>
    <w:rPr>
      <w:rFonts w:eastAsiaTheme="minorEastAsia"/>
      <w:color w:val="3B3838" w:themeColor="background2" w:themeShade="40"/>
      <w:sz w:val="24"/>
    </w:rPr>
  </w:style>
  <w:style w:type="paragraph" w:styleId="ListNumber">
    <w:name w:val="List Number"/>
    <w:basedOn w:val="Normal"/>
    <w:uiPriority w:val="10"/>
    <w:qFormat/>
    <w:rsid w:val="00B61F85"/>
    <w:pPr>
      <w:numPr>
        <w:numId w:val="3"/>
      </w:numPr>
    </w:pPr>
    <w:rPr>
      <w:rFonts w:eastAsiaTheme="minorEastAsia"/>
      <w:color w:val="3B3838" w:themeColor="background2" w:themeShade="40"/>
    </w:rPr>
  </w:style>
  <w:style w:type="paragraph" w:styleId="Title">
    <w:name w:val="Title"/>
    <w:basedOn w:val="Normal"/>
    <w:link w:val="TitleChar"/>
    <w:uiPriority w:val="1"/>
    <w:qFormat/>
    <w:rsid w:val="0026504D"/>
    <w:pPr>
      <w:pBdr>
        <w:left w:val="single" w:sz="48" w:space="0" w:color="2B579A" w:themeColor="accent5"/>
      </w:pBdr>
      <w:shd w:val="clear" w:color="auto" w:fill="2B579A" w:themeFill="accent5"/>
      <w:spacing w:before="0" w:line="240" w:lineRule="auto"/>
      <w:ind w:left="144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26504D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  <w:shd w:val="clear" w:color="auto" w:fill="2B579A" w:themeFill="accent5"/>
    </w:rPr>
  </w:style>
  <w:style w:type="paragraph" w:styleId="Subtitle">
    <w:name w:val="Subtitle"/>
    <w:basedOn w:val="Normal"/>
    <w:next w:val="Normal"/>
    <w:link w:val="SubtitleChar"/>
    <w:uiPriority w:val="2"/>
    <w:qFormat/>
    <w:rsid w:val="0026504D"/>
    <w:pPr>
      <w:numPr>
        <w:ilvl w:val="1"/>
      </w:numPr>
      <w:pBdr>
        <w:left w:val="single" w:sz="48" w:space="0" w:color="2B579A" w:themeColor="accent5"/>
        <w:bottom w:val="single" w:sz="48" w:space="1" w:color="2B579A" w:themeColor="accent5"/>
      </w:pBdr>
      <w:shd w:val="clear" w:color="auto" w:fill="2B579A" w:themeFill="accent5"/>
      <w:spacing w:before="0" w:after="120"/>
      <w:ind w:left="144"/>
      <w:contextualSpacing/>
    </w:pPr>
    <w:rPr>
      <w:rFonts w:asciiTheme="majorHAnsi" w:eastAsiaTheme="minorEastAsia" w:hAnsiTheme="majorHAnsi"/>
      <w:color w:val="FFFFFF" w:themeColor="background1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2"/>
    <w:rsid w:val="0026504D"/>
    <w:rPr>
      <w:rFonts w:asciiTheme="majorHAnsi" w:eastAsiaTheme="minorEastAsia" w:hAnsiTheme="majorHAnsi"/>
      <w:color w:val="FFFFFF" w:themeColor="background1"/>
      <w:spacing w:val="15"/>
      <w:sz w:val="36"/>
      <w:shd w:val="clear" w:color="auto" w:fill="2B579A" w:themeFill="accent5"/>
    </w:rPr>
  </w:style>
  <w:style w:type="table" w:styleId="TableGrid">
    <w:name w:val="Table Grid"/>
    <w:basedOn w:val="TableNormal"/>
    <w:uiPriority w:val="39"/>
    <w:pPr>
      <w:spacing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IntenseEmphasis">
    <w:name w:val="Intense Emphasis"/>
    <w:basedOn w:val="DefaultParagraphFont"/>
    <w:uiPriority w:val="21"/>
    <w:qFormat/>
    <w:rPr>
      <w:i/>
      <w:iCs/>
      <w:color w:val="2B579A" w:themeColor="accent5"/>
    </w:rPr>
  </w:style>
  <w:style w:type="table" w:customStyle="1" w:styleId="GridTable1Light1">
    <w:name w:val="Grid Table 1 Light1"/>
    <w:basedOn w:val="TableNormal"/>
    <w:uiPriority w:val="46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4-Accent51">
    <w:name w:val="Grid Table 4 - Accent 51"/>
    <w:basedOn w:val="TableNormal"/>
    <w:uiPriority w:val="49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102341"/>
    <w:pPr>
      <w:spacing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5Dark1">
    <w:name w:val="Grid Table 5 Dark1"/>
    <w:basedOn w:val="TableNormal"/>
    <w:uiPriority w:val="50"/>
    <w:rsid w:val="006706DE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GridTable41">
    <w:name w:val="Grid Table 41"/>
    <w:basedOn w:val="TableNormal"/>
    <w:uiPriority w:val="49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1Light-Accent11">
    <w:name w:val="Grid Table 1 Light - Accent 11"/>
    <w:basedOn w:val="TableNormal"/>
    <w:uiPriority w:val="46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2Char">
    <w:name w:val="Heading 2 Char"/>
    <w:basedOn w:val="DefaultParagraphFont"/>
    <w:link w:val="Heading2"/>
    <w:uiPriority w:val="9"/>
    <w:rsid w:val="00487996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ListBullet">
    <w:name w:val="List Bullet"/>
    <w:basedOn w:val="Normal"/>
    <w:uiPriority w:val="11"/>
    <w:qFormat/>
    <w:rsid w:val="00B61F85"/>
    <w:pPr>
      <w:numPr>
        <w:numId w:val="5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51168"/>
    <w:pPr>
      <w:spacing w:line="240" w:lineRule="auto"/>
    </w:pPr>
    <w:rPr>
      <w:rFonts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1168"/>
    <w:rPr>
      <w:rFonts w:cs="Segoe UI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2648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648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648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648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6484A"/>
    <w:rPr>
      <w:b/>
      <w:bCs/>
      <w:szCs w:val="20"/>
    </w:rPr>
  </w:style>
  <w:style w:type="character" w:styleId="Hyperlink">
    <w:name w:val="Hyperlink"/>
    <w:basedOn w:val="DefaultParagraphFont"/>
    <w:uiPriority w:val="99"/>
    <w:unhideWhenUsed/>
    <w:rsid w:val="006D3A72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3"/>
    <w:qFormat/>
    <w:rsid w:val="006B0B82"/>
    <w:rPr>
      <w:b/>
      <w:iCs/>
      <w:color w:val="BF0000" w:themeColor="accent2" w:themeShade="BF"/>
    </w:rPr>
  </w:style>
  <w:style w:type="character" w:styleId="FollowedHyperlink">
    <w:name w:val="FollowedHyperlink"/>
    <w:basedOn w:val="DefaultParagraphFont"/>
    <w:uiPriority w:val="99"/>
    <w:semiHidden/>
    <w:unhideWhenUsed/>
    <w:rsid w:val="008C61B9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4"/>
    <w:rsid w:val="00B53817"/>
    <w:rPr>
      <w:b/>
      <w:bCs/>
      <w:color w:val="2B579A" w:themeColor="accent5"/>
    </w:rPr>
  </w:style>
  <w:style w:type="paragraph" w:customStyle="1" w:styleId="Heading1-PageBreak">
    <w:name w:val="Heading 1 - Page Break"/>
    <w:basedOn w:val="Normal"/>
    <w:uiPriority w:val="6"/>
    <w:qFormat/>
    <w:rsid w:val="0026504D"/>
    <w:pPr>
      <w:keepNext/>
      <w:keepLines/>
      <w:pageBreakBefore/>
      <w:pBdr>
        <w:bottom w:val="single" w:sz="18" w:space="1" w:color="2B579A" w:themeColor="accent5"/>
      </w:pBdr>
      <w:spacing w:before="360" w:after="240"/>
      <w:contextualSpacing/>
    </w:pPr>
    <w:rPr>
      <w:rFonts w:asciiTheme="majorHAnsi" w:hAnsiTheme="majorHAnsi"/>
      <w:color w:val="3B3838" w:themeColor="background2" w:themeShade="40"/>
      <w:sz w:val="52"/>
    </w:rPr>
  </w:style>
  <w:style w:type="paragraph" w:customStyle="1" w:styleId="Image">
    <w:name w:val="Image"/>
    <w:basedOn w:val="Normal"/>
    <w:uiPriority w:val="22"/>
    <w:qFormat/>
    <w:rsid w:val="001073CE"/>
    <w:pPr>
      <w:jc w:val="right"/>
    </w:pPr>
  </w:style>
  <w:style w:type="paragraph" w:styleId="Bibliography">
    <w:name w:val="Bibliography"/>
    <w:basedOn w:val="Normal"/>
    <w:next w:val="Normal"/>
    <w:uiPriority w:val="37"/>
    <w:semiHidden/>
    <w:unhideWhenUsed/>
    <w:rsid w:val="00F33B83"/>
  </w:style>
  <w:style w:type="paragraph" w:styleId="TOCHeading">
    <w:name w:val="TOC Heading"/>
    <w:basedOn w:val="Heading1"/>
    <w:next w:val="Normal"/>
    <w:uiPriority w:val="39"/>
    <w:unhideWhenUsed/>
    <w:qFormat/>
    <w:rsid w:val="00F33B83"/>
    <w:pPr>
      <w:outlineLvl w:val="9"/>
    </w:pPr>
    <w:rPr>
      <w:kern w:val="0"/>
      <w:szCs w:val="32"/>
      <w14:ligatures w14:val="none"/>
      <w14:numForm w14:val="default"/>
    </w:rPr>
  </w:style>
  <w:style w:type="paragraph" w:styleId="BlockText">
    <w:name w:val="Block Text"/>
    <w:basedOn w:val="Normal"/>
    <w:uiPriority w:val="99"/>
    <w:semiHidden/>
    <w:unhideWhenUsed/>
    <w:rsid w:val="00487996"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">
    <w:name w:val="Body Text"/>
    <w:basedOn w:val="Normal"/>
    <w:link w:val="BodyTextChar"/>
    <w:uiPriority w:val="99"/>
    <w:semiHidden/>
    <w:unhideWhenUsed/>
    <w:rsid w:val="00F33B8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F33B83"/>
  </w:style>
  <w:style w:type="paragraph" w:styleId="BodyText2">
    <w:name w:val="Body Text 2"/>
    <w:basedOn w:val="Normal"/>
    <w:link w:val="BodyText2Char"/>
    <w:uiPriority w:val="99"/>
    <w:semiHidden/>
    <w:unhideWhenUsed/>
    <w:rsid w:val="00F33B83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F33B83"/>
  </w:style>
  <w:style w:type="paragraph" w:styleId="BodyText3">
    <w:name w:val="Body Text 3"/>
    <w:basedOn w:val="Normal"/>
    <w:link w:val="BodyText3Char"/>
    <w:uiPriority w:val="99"/>
    <w:semiHidden/>
    <w:unhideWhenUsed/>
    <w:rsid w:val="00F33B83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F33B83"/>
    <w:rPr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F33B83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F33B83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F33B83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F33B83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F33B83"/>
    <w:pPr>
      <w:spacing w:after="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F33B83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F33B83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F33B83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33B83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F33B83"/>
    <w:rPr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sid w:val="00594254"/>
    <w:rPr>
      <w:b/>
      <w:bCs/>
      <w:i/>
      <w:iCs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33B83"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F33B83"/>
  </w:style>
  <w:style w:type="table" w:styleId="ColorfulGrid">
    <w:name w:val="Colorful Grid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</w:rPr>
      <w:tblPr/>
      <w:tcPr>
        <w:shd w:val="clear" w:color="auto" w:fill="FF999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999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</w:rPr>
      <w:tblPr/>
      <w:tcPr>
        <w:shd w:val="clear" w:color="auto" w:fill="9DB8E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DB8E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6E6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D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2457A" w:themeFill="accent5" w:themeFillShade="CC"/>
      </w:tcPr>
    </w:tblStylePr>
    <w:tblStylePr w:type="lastRow">
      <w:rPr>
        <w:b/>
        <w:bCs/>
        <w:color w:val="22457A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6E6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0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00" w:themeColor="accent2" w:themeShade="99"/>
          <w:insideV w:val="nil"/>
        </w:tcBorders>
        <w:shd w:val="clear" w:color="auto" w:fill="99000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 w:themeFill="accent2" w:themeFillShade="99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808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D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345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345C" w:themeColor="accent5" w:themeShade="99"/>
          <w:insideV w:val="nil"/>
        </w:tcBorders>
        <w:shd w:val="clear" w:color="auto" w:fill="19345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 w:themeFill="accent5" w:themeFillShade="99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85A7DD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B579A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000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000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52B4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04173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33B83"/>
  </w:style>
  <w:style w:type="character" w:customStyle="1" w:styleId="DateChar">
    <w:name w:val="Date Char"/>
    <w:basedOn w:val="DefaultParagraphFont"/>
    <w:link w:val="Date"/>
    <w:uiPriority w:val="99"/>
    <w:semiHidden/>
    <w:rsid w:val="00F33B83"/>
  </w:style>
  <w:style w:type="paragraph" w:styleId="DocumentMap">
    <w:name w:val="Document Map"/>
    <w:basedOn w:val="Normal"/>
    <w:link w:val="DocumentMapChar"/>
    <w:uiPriority w:val="99"/>
    <w:semiHidden/>
    <w:unhideWhenUsed/>
    <w:rsid w:val="00F33B83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33B83"/>
    <w:rPr>
      <w:rFonts w:ascii="Segoe UI" w:hAnsi="Segoe UI" w:cs="Segoe UI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F33B83"/>
    <w:pPr>
      <w:spacing w:before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F33B83"/>
  </w:style>
  <w:style w:type="character" w:styleId="EndnoteReference">
    <w:name w:val="endnote reference"/>
    <w:basedOn w:val="DefaultParagraphFont"/>
    <w:uiPriority w:val="99"/>
    <w:semiHidden/>
    <w:unhideWhenUsed/>
    <w:rsid w:val="00F33B83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33B83"/>
    <w:rPr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F33B83"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33B83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33B83"/>
    <w:rPr>
      <w:szCs w:val="20"/>
    </w:rPr>
  </w:style>
  <w:style w:type="table" w:customStyle="1" w:styleId="GridTable1Light-Accent21">
    <w:name w:val="Grid Table 1 Light - Accent 21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9999" w:themeColor="accent2" w:themeTint="66"/>
        <w:left w:val="single" w:sz="4" w:space="0" w:color="FF9999" w:themeColor="accent2" w:themeTint="66"/>
        <w:bottom w:val="single" w:sz="4" w:space="0" w:color="FF9999" w:themeColor="accent2" w:themeTint="66"/>
        <w:right w:val="single" w:sz="4" w:space="0" w:color="FF9999" w:themeColor="accent2" w:themeTint="66"/>
        <w:insideH w:val="single" w:sz="4" w:space="0" w:color="FF9999" w:themeColor="accent2" w:themeTint="66"/>
        <w:insideV w:val="single" w:sz="4" w:space="0" w:color="FF999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31">
    <w:name w:val="Grid Table 1 Light - Accent 31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41">
    <w:name w:val="Grid Table 1 Light - Accent 41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51">
    <w:name w:val="Grid Table 1 Light - Accent 51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DB8E3" w:themeColor="accent5" w:themeTint="66"/>
        <w:left w:val="single" w:sz="4" w:space="0" w:color="9DB8E3" w:themeColor="accent5" w:themeTint="66"/>
        <w:bottom w:val="single" w:sz="4" w:space="0" w:color="9DB8E3" w:themeColor="accent5" w:themeTint="66"/>
        <w:right w:val="single" w:sz="4" w:space="0" w:color="9DB8E3" w:themeColor="accent5" w:themeTint="66"/>
        <w:insideH w:val="single" w:sz="4" w:space="0" w:color="9DB8E3" w:themeColor="accent5" w:themeTint="66"/>
        <w:insideV w:val="single" w:sz="4" w:space="0" w:color="9DB8E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21">
    <w:name w:val="Grid Table 2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2-Accent11">
    <w:name w:val="Grid Table 2 - Accent 1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GridTable2-Accent21">
    <w:name w:val="Grid Table 2 - Accent 2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6666" w:themeColor="accent2" w:themeTint="99"/>
        <w:bottom w:val="single" w:sz="2" w:space="0" w:color="FF6666" w:themeColor="accent2" w:themeTint="99"/>
        <w:insideH w:val="single" w:sz="2" w:space="0" w:color="FF6666" w:themeColor="accent2" w:themeTint="99"/>
        <w:insideV w:val="single" w:sz="2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666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customStyle="1" w:styleId="GridTable2-Accent31">
    <w:name w:val="Grid Table 2 - Accent 3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2-Accent41">
    <w:name w:val="Grid Table 2 - Accent 4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ridTable2-Accent51">
    <w:name w:val="Grid Table 2 - Accent 5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C95D6" w:themeColor="accent5" w:themeTint="99"/>
        <w:bottom w:val="single" w:sz="2" w:space="0" w:color="6C95D6" w:themeColor="accent5" w:themeTint="99"/>
        <w:insideH w:val="single" w:sz="2" w:space="0" w:color="6C95D6" w:themeColor="accent5" w:themeTint="99"/>
        <w:insideV w:val="single" w:sz="2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95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customStyle="1" w:styleId="GridTable2-Accent61">
    <w:name w:val="Grid Table 2 - Accent 6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31">
    <w:name w:val="Grid Table 3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GridTable3-Accent11">
    <w:name w:val="Grid Table 3 - Accent 1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customStyle="1" w:styleId="GridTable3-Accent21">
    <w:name w:val="Grid Table 3 - Accent 2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customStyle="1" w:styleId="GridTable3-Accent31">
    <w:name w:val="Grid Table 3 - Accent 3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customStyle="1" w:styleId="GridTable3-Accent41">
    <w:name w:val="Grid Table 3 - Accent 4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customStyle="1" w:styleId="GridTable3-Accent51">
    <w:name w:val="Grid Table 3 - Accent 5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customStyle="1" w:styleId="GridTable3-Accent61">
    <w:name w:val="Grid Table 3 - Accent 6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4-Accent11">
    <w:name w:val="Grid Table 4 - Accent 1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GridTable4-Accent21">
    <w:name w:val="Grid Table 4 - Accent 2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customStyle="1" w:styleId="GridTable4-Accent31">
    <w:name w:val="Grid Table 4 - Accent 3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4-Accent41">
    <w:name w:val="Grid Table 4 - Accent 4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ridTable4-Accent61">
    <w:name w:val="Grid Table 4 - Accent 6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5Dark-Accent11">
    <w:name w:val="Grid Table 5 Dark - Accent 11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customStyle="1" w:styleId="GridTable5Dark-Accent21">
    <w:name w:val="Grid Table 5 Dark - Accent 21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9999" w:themeFill="accent2" w:themeFillTint="66"/>
      </w:tcPr>
    </w:tblStylePr>
  </w:style>
  <w:style w:type="table" w:customStyle="1" w:styleId="GridTable5Dark-Accent31">
    <w:name w:val="Grid Table 5 Dark - Accent 31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customStyle="1" w:styleId="GridTable5Dark-Accent41">
    <w:name w:val="Grid Table 5 Dark - Accent 41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customStyle="1" w:styleId="GridTable5Dark-Accent51">
    <w:name w:val="Grid Table 5 Dark - Accent 51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9DB8E3" w:themeFill="accent5" w:themeFillTint="66"/>
      </w:tcPr>
    </w:tblStylePr>
  </w:style>
  <w:style w:type="table" w:customStyle="1" w:styleId="GridTable5Dark-Accent61">
    <w:name w:val="Grid Table 5 Dark - Accent 61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customStyle="1" w:styleId="GridTable6Colorful1">
    <w:name w:val="Grid Table 6 Colorful1"/>
    <w:basedOn w:val="Table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6Colorful-Accent11">
    <w:name w:val="Grid Table 6 Colorful - Accent 11"/>
    <w:basedOn w:val="Table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GridTable6Colorful-Accent21">
    <w:name w:val="Grid Table 6 Colorful - Accent 21"/>
    <w:basedOn w:val="Table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customStyle="1" w:styleId="GridTable6Colorful-Accent31">
    <w:name w:val="Grid Table 6 Colorful - Accent 31"/>
    <w:basedOn w:val="Table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6Colorful-Accent41">
    <w:name w:val="Grid Table 6 Colorful - Accent 41"/>
    <w:basedOn w:val="Table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ridTable6Colorful-Accent51">
    <w:name w:val="Grid Table 6 Colorful - Accent 51"/>
    <w:basedOn w:val="Table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customStyle="1" w:styleId="GridTable6Colorful-Accent61">
    <w:name w:val="Grid Table 6 Colorful - Accent 61"/>
    <w:basedOn w:val="Table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7Colorful1">
    <w:name w:val="Grid Table 7 Colorful1"/>
    <w:basedOn w:val="Table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GridTable7Colorful-Accent11">
    <w:name w:val="Grid Table 7 Colorful - Accent 11"/>
    <w:basedOn w:val="Table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customStyle="1" w:styleId="GridTable7Colorful-Accent21">
    <w:name w:val="Grid Table 7 Colorful - Accent 21"/>
    <w:basedOn w:val="Table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customStyle="1" w:styleId="GridTable7Colorful-Accent31">
    <w:name w:val="Grid Table 7 Colorful - Accent 31"/>
    <w:basedOn w:val="Table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customStyle="1" w:styleId="GridTable7Colorful-Accent41">
    <w:name w:val="Grid Table 7 Colorful - Accent 41"/>
    <w:basedOn w:val="Table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customStyle="1" w:styleId="GridTable7Colorful-Accent51">
    <w:name w:val="Grid Table 7 Colorful - Accent 51"/>
    <w:basedOn w:val="Table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customStyle="1" w:styleId="GridTable7Colorful-Accent61">
    <w:name w:val="Grid Table 7 Colorful - Accent 61"/>
    <w:basedOn w:val="Table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6"/>
    <w:rsid w:val="00F33B8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6"/>
    <w:semiHidden/>
    <w:rsid w:val="00487996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487996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6"/>
    <w:semiHidden/>
    <w:rsid w:val="00487996"/>
    <w:rPr>
      <w:rFonts w:asciiTheme="majorHAnsi" w:eastAsiaTheme="majorEastAsia" w:hAnsiTheme="majorHAnsi" w:cstheme="majorBidi"/>
      <w:b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6"/>
    <w:semiHidden/>
    <w:rsid w:val="00F33B83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6"/>
    <w:semiHidden/>
    <w:rsid w:val="00F33B83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6"/>
    <w:semiHidden/>
    <w:rsid w:val="00F33B83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HTMLAcronym">
    <w:name w:val="HTML Acronym"/>
    <w:basedOn w:val="DefaultParagraphFont"/>
    <w:uiPriority w:val="99"/>
    <w:semiHidden/>
    <w:unhideWhenUsed/>
    <w:rsid w:val="00F33B83"/>
  </w:style>
  <w:style w:type="paragraph" w:styleId="HTMLAddress">
    <w:name w:val="HTML Address"/>
    <w:basedOn w:val="Normal"/>
    <w:link w:val="HTMLAddressChar"/>
    <w:uiPriority w:val="99"/>
    <w:semiHidden/>
    <w:unhideWhenUsed/>
    <w:rsid w:val="00F33B83"/>
    <w:pPr>
      <w:spacing w:before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F33B83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F33B83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F33B83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33B83"/>
    <w:rPr>
      <w:rFonts w:ascii="Consolas" w:hAnsi="Consolas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F33B83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F33B83"/>
    <w:rPr>
      <w:i/>
      <w:iCs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F33B83"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594254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594254"/>
    <w:rPr>
      <w:i/>
      <w:iCs/>
      <w:color w:val="1F4E79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594254"/>
    <w:rPr>
      <w:b/>
      <w:bCs/>
      <w:caps w:val="0"/>
      <w:smallCaps/>
      <w:color w:val="1F4E79" w:themeColor="accent1" w:themeShade="80"/>
      <w:spacing w:val="0"/>
    </w:rPr>
  </w:style>
  <w:style w:type="table" w:styleId="LightGrid">
    <w:name w:val="Light Grid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1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  <w:shd w:val="clear" w:color="auto" w:fill="FFC0C0" w:themeFill="accent2" w:themeFillTint="3F"/>
      </w:tcPr>
    </w:tblStylePr>
    <w:tblStylePr w:type="band2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1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  <w:shd w:val="clear" w:color="auto" w:fill="C2D3EE" w:themeFill="accent5" w:themeFillTint="3F"/>
      </w:tcPr>
    </w:tblStylePr>
    <w:tblStylePr w:type="band2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F33B83"/>
    <w:pPr>
      <w:spacing w:before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F33B83"/>
    <w:pPr>
      <w:spacing w:before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F33B83"/>
    <w:pPr>
      <w:spacing w:before="0"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F33B83"/>
    <w:pPr>
      <w:spacing w:before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F33B83"/>
    <w:pPr>
      <w:spacing w:before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F33B83"/>
    <w:pPr>
      <w:spacing w:before="0"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F33B83"/>
    <w:pPr>
      <w:spacing w:before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F33B83"/>
  </w:style>
  <w:style w:type="paragraph" w:styleId="List">
    <w:name w:val="List"/>
    <w:basedOn w:val="Normal"/>
    <w:uiPriority w:val="99"/>
    <w:semiHidden/>
    <w:unhideWhenUsed/>
    <w:rsid w:val="00F33B83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F33B83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F33B83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F33B83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F33B83"/>
    <w:pPr>
      <w:ind w:left="1800" w:hanging="360"/>
      <w:contextualSpacing/>
    </w:pPr>
  </w:style>
  <w:style w:type="paragraph" w:styleId="ListBullet2">
    <w:name w:val="List Bullet 2"/>
    <w:basedOn w:val="Normal"/>
    <w:uiPriority w:val="99"/>
    <w:semiHidden/>
    <w:unhideWhenUsed/>
    <w:rsid w:val="00F33B83"/>
    <w:pPr>
      <w:numPr>
        <w:numId w:val="11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F33B83"/>
    <w:pPr>
      <w:numPr>
        <w:numId w:val="12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F33B83"/>
    <w:pPr>
      <w:numPr>
        <w:numId w:val="13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F33B83"/>
    <w:pPr>
      <w:numPr>
        <w:numId w:val="14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F33B83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F33B83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F33B83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F33B83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F33B83"/>
    <w:pPr>
      <w:spacing w:after="120"/>
      <w:ind w:left="1800"/>
      <w:contextualSpacing/>
    </w:pPr>
  </w:style>
  <w:style w:type="paragraph" w:styleId="ListNumber2">
    <w:name w:val="List Number 2"/>
    <w:basedOn w:val="Normal"/>
    <w:uiPriority w:val="99"/>
    <w:semiHidden/>
    <w:unhideWhenUsed/>
    <w:rsid w:val="00F33B83"/>
    <w:pPr>
      <w:numPr>
        <w:numId w:val="15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F33B83"/>
    <w:pPr>
      <w:numPr>
        <w:numId w:val="16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F33B83"/>
    <w:pPr>
      <w:numPr>
        <w:numId w:val="17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F33B83"/>
    <w:pPr>
      <w:numPr>
        <w:numId w:val="18"/>
      </w:numPr>
      <w:contextualSpacing/>
    </w:pPr>
  </w:style>
  <w:style w:type="paragraph" w:styleId="ListParagraph">
    <w:name w:val="List Paragraph"/>
    <w:basedOn w:val="Normal"/>
    <w:uiPriority w:val="34"/>
    <w:unhideWhenUsed/>
    <w:qFormat/>
    <w:rsid w:val="00F33B83"/>
    <w:pPr>
      <w:ind w:left="720"/>
      <w:contextualSpacing/>
    </w:pPr>
  </w:style>
  <w:style w:type="table" w:customStyle="1" w:styleId="ListTable1Light1">
    <w:name w:val="List Table 1 Light1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1Light-Accent11">
    <w:name w:val="List Table 1 Light - Accent 11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ListTable1Light-Accent21">
    <w:name w:val="List Table 1 Light - Accent 21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customStyle="1" w:styleId="ListTable1Light-Accent31">
    <w:name w:val="List Table 1 Light - Accent 31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ListTable1Light-Accent41">
    <w:name w:val="List Table 1 Light - Accent 41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ListTable1Light-Accent51">
    <w:name w:val="List Table 1 Light - Accent 51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customStyle="1" w:styleId="ListTable1Light-Accent61">
    <w:name w:val="List Table 1 Light - Accent 61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ListTable21">
    <w:name w:val="List Table 2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2-Accent11">
    <w:name w:val="List Table 2 - Accent 1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ListTable2-Accent21">
    <w:name w:val="List Table 2 - Accent 2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bottom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customStyle="1" w:styleId="ListTable2-Accent31">
    <w:name w:val="List Table 2 - Accent 3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ListTable2-Accent41">
    <w:name w:val="List Table 2 - Accent 4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ListTable2-Accent51">
    <w:name w:val="List Table 2 - Accent 5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bottom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customStyle="1" w:styleId="ListTable2-Accent61">
    <w:name w:val="List Table 2 - Accent 6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ListTable31">
    <w:name w:val="List Table 3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customStyle="1" w:styleId="ListTable3-Accent11">
    <w:name w:val="List Table 3 - Accent 1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customStyle="1" w:styleId="ListTable3-Accent21">
    <w:name w:val="List Table 3 - Accent 2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0000" w:themeColor="accent2"/>
          <w:right w:val="single" w:sz="4" w:space="0" w:color="FF0000" w:themeColor="accent2"/>
        </w:tcBorders>
      </w:tcPr>
    </w:tblStylePr>
    <w:tblStylePr w:type="band1Horz">
      <w:tblPr/>
      <w:tcPr>
        <w:tcBorders>
          <w:top w:val="single" w:sz="4" w:space="0" w:color="FF0000" w:themeColor="accent2"/>
          <w:bottom w:val="single" w:sz="4" w:space="0" w:color="FF0000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0000" w:themeColor="accent2"/>
          <w:left w:val="nil"/>
        </w:tcBorders>
      </w:tcPr>
    </w:tblStylePr>
    <w:tblStylePr w:type="swCell">
      <w:tblPr/>
      <w:tcPr>
        <w:tcBorders>
          <w:top w:val="double" w:sz="4" w:space="0" w:color="FF0000" w:themeColor="accent2"/>
          <w:right w:val="nil"/>
        </w:tcBorders>
      </w:tcPr>
    </w:tblStylePr>
  </w:style>
  <w:style w:type="table" w:customStyle="1" w:styleId="ListTable3-Accent31">
    <w:name w:val="List Table 3 - Accent 3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customStyle="1" w:styleId="ListTable3-Accent41">
    <w:name w:val="List Table 3 - Accent 4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customStyle="1" w:styleId="ListTable3-Accent51">
    <w:name w:val="List Table 3 - Accent 5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2B579A" w:themeColor="accent5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B579A" w:themeColor="accent5"/>
          <w:right w:val="single" w:sz="4" w:space="0" w:color="2B579A" w:themeColor="accent5"/>
        </w:tcBorders>
      </w:tcPr>
    </w:tblStylePr>
    <w:tblStylePr w:type="band1Horz">
      <w:tblPr/>
      <w:tcPr>
        <w:tcBorders>
          <w:top w:val="single" w:sz="4" w:space="0" w:color="2B579A" w:themeColor="accent5"/>
          <w:bottom w:val="single" w:sz="4" w:space="0" w:color="2B579A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B579A" w:themeColor="accent5"/>
          <w:left w:val="nil"/>
        </w:tcBorders>
      </w:tcPr>
    </w:tblStylePr>
    <w:tblStylePr w:type="swCell">
      <w:tblPr/>
      <w:tcPr>
        <w:tcBorders>
          <w:top w:val="double" w:sz="4" w:space="0" w:color="2B579A" w:themeColor="accent5"/>
          <w:right w:val="nil"/>
        </w:tcBorders>
      </w:tcPr>
    </w:tblStylePr>
  </w:style>
  <w:style w:type="table" w:customStyle="1" w:styleId="ListTable3-Accent61">
    <w:name w:val="List Table 3 - Accent 6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customStyle="1" w:styleId="ListTable41">
    <w:name w:val="List Table 4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4-Accent11">
    <w:name w:val="List Table 4 - Accent 1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ListTable4-Accent21">
    <w:name w:val="List Table 4 - Accent 2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customStyle="1" w:styleId="ListTable4-Accent31">
    <w:name w:val="List Table 4 - Accent 3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ListTable4-Accent41">
    <w:name w:val="List Table 4 - Accent 4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ListTable4-Accent51">
    <w:name w:val="List Table 4 - Accent 5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customStyle="1" w:styleId="ListTable4-Accent61">
    <w:name w:val="List Table 4 - Accent 6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ListTable5Dark1">
    <w:name w:val="List Table 5 Dark1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-Accent11">
    <w:name w:val="List Table 5 Dark - Accent 11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-Accent21">
    <w:name w:val="List Table 5 Dark - Accent 21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0000" w:themeColor="accent2"/>
        <w:left w:val="single" w:sz="24" w:space="0" w:color="FF0000" w:themeColor="accent2"/>
        <w:bottom w:val="single" w:sz="24" w:space="0" w:color="FF0000" w:themeColor="accent2"/>
        <w:right w:val="single" w:sz="24" w:space="0" w:color="FF0000" w:themeColor="accent2"/>
      </w:tblBorders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-Accent31">
    <w:name w:val="List Table 5 Dark - Accent 31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-Accent41">
    <w:name w:val="List Table 5 Dark - Accent 41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-Accent51">
    <w:name w:val="List Table 5 Dark - Accent 51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B579A" w:themeColor="accent5"/>
        <w:left w:val="single" w:sz="24" w:space="0" w:color="2B579A" w:themeColor="accent5"/>
        <w:bottom w:val="single" w:sz="24" w:space="0" w:color="2B579A" w:themeColor="accent5"/>
        <w:right w:val="single" w:sz="24" w:space="0" w:color="2B579A" w:themeColor="accent5"/>
      </w:tblBorders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-Accent61">
    <w:name w:val="List Table 5 Dark - Accent 61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6Colorful1">
    <w:name w:val="List Table 6 Colorful1"/>
    <w:basedOn w:val="Table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6Colorful-Accent11">
    <w:name w:val="List Table 6 Colorful - Accent 11"/>
    <w:basedOn w:val="Table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ListTable6Colorful-Accent21">
    <w:name w:val="List Table 6 Colorful - Accent 21"/>
    <w:basedOn w:val="Table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0000" w:themeColor="accent2"/>
        <w:bottom w:val="single" w:sz="4" w:space="0" w:color="FF0000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F0000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customStyle="1" w:styleId="ListTable6Colorful-Accent31">
    <w:name w:val="List Table 6 Colorful - Accent 31"/>
    <w:basedOn w:val="Table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ListTable6Colorful-Accent41">
    <w:name w:val="List Table 6 Colorful - Accent 41"/>
    <w:basedOn w:val="Table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ListTable6Colorful-Accent51">
    <w:name w:val="List Table 6 Colorful - Accent 51"/>
    <w:basedOn w:val="Table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2B579A" w:themeColor="accent5"/>
        <w:bottom w:val="single" w:sz="4" w:space="0" w:color="2B579A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2B579A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customStyle="1" w:styleId="ListTable6Colorful-Accent61">
    <w:name w:val="List Table 6 Colorful - Accent 61"/>
    <w:basedOn w:val="Table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ListTable7Colorful1">
    <w:name w:val="List Table 7 Colorful1"/>
    <w:basedOn w:val="Table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-Accent11">
    <w:name w:val="List Table 7 Colorful - Accent 11"/>
    <w:basedOn w:val="Table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-Accent21">
    <w:name w:val="List Table 7 Colorful - Accent 21"/>
    <w:basedOn w:val="Table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000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000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000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0000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-Accent31">
    <w:name w:val="List Table 7 Colorful - Accent 31"/>
    <w:basedOn w:val="Table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-Accent41">
    <w:name w:val="List Table 7 Colorful - Accent 41"/>
    <w:basedOn w:val="Table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-Accent51">
    <w:name w:val="List Table 7 Colorful - Accent 51"/>
    <w:basedOn w:val="Table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B579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B579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B579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B579A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-Accent61">
    <w:name w:val="List Table 7 Colorful - Accent 61"/>
    <w:basedOn w:val="Table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F33B8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F33B83"/>
    <w:rPr>
      <w:rFonts w:ascii="Consolas" w:hAnsi="Consolas"/>
      <w:szCs w:val="20"/>
    </w:rPr>
  </w:style>
  <w:style w:type="table" w:styleId="MediumGrid1">
    <w:name w:val="Medium Grid 1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  <w:insideV w:val="single" w:sz="8" w:space="0" w:color="FF4040" w:themeColor="accent2" w:themeTint="BF"/>
      </w:tblBorders>
    </w:tblPr>
    <w:tcPr>
      <w:shd w:val="clear" w:color="auto" w:fill="FFC0C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404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  <w:insideV w:val="single" w:sz="8" w:space="0" w:color="477BCB" w:themeColor="accent5" w:themeTint="BF"/>
      </w:tblBorders>
    </w:tblPr>
    <w:tcPr>
      <w:shd w:val="clear" w:color="auto" w:fill="C2D3EE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77BC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cPr>
      <w:shd w:val="clear" w:color="auto" w:fill="FFC0C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FE6E6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 w:themeFill="accent2" w:themeFillTint="33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tcBorders>
          <w:insideH w:val="single" w:sz="6" w:space="0" w:color="FF0000" w:themeColor="accent2"/>
          <w:insideV w:val="single" w:sz="6" w:space="0" w:color="FF0000" w:themeColor="accent2"/>
        </w:tcBorders>
        <w:shd w:val="clear" w:color="auto" w:fill="FF808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cPr>
      <w:shd w:val="clear" w:color="auto" w:fill="C2D3EE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6ED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 w:themeFill="accent5" w:themeFillTint="33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tcBorders>
          <w:insideH w:val="single" w:sz="6" w:space="0" w:color="2B579A" w:themeColor="accent5"/>
          <w:insideV w:val="single" w:sz="6" w:space="0" w:color="2B579A" w:themeColor="accent5"/>
        </w:tcBorders>
        <w:shd w:val="clear" w:color="auto" w:fill="85A7DD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C0C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808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8080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2D3EE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A7DD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A7DD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0000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shd w:val="clear" w:color="auto" w:fill="FFC0C0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B579A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shd w:val="clear" w:color="auto" w:fill="C2D3EE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000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000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C0C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B579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B579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D3EE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C0C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2D3E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rsid w:val="00F33B8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F33B8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link w:val="NoSpacingChar"/>
    <w:uiPriority w:val="1"/>
    <w:unhideWhenUsed/>
    <w:qFormat/>
    <w:rsid w:val="00F33B83"/>
    <w:pPr>
      <w:spacing w:before="0" w:line="240" w:lineRule="auto"/>
    </w:pPr>
  </w:style>
  <w:style w:type="paragraph" w:styleId="NormalIndent">
    <w:name w:val="Normal Indent"/>
    <w:basedOn w:val="Normal"/>
    <w:uiPriority w:val="99"/>
    <w:semiHidden/>
    <w:unhideWhenUsed/>
    <w:rsid w:val="00F33B83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F33B83"/>
    <w:pPr>
      <w:spacing w:before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F33B83"/>
  </w:style>
  <w:style w:type="character" w:styleId="PageNumber">
    <w:name w:val="page number"/>
    <w:basedOn w:val="DefaultParagraphFont"/>
    <w:uiPriority w:val="99"/>
    <w:semiHidden/>
    <w:unhideWhenUsed/>
    <w:rsid w:val="00F33B83"/>
  </w:style>
  <w:style w:type="character" w:styleId="PlaceholderText">
    <w:name w:val="Placeholder Text"/>
    <w:basedOn w:val="DefaultParagraphFont"/>
    <w:uiPriority w:val="99"/>
    <w:semiHidden/>
    <w:rsid w:val="00487996"/>
    <w:rPr>
      <w:color w:val="595959" w:themeColor="text1" w:themeTint="A6"/>
    </w:rPr>
  </w:style>
  <w:style w:type="table" w:customStyle="1" w:styleId="PlainTable11">
    <w:name w:val="Plain Table 11"/>
    <w:basedOn w:val="TableNormal"/>
    <w:uiPriority w:val="41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21">
    <w:name w:val="Plain Table 21"/>
    <w:basedOn w:val="TableNormal"/>
    <w:uiPriority w:val="42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31">
    <w:name w:val="Plain Table 31"/>
    <w:basedOn w:val="TableNormal"/>
    <w:uiPriority w:val="43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PlainTable41">
    <w:name w:val="Plain Table 41"/>
    <w:basedOn w:val="TableNormal"/>
    <w:uiPriority w:val="44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51">
    <w:name w:val="Plain Table 51"/>
    <w:basedOn w:val="TableNormal"/>
    <w:uiPriority w:val="45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F33B83"/>
    <w:rPr>
      <w:rFonts w:ascii="Consolas" w:hAnsi="Consolas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rsid w:val="00072D27"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072D27"/>
    <w:rPr>
      <w:i/>
      <w:iCs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F33B83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F33B83"/>
  </w:style>
  <w:style w:type="paragraph" w:styleId="Signature">
    <w:name w:val="Signature"/>
    <w:basedOn w:val="Normal"/>
    <w:link w:val="SignatureCh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F33B83"/>
  </w:style>
  <w:style w:type="character" w:styleId="SubtleEmphasis">
    <w:name w:val="Subtle Emphasis"/>
    <w:basedOn w:val="DefaultParagraphFont"/>
    <w:uiPriority w:val="19"/>
    <w:semiHidden/>
    <w:unhideWhenUsed/>
    <w:qFormat/>
    <w:rsid w:val="00F33B83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sid w:val="00F33B83"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rsid w:val="00F33B83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F33B83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F33B8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F33B83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F33B83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F33B83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F33B83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F33B83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F33B83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F33B83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F33B83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F33B83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F33B83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F33B83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F33B83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F33B83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leGridLight1">
    <w:name w:val="Table Grid Light1"/>
    <w:basedOn w:val="TableNormal"/>
    <w:uiPriority w:val="40"/>
    <w:rsid w:val="00F33B83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F33B83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F33B83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F33B83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F33B83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F33B83"/>
  </w:style>
  <w:style w:type="table" w:styleId="TableProfessional">
    <w:name w:val="Table Professional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F33B83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F33B83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F33B83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F33B83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F33B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F33B83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F33B83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F33B83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F33B83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F33B83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F33B8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F33B83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F33B83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F33B83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F33B83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F33B83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F33B83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F33B83"/>
    <w:pPr>
      <w:spacing w:after="100"/>
      <w:ind w:left="1760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B3BB2"/>
    <w:rPr>
      <w:color w:val="605E5C"/>
      <w:shd w:val="clear" w:color="auto" w:fill="E1DFDD"/>
    </w:rPr>
  </w:style>
  <w:style w:type="character" w:customStyle="1" w:styleId="NoSpacingChar">
    <w:name w:val="No Spacing Char"/>
    <w:basedOn w:val="DefaultParagraphFont"/>
    <w:link w:val="NoSpacing"/>
    <w:uiPriority w:val="1"/>
    <w:rsid w:val="00FA2A21"/>
  </w:style>
  <w:style w:type="paragraph" w:customStyle="1" w:styleId="Headingme">
    <w:name w:val="Heading_me"/>
    <w:basedOn w:val="Heading1"/>
    <w:autoRedefine/>
    <w:qFormat/>
    <w:rsid w:val="004E241E"/>
    <w:pPr>
      <w:spacing w:line="360" w:lineRule="auto"/>
    </w:pPr>
    <w:rPr>
      <w:rFonts w:ascii="Times New Roman" w:hAnsi="Times New Roman"/>
      <w:noProof/>
      <w:color w:val="000000" w:themeColor="text1"/>
      <w:sz w:val="32"/>
      <w:szCs w:val="32"/>
      <w:lang w:val="en-US" w:eastAsia="en-GB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B31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2786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5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63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63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2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92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timo170/Scolibra.git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9.png"/><Relationship Id="rId39" Type="http://schemas.openxmlformats.org/officeDocument/2006/relationships/hyperlink" Target="https://www.000webhost.com/" TargetMode="External"/><Relationship Id="rId21" Type="http://schemas.openxmlformats.org/officeDocument/2006/relationships/image" Target="media/image6.png"/><Relationship Id="rId34" Type="http://schemas.openxmlformats.org/officeDocument/2006/relationships/image" Target="media/image16.png"/><Relationship Id="rId42" Type="http://schemas.openxmlformats.org/officeDocument/2006/relationships/image" Target="media/image18.png"/><Relationship Id="rId47" Type="http://schemas.openxmlformats.org/officeDocument/2006/relationships/image" Target="media/image22.png"/><Relationship Id="rId50" Type="http://schemas.openxmlformats.org/officeDocument/2006/relationships/image" Target="media/image24.png"/><Relationship Id="rId55" Type="http://schemas.openxmlformats.org/officeDocument/2006/relationships/hyperlink" Target="https://www.w3schools.com/python/default.asp" TargetMode="External"/><Relationship Id="rId63" Type="http://schemas.openxmlformats.org/officeDocument/2006/relationships/hyperlink" Target="https://www.pythontutorial.net/tkinter/tkinter-hello-world/" TargetMode="External"/><Relationship Id="rId68" Type="http://schemas.openxmlformats.org/officeDocument/2006/relationships/hyperlink" Target="https://www.python.org/downloads/" TargetMode="External"/><Relationship Id="rId76" Type="http://schemas.openxmlformats.org/officeDocument/2006/relationships/footer" Target="footer1.xml"/><Relationship Id="rId7" Type="http://schemas.openxmlformats.org/officeDocument/2006/relationships/styles" Target="styles.xml"/><Relationship Id="rId71" Type="http://schemas.openxmlformats.org/officeDocument/2006/relationships/hyperlink" Target="https://www.000webhost.com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9" Type="http://schemas.openxmlformats.org/officeDocument/2006/relationships/image" Target="media/image12.png"/><Relationship Id="rId11" Type="http://schemas.openxmlformats.org/officeDocument/2006/relationships/footnotes" Target="footnotes.xml"/><Relationship Id="rId24" Type="http://schemas.openxmlformats.org/officeDocument/2006/relationships/hyperlink" Target="https://www.python.org/downloads/" TargetMode="External"/><Relationship Id="rId32" Type="http://schemas.openxmlformats.org/officeDocument/2006/relationships/image" Target="media/image14.png"/><Relationship Id="rId37" Type="http://schemas.openxmlformats.org/officeDocument/2006/relationships/hyperlink" Target="https://bookzone.ro/" TargetMode="External"/><Relationship Id="rId40" Type="http://schemas.openxmlformats.org/officeDocument/2006/relationships/hyperlink" Target="https://scolibra.000webhostapp.com/" TargetMode="External"/><Relationship Id="rId45" Type="http://schemas.openxmlformats.org/officeDocument/2006/relationships/image" Target="media/image20.png"/><Relationship Id="rId53" Type="http://schemas.openxmlformats.org/officeDocument/2006/relationships/image" Target="media/image27.png"/><Relationship Id="rId58" Type="http://schemas.openxmlformats.org/officeDocument/2006/relationships/hyperlink" Target="https://www.w3schools.com/html/default.asp" TargetMode="External"/><Relationship Id="rId66" Type="http://schemas.openxmlformats.org/officeDocument/2006/relationships/hyperlink" Target="https://stackoverflow.com/questions/65997525/how-to-install-all-my-python-modules-in-single-shot?noredirect=1&amp;lq=1" TargetMode="External"/><Relationship Id="rId74" Type="http://schemas.openxmlformats.org/officeDocument/2006/relationships/hyperlink" Target="https://www.libris.ro/" TargetMode="External"/><Relationship Id="rId5" Type="http://schemas.openxmlformats.org/officeDocument/2006/relationships/customXml" Target="../customXml/item5.xml"/><Relationship Id="rId15" Type="http://schemas.openxmlformats.org/officeDocument/2006/relationships/hyperlink" Target="https://github.com/timo170/Scolibra.git" TargetMode="External"/><Relationship Id="rId23" Type="http://schemas.openxmlformats.org/officeDocument/2006/relationships/hyperlink" Target="https://mariadb.org/download/?t=mariadb&amp;p=mariadb&amp;r=11.2.0&amp;os=windows&amp;cpu=x86_64&amp;pkg=msi&amp;m=bme" TargetMode="External"/><Relationship Id="rId28" Type="http://schemas.openxmlformats.org/officeDocument/2006/relationships/image" Target="media/image11.png"/><Relationship Id="rId36" Type="http://schemas.openxmlformats.org/officeDocument/2006/relationships/hyperlink" Target="https://www.wikipedia.org/" TargetMode="External"/><Relationship Id="rId49" Type="http://schemas.openxmlformats.org/officeDocument/2006/relationships/image" Target="media/image23.png"/><Relationship Id="rId57" Type="http://schemas.openxmlformats.org/officeDocument/2006/relationships/hyperlink" Target="https://www.w3schools.com/php/default.asp" TargetMode="External"/><Relationship Id="rId61" Type="http://schemas.openxmlformats.org/officeDocument/2006/relationships/hyperlink" Target="https://spaces.w3schools.com/createspace" TargetMode="External"/><Relationship Id="rId10" Type="http://schemas.openxmlformats.org/officeDocument/2006/relationships/webSettings" Target="webSettings.xml"/><Relationship Id="rId19" Type="http://schemas.openxmlformats.org/officeDocument/2006/relationships/image" Target="media/image4.png"/><Relationship Id="rId31" Type="http://schemas.openxmlformats.org/officeDocument/2006/relationships/hyperlink" Target="https://stackoverflow.com/questions/65997525/how-to-install-all-my-python-modules-in-single-shot?noredirect=1&amp;lq=1" TargetMode="External"/><Relationship Id="rId44" Type="http://schemas.openxmlformats.org/officeDocument/2006/relationships/hyperlink" Target="https://booknation.ro/101-citate-despre-carti-cele-mai-frumoase-citate/" TargetMode="External"/><Relationship Id="rId52" Type="http://schemas.openxmlformats.org/officeDocument/2006/relationships/image" Target="media/image26.png"/><Relationship Id="rId60" Type="http://schemas.openxmlformats.org/officeDocument/2006/relationships/hyperlink" Target="https://www.w3schools.com/bootstrap/default.asp" TargetMode="External"/><Relationship Id="rId65" Type="http://schemas.openxmlformats.org/officeDocument/2006/relationships/hyperlink" Target="https://pythonguides.com/python-tkinter-search-box/" TargetMode="External"/><Relationship Id="rId73" Type="http://schemas.openxmlformats.org/officeDocument/2006/relationships/hyperlink" Target="https://bookzone.ro/" TargetMode="External"/><Relationship Id="rId78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image" Target="media/image1.gif"/><Relationship Id="rId22" Type="http://schemas.openxmlformats.org/officeDocument/2006/relationships/image" Target="media/image7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hyperlink" Target="https://www.color-hex.com/" TargetMode="External"/><Relationship Id="rId43" Type="http://schemas.openxmlformats.org/officeDocument/2006/relationships/image" Target="media/image19.png"/><Relationship Id="rId48" Type="http://schemas.openxmlformats.org/officeDocument/2006/relationships/hyperlink" Target="https://www.000webhost.com" TargetMode="External"/><Relationship Id="rId56" Type="http://schemas.openxmlformats.org/officeDocument/2006/relationships/hyperlink" Target="https://www.w3schools.com/mysql/default.asp" TargetMode="External"/><Relationship Id="rId64" Type="http://schemas.openxmlformats.org/officeDocument/2006/relationships/hyperlink" Target="https://www.educba.com/tkinter-messagebox/" TargetMode="External"/><Relationship Id="rId69" Type="http://schemas.openxmlformats.org/officeDocument/2006/relationships/hyperlink" Target="https://stackoverflow.com/questions" TargetMode="External"/><Relationship Id="rId77" Type="http://schemas.openxmlformats.org/officeDocument/2006/relationships/fontTable" Target="fontTable.xml"/><Relationship Id="rId8" Type="http://schemas.microsoft.com/office/2007/relationships/stylesWithEffects" Target="stylesWithEffects.xml"/><Relationship Id="rId51" Type="http://schemas.openxmlformats.org/officeDocument/2006/relationships/image" Target="media/image25.png"/><Relationship Id="rId72" Type="http://schemas.openxmlformats.org/officeDocument/2006/relationships/hyperlink" Target="https://www.color-hex.com/" TargetMode="External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2.png"/><Relationship Id="rId25" Type="http://schemas.openxmlformats.org/officeDocument/2006/relationships/image" Target="media/image8.png"/><Relationship Id="rId33" Type="http://schemas.openxmlformats.org/officeDocument/2006/relationships/image" Target="media/image15.png"/><Relationship Id="rId38" Type="http://schemas.openxmlformats.org/officeDocument/2006/relationships/hyperlink" Target="https://www.libris.ro/" TargetMode="External"/><Relationship Id="rId46" Type="http://schemas.openxmlformats.org/officeDocument/2006/relationships/image" Target="media/image21.png"/><Relationship Id="rId59" Type="http://schemas.openxmlformats.org/officeDocument/2006/relationships/hyperlink" Target="https://www.w3schools.com/css/default.asp" TargetMode="External"/><Relationship Id="rId67" Type="http://schemas.openxmlformats.org/officeDocument/2006/relationships/hyperlink" Target="https://mariadb.org/download/?t=mariadb&amp;p=mariadb&amp;r=11.2.0&amp;os=windows&amp;cpu=x86_64&amp;pkg=msi&amp;m=bme" TargetMode="External"/><Relationship Id="rId20" Type="http://schemas.openxmlformats.org/officeDocument/2006/relationships/image" Target="media/image5.png"/><Relationship Id="rId41" Type="http://schemas.openxmlformats.org/officeDocument/2006/relationships/image" Target="media/image17.png"/><Relationship Id="rId54" Type="http://schemas.openxmlformats.org/officeDocument/2006/relationships/image" Target="media/image28.png"/><Relationship Id="rId62" Type="http://schemas.openxmlformats.org/officeDocument/2006/relationships/hyperlink" Target="https://docs.python.org/3.11/tutorial/index.html" TargetMode="External"/><Relationship Id="rId70" Type="http://schemas.openxmlformats.org/officeDocument/2006/relationships/hyperlink" Target="https://dev.mysql.com/doc/refman/5.7/en/integer-types.html" TargetMode="External"/><Relationship Id="rId75" Type="http://schemas.openxmlformats.org/officeDocument/2006/relationships/hyperlink" Target="https://booknation.ro/101-citate-despre-carti-cele-mai-frumoase-citate/" TargetMode="Externa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C\AppData\Roaming\Microsoft\Templates\Welcome%20to%20Word.dotx" TargetMode="External"/></Relationships>
</file>

<file path=word/theme/theme1.xml><?xml version="1.0" encoding="utf-8"?>
<a:theme xmlns:a="http://schemas.openxmlformats.org/drawingml/2006/main" name="Win32TaT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FF0000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0" ma:contentTypeDescription="Create a new document." ma:contentTypeScope="" ma:versionID="1267097ee5f5874adfcc408041ae252e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95891a93df65b14727750f2c06c306c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  <xsd:element ref="ns1:_ip_UnifiedCompliancePolicyProperties" minOccurs="0"/>
                <xsd:element ref="ns1:_ip_UnifiedCompliancePolicyUIAction" minOccurs="0"/>
                <xsd:element ref="ns2:Image" minOccurs="0"/>
                <xsd:element ref="ns4:TaxCatchAll" minOccurs="0"/>
                <xsd:element ref="ns2:ImageTagsTaxHTFiel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22" nillable="true" ma:displayName="Image" ma:format="Image" ma:internalName="Imag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/>
    <MediaServiceKeyPoints xmlns="71af3243-3dd4-4a8d-8c0d-dd76da1f02a5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A6B9AD7-F52C-4636-8E8A-009B9EE7D3D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C1124AF-D090-4928-A35F-6DC9CD7F8544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4.xml><?xml version="1.0" encoding="utf-8"?>
<ds:datastoreItem xmlns:ds="http://schemas.openxmlformats.org/officeDocument/2006/customXml" ds:itemID="{DBAB6B0C-F8D1-4A7F-BE3A-53084A64D071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6306858A-9A40-4CB7-A95E-F16ECA5081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Welcome to Word</Template>
  <TotalTime>0</TotalTime>
  <Pages>16</Pages>
  <Words>2019</Words>
  <Characters>11509</Characters>
  <Application>Microsoft Office Word</Application>
  <DocSecurity>0</DocSecurity>
  <Lines>95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Documentație tehnică-ȘCOLIBRA</vt:lpstr>
    </vt:vector>
  </TitlesOfParts>
  <Manager/>
  <Company/>
  <LinksUpToDate>false</LinksUpToDate>
  <CharactersWithSpaces>13501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Documentație tehnică-ȘCOLIBRA</dc:title>
  <dc:subject/>
  <dc:creator/>
  <cp:keywords/>
  <dc:description/>
  <cp:lastModifiedBy/>
  <cp:revision>1</cp:revision>
  <dcterms:created xsi:type="dcterms:W3CDTF">2023-05-26T05:56:00Z</dcterms:created>
  <dcterms:modified xsi:type="dcterms:W3CDTF">2023-07-18T16:47:00Z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